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77E9" w:rsidRPr="00E5583B" w:rsidRDefault="00D077E9" w:rsidP="00D70D02">
      <w:pPr>
        <w:rPr>
          <w:color w:val="FFFFFF" w:themeColor="background1"/>
          <w:sz w:val="36"/>
          <w:szCs w:val="36"/>
        </w:rPr>
      </w:pPr>
      <w:bookmarkStart w:id="0" w:name="_GoBack"/>
      <w:bookmarkEnd w:id="0"/>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03"/>
      </w:tblGrid>
      <w:tr w:rsidR="00D077E9" w:rsidTr="00340D54">
        <w:trPr>
          <w:trHeight w:val="1894"/>
        </w:trPr>
        <w:tc>
          <w:tcPr>
            <w:tcW w:w="9936" w:type="dxa"/>
            <w:tcBorders>
              <w:top w:val="nil"/>
              <w:left w:val="nil"/>
              <w:bottom w:val="nil"/>
              <w:right w:val="nil"/>
            </w:tcBorders>
          </w:tcPr>
          <w:p w:rsidR="00D077E9" w:rsidRDefault="00D077E9" w:rsidP="00D077E9">
            <w:r>
              <w:rPr>
                <w:noProof/>
                <w:lang w:eastAsia="en-IE"/>
              </w:rPr>
              <mc:AlternateContent>
                <mc:Choice Requires="wps">
                  <w:drawing>
                    <wp:inline distT="0" distB="0" distL="0" distR="0" wp14:anchorId="675678EB" wp14:editId="7B69AD07">
                      <wp:extent cx="6246495" cy="2371725"/>
                      <wp:effectExtent l="0" t="0" r="0" b="0"/>
                      <wp:docPr id="8" name="Text Box 8"/>
                      <wp:cNvGraphicFramePr/>
                      <a:graphic xmlns:a="http://schemas.openxmlformats.org/drawingml/2006/main">
                        <a:graphicData uri="http://schemas.microsoft.com/office/word/2010/wordprocessingShape">
                          <wps:wsp>
                            <wps:cNvSpPr txBox="1"/>
                            <wps:spPr>
                              <a:xfrm>
                                <a:off x="0" y="0"/>
                                <a:ext cx="6246495" cy="2371725"/>
                              </a:xfrm>
                              <a:prstGeom prst="rect">
                                <a:avLst/>
                              </a:prstGeom>
                              <a:noFill/>
                              <a:ln w="6350">
                                <a:noFill/>
                              </a:ln>
                            </wps:spPr>
                            <wps:txbx>
                              <w:txbxContent>
                                <w:p w:rsidR="003F025C" w:rsidRDefault="003F025C" w:rsidP="009C14E0">
                                  <w:pPr>
                                    <w:pStyle w:val="Title"/>
                                    <w:jc w:val="center"/>
                                    <w:rPr>
                                      <w:sz w:val="40"/>
                                      <w:szCs w:val="40"/>
                                    </w:rPr>
                                  </w:pPr>
                                  <w:r>
                                    <w:rPr>
                                      <w:sz w:val="40"/>
                                      <w:szCs w:val="40"/>
                                    </w:rPr>
                                    <w:t xml:space="preserve">Identifying Irish Land Border Crossing Points Using </w:t>
                                  </w:r>
                                  <w:proofErr w:type="spellStart"/>
                                  <w:r>
                                    <w:rPr>
                                      <w:sz w:val="40"/>
                                      <w:szCs w:val="40"/>
                                    </w:rPr>
                                    <w:t>OpenStreetMap</w:t>
                                  </w:r>
                                  <w:proofErr w:type="spellEnd"/>
                                  <w:r>
                                    <w:rPr>
                                      <w:sz w:val="40"/>
                                      <w:szCs w:val="40"/>
                                    </w:rPr>
                                    <w:t xml:space="preserve"> Spatial Data Sets</w:t>
                                  </w:r>
                                </w:p>
                                <w:p w:rsidR="003F025C" w:rsidRDefault="003F025C" w:rsidP="009C14E0">
                                  <w:pPr>
                                    <w:pStyle w:val="Title"/>
                                    <w:jc w:val="center"/>
                                    <w:rPr>
                                      <w:sz w:val="40"/>
                                      <w:szCs w:val="40"/>
                                    </w:rPr>
                                  </w:pPr>
                                </w:p>
                                <w:p w:rsidR="003F025C" w:rsidRDefault="003F025C" w:rsidP="009C14E0">
                                  <w:pPr>
                                    <w:pStyle w:val="Title"/>
                                    <w:jc w:val="center"/>
                                    <w:rPr>
                                      <w:sz w:val="40"/>
                                      <w:szCs w:val="40"/>
                                    </w:rPr>
                                  </w:pPr>
                                  <w:r>
                                    <w:rPr>
                                      <w:sz w:val="40"/>
                                      <w:szCs w:val="40"/>
                                    </w:rPr>
                                    <w:t>Sean O’Riogain</w:t>
                                  </w:r>
                                </w:p>
                                <w:p w:rsidR="003F025C" w:rsidRPr="00696568" w:rsidRDefault="003F025C" w:rsidP="009C14E0">
                                  <w:pPr>
                                    <w:pStyle w:val="Title"/>
                                    <w:jc w:val="center"/>
                                    <w:rPr>
                                      <w:sz w:val="40"/>
                                      <w:szCs w:val="40"/>
                                    </w:rPr>
                                  </w:pPr>
                                </w:p>
                                <w:p w:rsidR="003F025C" w:rsidRPr="00886EFB" w:rsidRDefault="003F025C" w:rsidP="009C14E0">
                                  <w:pPr>
                                    <w:pStyle w:val="Title"/>
                                    <w:spacing w:after="0"/>
                                    <w:jc w:val="center"/>
                                    <w:rPr>
                                      <w:sz w:val="40"/>
                                      <w:szCs w:val="40"/>
                                    </w:rPr>
                                  </w:pPr>
                                  <w:r>
                                    <w:rPr>
                                      <w:sz w:val="40"/>
                                      <w:szCs w:val="40"/>
                                    </w:rPr>
                                    <w:t>September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91.8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" filled="f" stroked="f" strokeweight=".5pt">
                      <v:textbox>
                        <w:txbxContent>
                          <w:p w:rsidR="003F025C" w:rsidRDefault="003F025C" w:rsidP="009C14E0">
                            <w:pPr>
                              <w:pStyle w:val="Title"/>
                              <w:jc w:val="center"/>
                              <w:rPr>
                                <w:sz w:val="40"/>
                                <w:szCs w:val="40"/>
                              </w:rPr>
                            </w:pPr>
                            <w:r>
                              <w:rPr>
                                <w:sz w:val="40"/>
                                <w:szCs w:val="40"/>
                              </w:rPr>
                              <w:t xml:space="preserve">Identifying Irish Land Border Crossing Points Using </w:t>
                            </w:r>
                            <w:proofErr w:type="spellStart"/>
                            <w:r>
                              <w:rPr>
                                <w:sz w:val="40"/>
                                <w:szCs w:val="40"/>
                              </w:rPr>
                              <w:t>OpenStreetMap</w:t>
                            </w:r>
                            <w:proofErr w:type="spellEnd"/>
                            <w:r>
                              <w:rPr>
                                <w:sz w:val="40"/>
                                <w:szCs w:val="40"/>
                              </w:rPr>
                              <w:t xml:space="preserve"> Spatial Data Sets</w:t>
                            </w:r>
                          </w:p>
                          <w:p w:rsidR="003F025C" w:rsidRDefault="003F025C" w:rsidP="009C14E0">
                            <w:pPr>
                              <w:pStyle w:val="Title"/>
                              <w:jc w:val="center"/>
                              <w:rPr>
                                <w:sz w:val="40"/>
                                <w:szCs w:val="40"/>
                              </w:rPr>
                            </w:pPr>
                          </w:p>
                          <w:p w:rsidR="003F025C" w:rsidRDefault="003F025C" w:rsidP="009C14E0">
                            <w:pPr>
                              <w:pStyle w:val="Title"/>
                              <w:jc w:val="center"/>
                              <w:rPr>
                                <w:sz w:val="40"/>
                                <w:szCs w:val="40"/>
                              </w:rPr>
                            </w:pPr>
                            <w:r>
                              <w:rPr>
                                <w:sz w:val="40"/>
                                <w:szCs w:val="40"/>
                              </w:rPr>
                              <w:t>Sean O’Riogain</w:t>
                            </w:r>
                          </w:p>
                          <w:p w:rsidR="003F025C" w:rsidRPr="00696568" w:rsidRDefault="003F025C" w:rsidP="009C14E0">
                            <w:pPr>
                              <w:pStyle w:val="Title"/>
                              <w:jc w:val="center"/>
                              <w:rPr>
                                <w:sz w:val="40"/>
                                <w:szCs w:val="40"/>
                              </w:rPr>
                            </w:pPr>
                          </w:p>
                          <w:p w:rsidR="003F025C" w:rsidRPr="00886EFB" w:rsidRDefault="003F025C" w:rsidP="009C14E0">
                            <w:pPr>
                              <w:pStyle w:val="Title"/>
                              <w:spacing w:after="0"/>
                              <w:jc w:val="center"/>
                              <w:rPr>
                                <w:sz w:val="40"/>
                                <w:szCs w:val="40"/>
                              </w:rPr>
                            </w:pPr>
                            <w:r>
                              <w:rPr>
                                <w:sz w:val="40"/>
                                <w:szCs w:val="40"/>
                              </w:rPr>
                              <w:t>September 2019</w:t>
                            </w:r>
                          </w:p>
                        </w:txbxContent>
                      </v:textbox>
                      <w10:anchorlock/>
                    </v:shape>
                  </w:pict>
                </mc:Fallback>
              </mc:AlternateContent>
            </w:r>
          </w:p>
          <w:p w:rsidR="00D077E9" w:rsidRDefault="00D077E9" w:rsidP="00D077E9">
            <w:r>
              <w:rPr>
                <w:noProof/>
                <w:lang w:eastAsia="en-IE"/>
              </w:rPr>
              <mc:AlternateContent>
                <mc:Choice Requires="wps">
                  <w:drawing>
                    <wp:inline distT="0" distB="0" distL="0" distR="0" wp14:anchorId="201FE7B2" wp14:editId="03085EC6">
                      <wp:extent cx="2055495" cy="0"/>
                      <wp:effectExtent l="0" t="19050" r="1905" b="19050"/>
                      <wp:docPr id="5" name="Straight Connector 5" descr="text divider"/>
                      <wp:cNvGraphicFramePr/>
                      <a:graphic xmlns:a="http://schemas.openxmlformats.org/drawingml/2006/main">
                        <a:graphicData uri="http://schemas.microsoft.com/office/word/2010/wordprocessingShape">
                          <wps:wsp>
                            <wps:cNvCnPr/>
                            <wps:spPr>
                              <a:xfrm>
                                <a:off x="0" y="0"/>
                                <a:ext cx="2055495"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" strokecolor="#082a75 [3215]" strokeweight="3pt">
                      <w10:anchorlock/>
                    </v:line>
                  </w:pict>
                </mc:Fallback>
              </mc:AlternateContent>
            </w:r>
          </w:p>
        </w:tc>
      </w:tr>
      <w:tr w:rsidR="00D077E9" w:rsidTr="00340D54">
        <w:trPr>
          <w:trHeight w:val="7636"/>
        </w:trPr>
        <w:tc>
          <w:tcPr>
            <w:tcW w:w="9936" w:type="dxa"/>
            <w:tcBorders>
              <w:top w:val="nil"/>
              <w:left w:val="nil"/>
              <w:bottom w:val="nil"/>
              <w:right w:val="nil"/>
            </w:tcBorders>
          </w:tcPr>
          <w:p w:rsidR="00D077E9" w:rsidRDefault="00187F5D" w:rsidP="00D077E9">
            <w:pPr>
              <w:rPr>
                <w:noProof/>
              </w:rPr>
            </w:pPr>
            <w:r>
              <w:object w:dxaOrig="15405" w:dyaOrig="9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6pt;height:307.15pt" o:ole="">
                  <v:imagedata r:id="rId10" o:title=""/>
                </v:shape>
                <o:OLEObject Type="Embed" ProgID="PBrush" ShapeID="_x0000_i1025" DrawAspect="Content" ObjectID="_1629029557" r:id="rId11"/>
              </w:object>
            </w:r>
          </w:p>
        </w:tc>
      </w:tr>
    </w:tbl>
    <w:p w:rsidR="00622466" w:rsidRDefault="00622466" w:rsidP="00D077E9">
      <w:pPr>
        <w:pStyle w:val="Heading1"/>
        <w:sectPr w:rsidR="00622466" w:rsidSect="00393564">
          <w:headerReference w:type="default" r:id="rId12"/>
          <w:footerReference w:type="default" r:id="rId13"/>
          <w:pgSz w:w="11907" w:h="16839" w:code="9"/>
          <w:pgMar w:top="720" w:right="1152" w:bottom="720" w:left="1152" w:header="0" w:footer="288" w:gutter="0"/>
          <w:pgNumType w:start="1"/>
          <w:cols w:space="720"/>
          <w:docGrid w:linePitch="382"/>
        </w:sectPr>
      </w:pPr>
    </w:p>
    <w:p w:rsidR="00ED65E8" w:rsidRPr="00DE6077" w:rsidRDefault="00ED65E8" w:rsidP="00ED65E8">
      <w:pPr>
        <w:pStyle w:val="Heading1"/>
      </w:pPr>
      <w:r w:rsidRPr="00DE6077">
        <w:lastRenderedPageBreak/>
        <w:t>Project Overview</w:t>
      </w:r>
    </w:p>
    <w:p w:rsidR="00ED65E8" w:rsidRDefault="00ED65E8" w:rsidP="00ED65E8">
      <w:pPr>
        <w:pStyle w:val="Heading2"/>
      </w:pPr>
      <w:r>
        <w:t>Background</w:t>
      </w:r>
    </w:p>
    <w:p w:rsidR="00ED65E8" w:rsidRPr="00321E17" w:rsidRDefault="00ED65E8" w:rsidP="009C14E0">
      <w:r w:rsidRPr="00321E17">
        <w:t>During the run-up to the (latest) Brexit deadline of 31</w:t>
      </w:r>
      <w:r w:rsidRPr="00321E17">
        <w:rPr>
          <w:vertAlign w:val="superscript"/>
        </w:rPr>
        <w:t>st</w:t>
      </w:r>
      <w:r w:rsidRPr="00321E17">
        <w:t xml:space="preserve"> October 2019, I was interested in determining, as accurately as possible, the number and location of crossing points on the land border between the Republic of Ireland and Northern Ireland.</w:t>
      </w:r>
    </w:p>
    <w:p w:rsidR="00ED65E8" w:rsidRPr="00321E17" w:rsidRDefault="00ED65E8" w:rsidP="009C14E0">
      <w:r w:rsidRPr="00321E17">
        <w:t>A Google search led me to the map on the following website which was published in 2018 by the Irish Times:</w:t>
      </w:r>
    </w:p>
    <w:p w:rsidR="00ED65E8" w:rsidRPr="00321E17" w:rsidRDefault="000C0505" w:rsidP="00ED65E8">
      <w:pPr>
        <w:pStyle w:val="ListParagraph"/>
        <w:numPr>
          <w:ilvl w:val="0"/>
          <w:numId w:val="15"/>
        </w:numPr>
      </w:pPr>
      <w:hyperlink r:id="rId14" w:history="1">
        <w:r w:rsidR="00ED65E8" w:rsidRPr="00321E17">
          <w:rPr>
            <w:rStyle w:val="Hyperlink"/>
          </w:rPr>
          <w:t>https://www.irishtimes.com/news/world/brexit/borderlands/the-border</w:t>
        </w:r>
      </w:hyperlink>
    </w:p>
    <w:p w:rsidR="00ED65E8" w:rsidRPr="00321E17" w:rsidRDefault="00ED65E8" w:rsidP="009C14E0">
      <w:proofErr w:type="gramStart"/>
      <w:r w:rsidRPr="00321E17">
        <w:t>which</w:t>
      </w:r>
      <w:proofErr w:type="gramEnd"/>
      <w:r w:rsidRPr="00321E17">
        <w:t xml:space="preserve">, in turn, was based on earlier  mapping work done by the ‘Border Roads to Memories and Reconciliation’ project </w:t>
      </w:r>
      <w:r w:rsidR="00293EA9">
        <w:t>that</w:t>
      </w:r>
      <w:r w:rsidRPr="00321E17">
        <w:t xml:space="preserve"> was initiated in 2012 and is published on the following website:</w:t>
      </w:r>
    </w:p>
    <w:p w:rsidR="00ED65E8" w:rsidRPr="00321E17" w:rsidRDefault="000C0505" w:rsidP="00ED65E8">
      <w:pPr>
        <w:pStyle w:val="ListParagraph"/>
        <w:numPr>
          <w:ilvl w:val="0"/>
          <w:numId w:val="15"/>
        </w:numPr>
      </w:pPr>
      <w:hyperlink r:id="rId15" w:history="1">
        <w:r w:rsidR="00ED65E8" w:rsidRPr="00321E17">
          <w:rPr>
            <w:rStyle w:val="Hyperlink"/>
          </w:rPr>
          <w:t>http://www.borderroadmemories.com/</w:t>
        </w:r>
      </w:hyperlink>
    </w:p>
    <w:p w:rsidR="00ED65E8" w:rsidRPr="00321E17" w:rsidRDefault="00ED65E8" w:rsidP="009C14E0">
      <w:r w:rsidRPr="00321E17">
        <w:t xml:space="preserve">This piece of research prompted me to use the skills I had acquired during </w:t>
      </w:r>
      <w:proofErr w:type="spellStart"/>
      <w:r w:rsidRPr="00321E17">
        <w:t>Maynooth</w:t>
      </w:r>
      <w:proofErr w:type="spellEnd"/>
      <w:r w:rsidRPr="00321E17">
        <w:t xml:space="preserve"> University’s Higher Diploma in Data Analytics course (2018-19) to produce my own map of the border crossing points and to compare the results achieved by my project with those published on the Irish Times website referred to above.</w:t>
      </w:r>
    </w:p>
    <w:p w:rsidR="00ED65E8" w:rsidRDefault="00ED65E8" w:rsidP="00ED65E8">
      <w:pPr>
        <w:pStyle w:val="Heading2"/>
      </w:pPr>
      <w:r>
        <w:t>Objectives</w:t>
      </w:r>
    </w:p>
    <w:p w:rsidR="00ED65E8" w:rsidRPr="00321E17" w:rsidRDefault="00ED65E8" w:rsidP="00ED65E8">
      <w:pPr>
        <w:pStyle w:val="Content"/>
        <w:rPr>
          <w:b w:val="0"/>
        </w:rPr>
      </w:pPr>
      <w:r w:rsidRPr="00321E17">
        <w:rPr>
          <w:b w:val="0"/>
        </w:rPr>
        <w:t xml:space="preserve">The objectives of this project </w:t>
      </w:r>
      <w:r w:rsidR="00293EA9">
        <w:rPr>
          <w:b w:val="0"/>
        </w:rPr>
        <w:t>were</w:t>
      </w:r>
      <w:r w:rsidRPr="00321E17">
        <w:rPr>
          <w:b w:val="0"/>
        </w:rPr>
        <w:t xml:space="preserve"> to:</w:t>
      </w:r>
    </w:p>
    <w:p w:rsidR="00ED65E8" w:rsidRPr="00321E17" w:rsidRDefault="00ED65E8" w:rsidP="00ED65E8">
      <w:pPr>
        <w:pStyle w:val="Content"/>
        <w:numPr>
          <w:ilvl w:val="0"/>
          <w:numId w:val="16"/>
        </w:numPr>
        <w:rPr>
          <w:b w:val="0"/>
        </w:rPr>
      </w:pPr>
      <w:r w:rsidRPr="00321E17">
        <w:rPr>
          <w:b w:val="0"/>
        </w:rPr>
        <w:t xml:space="preserve">Use the relevant </w:t>
      </w:r>
      <w:proofErr w:type="spellStart"/>
      <w:r w:rsidRPr="00321E17">
        <w:rPr>
          <w:b w:val="0"/>
        </w:rPr>
        <w:t>OpenStreetMap</w:t>
      </w:r>
      <w:proofErr w:type="spellEnd"/>
      <w:r w:rsidRPr="00321E17">
        <w:rPr>
          <w:b w:val="0"/>
        </w:rPr>
        <w:t xml:space="preserve"> spatial data sets to produce an accurate map of all crossing points on the land border between the Republic of Ireland and Northern Ireland.</w:t>
      </w:r>
    </w:p>
    <w:p w:rsidR="00ED65E8" w:rsidRPr="00321E17" w:rsidRDefault="00ED65E8" w:rsidP="00ED65E8">
      <w:pPr>
        <w:pStyle w:val="Content"/>
        <w:numPr>
          <w:ilvl w:val="0"/>
          <w:numId w:val="16"/>
        </w:numPr>
        <w:rPr>
          <w:b w:val="0"/>
        </w:rPr>
      </w:pPr>
      <w:r w:rsidRPr="00321E17">
        <w:rPr>
          <w:b w:val="0"/>
        </w:rPr>
        <w:t>Compare the results achieved with those documented in the Irish Times website referred to above.</w:t>
      </w:r>
    </w:p>
    <w:p w:rsidR="00ED65E8" w:rsidRDefault="00ED65E8" w:rsidP="00ED65E8">
      <w:pPr>
        <w:pStyle w:val="Heading2"/>
      </w:pPr>
      <w:r>
        <w:t>Tools Used</w:t>
      </w:r>
    </w:p>
    <w:p w:rsidR="00ED65E8" w:rsidRPr="00321E17" w:rsidRDefault="00ED65E8" w:rsidP="00ED65E8">
      <w:pPr>
        <w:pStyle w:val="Content"/>
        <w:rPr>
          <w:b w:val="0"/>
        </w:rPr>
      </w:pPr>
      <w:r w:rsidRPr="00321E17">
        <w:rPr>
          <w:b w:val="0"/>
        </w:rPr>
        <w:t>The following tools were used during the course of this project:</w:t>
      </w:r>
    </w:p>
    <w:p w:rsidR="00ED65E8" w:rsidRPr="00321E17" w:rsidRDefault="00ED65E8" w:rsidP="00ED65E8">
      <w:pPr>
        <w:pStyle w:val="Content"/>
        <w:numPr>
          <w:ilvl w:val="0"/>
          <w:numId w:val="13"/>
        </w:numPr>
        <w:rPr>
          <w:b w:val="0"/>
        </w:rPr>
      </w:pPr>
      <w:r w:rsidRPr="00321E17">
        <w:rPr>
          <w:b w:val="0"/>
        </w:rPr>
        <w:t>QGIS Version 3.4.</w:t>
      </w:r>
      <w:r w:rsidR="00394892">
        <w:rPr>
          <w:b w:val="0"/>
        </w:rPr>
        <w:t>1</w:t>
      </w:r>
      <w:r w:rsidRPr="00321E17">
        <w:rPr>
          <w:b w:val="0"/>
        </w:rPr>
        <w:t>1 (Madeira);</w:t>
      </w:r>
    </w:p>
    <w:p w:rsidR="00ED65E8" w:rsidRPr="00321E17" w:rsidRDefault="00ED65E8" w:rsidP="00ED65E8">
      <w:pPr>
        <w:pStyle w:val="Content"/>
        <w:numPr>
          <w:ilvl w:val="0"/>
          <w:numId w:val="13"/>
        </w:numPr>
        <w:rPr>
          <w:b w:val="0"/>
        </w:rPr>
      </w:pPr>
      <w:r w:rsidRPr="00321E17">
        <w:rPr>
          <w:b w:val="0"/>
        </w:rPr>
        <w:t xml:space="preserve">pgAdmin3 LTS by </w:t>
      </w:r>
      <w:proofErr w:type="spellStart"/>
      <w:r w:rsidRPr="00321E17">
        <w:rPr>
          <w:b w:val="0"/>
        </w:rPr>
        <w:t>BigSQL</w:t>
      </w:r>
      <w:proofErr w:type="spellEnd"/>
      <w:r w:rsidRPr="00321E17">
        <w:rPr>
          <w:b w:val="0"/>
        </w:rPr>
        <w:t xml:space="preserve"> Version 1.23.0b;</w:t>
      </w:r>
    </w:p>
    <w:p w:rsidR="00ED65E8" w:rsidRPr="00321E17" w:rsidRDefault="00ED65E8" w:rsidP="00ED65E8">
      <w:pPr>
        <w:pStyle w:val="Content"/>
        <w:numPr>
          <w:ilvl w:val="0"/>
          <w:numId w:val="13"/>
        </w:numPr>
        <w:rPr>
          <w:b w:val="0"/>
        </w:rPr>
      </w:pPr>
      <w:proofErr w:type="spellStart"/>
      <w:r w:rsidRPr="00321E17">
        <w:rPr>
          <w:b w:val="0"/>
        </w:rPr>
        <w:t>PostgresSQL</w:t>
      </w:r>
      <w:proofErr w:type="spellEnd"/>
      <w:r w:rsidRPr="00321E17">
        <w:rPr>
          <w:b w:val="0"/>
        </w:rPr>
        <w:t xml:space="preserve"> Version 10.5;</w:t>
      </w:r>
    </w:p>
    <w:p w:rsidR="00ED65E8" w:rsidRPr="00321E17" w:rsidRDefault="00ED65E8" w:rsidP="00ED65E8">
      <w:pPr>
        <w:pStyle w:val="Content"/>
        <w:numPr>
          <w:ilvl w:val="0"/>
          <w:numId w:val="13"/>
        </w:numPr>
        <w:rPr>
          <w:b w:val="0"/>
        </w:rPr>
      </w:pPr>
      <w:proofErr w:type="spellStart"/>
      <w:r w:rsidRPr="00321E17">
        <w:rPr>
          <w:b w:val="0"/>
        </w:rPr>
        <w:t>PostGIS</w:t>
      </w:r>
      <w:proofErr w:type="spellEnd"/>
      <w:r w:rsidRPr="00321E17">
        <w:rPr>
          <w:b w:val="0"/>
        </w:rPr>
        <w:t xml:space="preserve"> Version 2.5.0 r16836;</w:t>
      </w:r>
    </w:p>
    <w:p w:rsidR="00ED65E8" w:rsidRPr="00321E17" w:rsidRDefault="00ED65E8" w:rsidP="00ED65E8">
      <w:pPr>
        <w:pStyle w:val="Content"/>
        <w:numPr>
          <w:ilvl w:val="0"/>
          <w:numId w:val="13"/>
        </w:numPr>
        <w:rPr>
          <w:b w:val="0"/>
        </w:rPr>
      </w:pPr>
      <w:r w:rsidRPr="00321E17">
        <w:rPr>
          <w:b w:val="0"/>
        </w:rPr>
        <w:t>Structured Query Language (SQL)</w:t>
      </w:r>
    </w:p>
    <w:p w:rsidR="00ED65E8" w:rsidRDefault="005B4C49" w:rsidP="00ED65E8">
      <w:pPr>
        <w:pStyle w:val="Content"/>
        <w:numPr>
          <w:ilvl w:val="1"/>
          <w:numId w:val="13"/>
        </w:numPr>
        <w:rPr>
          <w:b w:val="0"/>
        </w:rPr>
      </w:pPr>
      <w:r>
        <w:rPr>
          <w:b w:val="0"/>
        </w:rPr>
        <w:t xml:space="preserve">This was </w:t>
      </w:r>
      <w:r w:rsidR="00ED65E8" w:rsidRPr="00321E17">
        <w:rPr>
          <w:b w:val="0"/>
        </w:rPr>
        <w:t>used to analyse, manipulate (where necessary) and create the data needed by this project.</w:t>
      </w:r>
    </w:p>
    <w:p w:rsidR="005B4C49" w:rsidRPr="00321E17" w:rsidRDefault="005B4C49" w:rsidP="005B4C49">
      <w:pPr>
        <w:pStyle w:val="Content"/>
        <w:numPr>
          <w:ilvl w:val="1"/>
          <w:numId w:val="13"/>
        </w:numPr>
        <w:rPr>
          <w:b w:val="0"/>
        </w:rPr>
      </w:pPr>
      <w:r>
        <w:rPr>
          <w:b w:val="0"/>
        </w:rPr>
        <w:t>You can download this project’s SQL file (</w:t>
      </w:r>
      <w:proofErr w:type="spellStart"/>
      <w:r>
        <w:rPr>
          <w:b w:val="0"/>
        </w:rPr>
        <w:t>Brexit.sql</w:t>
      </w:r>
      <w:proofErr w:type="spellEnd"/>
      <w:r>
        <w:rPr>
          <w:b w:val="0"/>
        </w:rPr>
        <w:t xml:space="preserve">) from this project’s GitHub repository which you can access using this link: </w:t>
      </w:r>
      <w:hyperlink r:id="rId16" w:history="1">
        <w:r w:rsidRPr="00C02F8E">
          <w:rPr>
            <w:rStyle w:val="Hyperlink"/>
            <w:b w:val="0"/>
          </w:rPr>
          <w:t>https://github.com/oriogain/Identifying-Irish-Land-Border-Crossing-Points-Using-OpenStreetMap-Spatial-Data-Sets</w:t>
        </w:r>
      </w:hyperlink>
      <w:r>
        <w:rPr>
          <w:b w:val="0"/>
        </w:rPr>
        <w:t>.</w:t>
      </w:r>
    </w:p>
    <w:p w:rsidR="00ED65E8" w:rsidRDefault="00ED65E8" w:rsidP="00ED65E8">
      <w:pPr>
        <w:pStyle w:val="Heading2"/>
      </w:pPr>
      <w:r>
        <w:t>Data Sources</w:t>
      </w:r>
    </w:p>
    <w:p w:rsidR="00ED65E8" w:rsidRDefault="00ED65E8" w:rsidP="00ED65E8">
      <w:r w:rsidRPr="00E63972">
        <w:t xml:space="preserve">The following data sources </w:t>
      </w:r>
      <w:r>
        <w:t>were used during this project;</w:t>
      </w:r>
    </w:p>
    <w:p w:rsidR="00ED65E8" w:rsidRPr="00321E17" w:rsidRDefault="00ED65E8" w:rsidP="00ED65E8">
      <w:pPr>
        <w:pStyle w:val="ListParagraph"/>
        <w:numPr>
          <w:ilvl w:val="0"/>
          <w:numId w:val="14"/>
        </w:numPr>
      </w:pPr>
      <w:r w:rsidRPr="00321E17">
        <w:t xml:space="preserve">QGIS </w:t>
      </w:r>
      <w:proofErr w:type="spellStart"/>
      <w:r w:rsidRPr="00321E17">
        <w:t>QuickMapServices</w:t>
      </w:r>
      <w:proofErr w:type="spellEnd"/>
      <w:r w:rsidRPr="00321E17">
        <w:t xml:space="preserve"> plugin (for the ‘OSM Standard’ background map);</w:t>
      </w:r>
    </w:p>
    <w:p w:rsidR="00ED65E8" w:rsidRPr="00321E17" w:rsidRDefault="00ED65E8" w:rsidP="00ED65E8">
      <w:pPr>
        <w:pStyle w:val="ListParagraph"/>
        <w:numPr>
          <w:ilvl w:val="0"/>
          <w:numId w:val="14"/>
        </w:numPr>
      </w:pPr>
      <w:proofErr w:type="spellStart"/>
      <w:r w:rsidRPr="00321E17">
        <w:t>OpenStreetMap</w:t>
      </w:r>
      <w:proofErr w:type="spellEnd"/>
      <w:r w:rsidRPr="00321E17">
        <w:t xml:space="preserve"> road network data for Ireland and Northern Ireland</w:t>
      </w:r>
    </w:p>
    <w:p w:rsidR="00ED65E8" w:rsidRPr="00321E17" w:rsidRDefault="00ED65E8" w:rsidP="00ED65E8">
      <w:pPr>
        <w:pStyle w:val="ListParagraph"/>
        <w:numPr>
          <w:ilvl w:val="1"/>
          <w:numId w:val="14"/>
        </w:numPr>
      </w:pPr>
      <w:r w:rsidRPr="00321E17">
        <w:t xml:space="preserve">downloaded in ESRI shape file format (gis_osm_roads_free_1.shp) in this zip file: </w:t>
      </w:r>
      <w:hyperlink r:id="rId17" w:history="1">
        <w:r w:rsidRPr="00321E17">
          <w:rPr>
            <w:rStyle w:val="Hyperlink"/>
          </w:rPr>
          <w:t>https://download.geofabrik.de/europe/ireland-and-northern-ireland-latest-free.shp.zip</w:t>
        </w:r>
      </w:hyperlink>
      <w:r w:rsidRPr="00321E17">
        <w:t>;</w:t>
      </w:r>
    </w:p>
    <w:p w:rsidR="00ED65E8" w:rsidRPr="00321E17" w:rsidRDefault="00ED65E8" w:rsidP="00ED65E8">
      <w:pPr>
        <w:pStyle w:val="ListParagraph"/>
        <w:numPr>
          <w:ilvl w:val="0"/>
          <w:numId w:val="14"/>
        </w:numPr>
      </w:pPr>
      <w:proofErr w:type="spellStart"/>
      <w:r w:rsidRPr="00321E17">
        <w:t>OpenStreet|Map</w:t>
      </w:r>
      <w:proofErr w:type="spellEnd"/>
      <w:r w:rsidRPr="00321E17">
        <w:t xml:space="preserve"> boundary data for the Republic of Ireland</w:t>
      </w:r>
    </w:p>
    <w:p w:rsidR="00ED65E8" w:rsidRPr="00321E17" w:rsidRDefault="00ED65E8" w:rsidP="00ED65E8">
      <w:pPr>
        <w:pStyle w:val="ListParagraph"/>
        <w:numPr>
          <w:ilvl w:val="1"/>
          <w:numId w:val="14"/>
        </w:numPr>
      </w:pPr>
      <w:r w:rsidRPr="00321E17">
        <w:t xml:space="preserve">Downloaded in ESRI shape file format (Ireland_AL2.shp) in  zip file exportedBoundaries_shp_levels_water_20190809_181605.zip from this website: </w:t>
      </w:r>
      <w:hyperlink r:id="rId18" w:history="1">
        <w:r w:rsidRPr="00321E17">
          <w:rPr>
            <w:rStyle w:val="Hyperlink"/>
          </w:rPr>
          <w:t>https://wambachers-osm.website/boundaries/</w:t>
        </w:r>
      </w:hyperlink>
      <w:r w:rsidRPr="00321E17">
        <w:t>;</w:t>
      </w:r>
    </w:p>
    <w:p w:rsidR="00ED65E8" w:rsidRPr="00321E17" w:rsidRDefault="00ED65E8" w:rsidP="00ED65E8">
      <w:pPr>
        <w:pStyle w:val="ListParagraph"/>
        <w:numPr>
          <w:ilvl w:val="0"/>
          <w:numId w:val="14"/>
        </w:numPr>
      </w:pPr>
      <w:r w:rsidRPr="00321E17">
        <w:t>Irish Times border crossing point data</w:t>
      </w:r>
    </w:p>
    <w:p w:rsidR="00ED65E8" w:rsidRPr="005B4C49" w:rsidRDefault="00ED65E8" w:rsidP="005B4C49">
      <w:pPr>
        <w:pStyle w:val="Content"/>
        <w:numPr>
          <w:ilvl w:val="1"/>
          <w:numId w:val="13"/>
        </w:numPr>
        <w:rPr>
          <w:b w:val="0"/>
        </w:rPr>
      </w:pPr>
      <w:proofErr w:type="gramStart"/>
      <w:r w:rsidRPr="005B4C49">
        <w:rPr>
          <w:b w:val="0"/>
        </w:rPr>
        <w:t>kindly</w:t>
      </w:r>
      <w:proofErr w:type="gramEnd"/>
      <w:r w:rsidRPr="005B4C49">
        <w:rPr>
          <w:b w:val="0"/>
        </w:rPr>
        <w:t xml:space="preserve"> provided by Dr Peter Mooney of </w:t>
      </w:r>
      <w:proofErr w:type="spellStart"/>
      <w:r w:rsidRPr="005B4C49">
        <w:rPr>
          <w:b w:val="0"/>
        </w:rPr>
        <w:t>Maynooth</w:t>
      </w:r>
      <w:proofErr w:type="spellEnd"/>
      <w:r w:rsidRPr="005B4C49">
        <w:rPr>
          <w:b w:val="0"/>
        </w:rPr>
        <w:t xml:space="preserve"> University in ESRI shape file format (</w:t>
      </w:r>
      <w:proofErr w:type="spellStart"/>
      <w:r w:rsidRPr="005B4C49">
        <w:rPr>
          <w:b w:val="0"/>
        </w:rPr>
        <w:t>IrishTimesBorderCrossings.shp</w:t>
      </w:r>
      <w:proofErr w:type="spellEnd"/>
      <w:r w:rsidRPr="005B4C49">
        <w:rPr>
          <w:b w:val="0"/>
        </w:rPr>
        <w:t>) and available for download</w:t>
      </w:r>
      <w:r>
        <w:t xml:space="preserve"> </w:t>
      </w:r>
      <w:r w:rsidR="005B4C49">
        <w:rPr>
          <w:b w:val="0"/>
        </w:rPr>
        <w:t>in this</w:t>
      </w:r>
      <w:r w:rsidR="005B4C49">
        <w:rPr>
          <w:b w:val="0"/>
        </w:rPr>
        <w:t xml:space="preserve"> project’s GitHub repository which you can access using this link: </w:t>
      </w:r>
      <w:hyperlink r:id="rId19" w:history="1">
        <w:r w:rsidR="005B4C49" w:rsidRPr="00C02F8E">
          <w:rPr>
            <w:rStyle w:val="Hyperlink"/>
            <w:b w:val="0"/>
          </w:rPr>
          <w:t>https://github.com/oriogain/Identifying-Irish-Land-Border-Crossing-Points-Using-OpenStreetMap-Spatial-Data-Sets</w:t>
        </w:r>
      </w:hyperlink>
      <w:r w:rsidR="005B4C49">
        <w:rPr>
          <w:b w:val="0"/>
        </w:rPr>
        <w:t>.</w:t>
      </w:r>
    </w:p>
    <w:p w:rsidR="00ED65E8" w:rsidRDefault="00ED65E8" w:rsidP="00ED65E8">
      <w:pPr>
        <w:pStyle w:val="Heading2"/>
      </w:pPr>
      <w:r>
        <w:lastRenderedPageBreak/>
        <w:t>Approach</w:t>
      </w:r>
    </w:p>
    <w:p w:rsidR="00ED65E8" w:rsidRPr="00321E17" w:rsidRDefault="00ED65E8" w:rsidP="00ED65E8">
      <w:pPr>
        <w:pStyle w:val="Content"/>
        <w:rPr>
          <w:b w:val="0"/>
        </w:rPr>
      </w:pPr>
      <w:r w:rsidRPr="00321E17">
        <w:rPr>
          <w:b w:val="0"/>
        </w:rPr>
        <w:t>The following approach was adopted for this project:</w:t>
      </w:r>
    </w:p>
    <w:p w:rsidR="00ED65E8" w:rsidRDefault="00ED65E8" w:rsidP="00ED65E8">
      <w:pPr>
        <w:pStyle w:val="Content"/>
        <w:numPr>
          <w:ilvl w:val="0"/>
          <w:numId w:val="3"/>
        </w:numPr>
        <w:rPr>
          <w:b w:val="0"/>
        </w:rPr>
      </w:pPr>
      <w:r w:rsidRPr="00321E17">
        <w:rPr>
          <w:b w:val="0"/>
        </w:rPr>
        <w:t>On a suitable PC (</w:t>
      </w:r>
      <w:r>
        <w:rPr>
          <w:b w:val="0"/>
        </w:rPr>
        <w:t>server=</w:t>
      </w:r>
      <w:r w:rsidRPr="00321E17">
        <w:rPr>
          <w:b w:val="0"/>
        </w:rPr>
        <w:t xml:space="preserve">localhost), create a database schema (called </w:t>
      </w:r>
      <w:proofErr w:type="spellStart"/>
      <w:r w:rsidRPr="00321E17">
        <w:rPr>
          <w:b w:val="0"/>
        </w:rPr>
        <w:t>brexit</w:t>
      </w:r>
      <w:proofErr w:type="spellEnd"/>
      <w:r w:rsidRPr="00321E17">
        <w:rPr>
          <w:b w:val="0"/>
        </w:rPr>
        <w:t xml:space="preserve">) for the exclusive use of this project in a new PostgreSQL database (called </w:t>
      </w:r>
      <w:proofErr w:type="spellStart"/>
      <w:r w:rsidRPr="00321E17">
        <w:rPr>
          <w:b w:val="0"/>
        </w:rPr>
        <w:t>oriogain</w:t>
      </w:r>
      <w:proofErr w:type="spellEnd"/>
      <w:r w:rsidRPr="00321E17">
        <w:rPr>
          <w:b w:val="0"/>
        </w:rPr>
        <w:t xml:space="preserve">) and enable </w:t>
      </w:r>
      <w:proofErr w:type="spellStart"/>
      <w:r w:rsidRPr="00321E17">
        <w:rPr>
          <w:b w:val="0"/>
        </w:rPr>
        <w:t>PostGIS</w:t>
      </w:r>
      <w:proofErr w:type="spellEnd"/>
      <w:r w:rsidRPr="00321E17">
        <w:rPr>
          <w:b w:val="0"/>
        </w:rPr>
        <w:t xml:space="preserve"> functionality (extension) for it.</w:t>
      </w:r>
    </w:p>
    <w:p w:rsidR="00ED65E8" w:rsidRPr="00321E17" w:rsidRDefault="00ED65E8" w:rsidP="00ED65E8">
      <w:pPr>
        <w:pStyle w:val="Content"/>
        <w:numPr>
          <w:ilvl w:val="0"/>
          <w:numId w:val="3"/>
        </w:numPr>
        <w:rPr>
          <w:b w:val="0"/>
        </w:rPr>
      </w:pPr>
      <w:r>
        <w:rPr>
          <w:b w:val="0"/>
        </w:rPr>
        <w:t>Download the zip files containing required spatial data sets using the links provided in the Data Sources section of this document above and unzip (extract) their contents.</w:t>
      </w:r>
    </w:p>
    <w:p w:rsidR="00ED65E8" w:rsidRPr="00321E17" w:rsidRDefault="00ED65E8" w:rsidP="00ED65E8">
      <w:pPr>
        <w:pStyle w:val="Content"/>
        <w:numPr>
          <w:ilvl w:val="0"/>
          <w:numId w:val="3"/>
        </w:numPr>
        <w:rPr>
          <w:b w:val="0"/>
        </w:rPr>
      </w:pPr>
      <w:r w:rsidRPr="00321E17">
        <w:rPr>
          <w:b w:val="0"/>
        </w:rPr>
        <w:t xml:space="preserve">Create a new QGIS project (called Brexit) and connect it to the database created by </w:t>
      </w:r>
      <w:r w:rsidR="00FF3BCD">
        <w:rPr>
          <w:b w:val="0"/>
        </w:rPr>
        <w:t>step 1 above</w:t>
      </w:r>
      <w:r w:rsidRPr="00321E17">
        <w:rPr>
          <w:b w:val="0"/>
        </w:rPr>
        <w:t>.</w:t>
      </w:r>
    </w:p>
    <w:p w:rsidR="00ED65E8" w:rsidRPr="00321E17" w:rsidRDefault="00ED65E8" w:rsidP="00ED65E8">
      <w:pPr>
        <w:pStyle w:val="Content"/>
        <w:numPr>
          <w:ilvl w:val="0"/>
          <w:numId w:val="3"/>
        </w:numPr>
        <w:rPr>
          <w:b w:val="0"/>
        </w:rPr>
      </w:pPr>
      <w:r w:rsidRPr="00321E17">
        <w:rPr>
          <w:b w:val="0"/>
        </w:rPr>
        <w:t>Set the background map to ‘OSM Standard’ and zoom in to Ireland (using data source 1 above).</w:t>
      </w:r>
    </w:p>
    <w:p w:rsidR="00ED65E8" w:rsidRPr="00321E17" w:rsidRDefault="00FF3BCD" w:rsidP="00ED65E8">
      <w:pPr>
        <w:pStyle w:val="Content"/>
        <w:numPr>
          <w:ilvl w:val="0"/>
          <w:numId w:val="3"/>
        </w:numPr>
        <w:rPr>
          <w:b w:val="0"/>
        </w:rPr>
      </w:pPr>
      <w:r>
        <w:rPr>
          <w:b w:val="0"/>
        </w:rPr>
        <w:t>Import</w:t>
      </w:r>
      <w:r w:rsidR="00ED65E8" w:rsidRPr="00321E17">
        <w:rPr>
          <w:b w:val="0"/>
        </w:rPr>
        <w:t xml:space="preserve"> OSM’s road network map</w:t>
      </w:r>
      <w:r>
        <w:rPr>
          <w:b w:val="0"/>
        </w:rPr>
        <w:t>ping data</w:t>
      </w:r>
      <w:r w:rsidR="00ED65E8" w:rsidRPr="00321E17">
        <w:rPr>
          <w:b w:val="0"/>
        </w:rPr>
        <w:t xml:space="preserve"> for Ireland (using data source 2 above).</w:t>
      </w:r>
    </w:p>
    <w:p w:rsidR="00ED65E8" w:rsidRPr="00321E17" w:rsidRDefault="00ED65E8" w:rsidP="00ED65E8">
      <w:pPr>
        <w:pStyle w:val="Content"/>
        <w:numPr>
          <w:ilvl w:val="0"/>
          <w:numId w:val="3"/>
        </w:numPr>
        <w:rPr>
          <w:b w:val="0"/>
        </w:rPr>
      </w:pPr>
      <w:r w:rsidRPr="00321E17">
        <w:rPr>
          <w:b w:val="0"/>
        </w:rPr>
        <w:t xml:space="preserve">Overlay the </w:t>
      </w:r>
      <w:r w:rsidR="00FF3BCD">
        <w:rPr>
          <w:b w:val="0"/>
        </w:rPr>
        <w:t>OSM background</w:t>
      </w:r>
      <w:r w:rsidRPr="00321E17">
        <w:rPr>
          <w:b w:val="0"/>
        </w:rPr>
        <w:t xml:space="preserve"> map layer with the Republic of Ireland boundary map (using data source 3 above).</w:t>
      </w:r>
    </w:p>
    <w:p w:rsidR="00ED65E8" w:rsidRPr="00321E17" w:rsidRDefault="00ED65E8" w:rsidP="00ED65E8">
      <w:pPr>
        <w:pStyle w:val="Content"/>
        <w:numPr>
          <w:ilvl w:val="0"/>
          <w:numId w:val="3"/>
        </w:numPr>
        <w:rPr>
          <w:b w:val="0"/>
        </w:rPr>
      </w:pPr>
      <w:r w:rsidRPr="00321E17">
        <w:rPr>
          <w:b w:val="0"/>
        </w:rPr>
        <w:t xml:space="preserve">Convert the Republic of Ireland boundary polygon map layer to a </w:t>
      </w:r>
      <w:proofErr w:type="spellStart"/>
      <w:r w:rsidRPr="00321E17">
        <w:rPr>
          <w:b w:val="0"/>
        </w:rPr>
        <w:t>linestring</w:t>
      </w:r>
      <w:proofErr w:type="spellEnd"/>
      <w:r w:rsidRPr="00321E17">
        <w:rPr>
          <w:b w:val="0"/>
        </w:rPr>
        <w:t xml:space="preserve"> map layer.</w:t>
      </w:r>
    </w:p>
    <w:p w:rsidR="00ED65E8" w:rsidRPr="00321E17" w:rsidRDefault="00ED65E8" w:rsidP="00ED65E8">
      <w:pPr>
        <w:pStyle w:val="Content"/>
        <w:numPr>
          <w:ilvl w:val="0"/>
          <w:numId w:val="3"/>
        </w:numPr>
        <w:rPr>
          <w:b w:val="0"/>
        </w:rPr>
      </w:pPr>
      <w:r w:rsidRPr="00321E17">
        <w:rPr>
          <w:b w:val="0"/>
        </w:rPr>
        <w:t>Create the border crossing point data based on the intersection of the spatial data objects underlying the layers created by the previous 2 steps.</w:t>
      </w:r>
    </w:p>
    <w:p w:rsidR="00ED65E8" w:rsidRPr="00321E17" w:rsidRDefault="00ED65E8" w:rsidP="00ED65E8">
      <w:pPr>
        <w:pStyle w:val="Content"/>
        <w:numPr>
          <w:ilvl w:val="0"/>
          <w:numId w:val="3"/>
        </w:numPr>
        <w:rPr>
          <w:b w:val="0"/>
        </w:rPr>
      </w:pPr>
      <w:r w:rsidRPr="00321E17">
        <w:rPr>
          <w:b w:val="0"/>
        </w:rPr>
        <w:t>Analyse the border crossing point data created by the previous step for quality issues and take the appropriate corrective action.</w:t>
      </w:r>
    </w:p>
    <w:p w:rsidR="00ED65E8" w:rsidRDefault="00ED65E8" w:rsidP="00ED65E8">
      <w:pPr>
        <w:pStyle w:val="Content"/>
        <w:numPr>
          <w:ilvl w:val="0"/>
          <w:numId w:val="3"/>
        </w:numPr>
        <w:rPr>
          <w:b w:val="0"/>
        </w:rPr>
      </w:pPr>
      <w:r w:rsidRPr="00321E17">
        <w:rPr>
          <w:b w:val="0"/>
        </w:rPr>
        <w:t xml:space="preserve">Create a new crossing point map layer using the data output by the previous step, overlaying those layers referred to in steps </w:t>
      </w:r>
      <w:r w:rsidR="00FF3BCD">
        <w:rPr>
          <w:b w:val="0"/>
        </w:rPr>
        <w:t xml:space="preserve">4 and </w:t>
      </w:r>
      <w:r>
        <w:rPr>
          <w:b w:val="0"/>
        </w:rPr>
        <w:t>7</w:t>
      </w:r>
      <w:r w:rsidRPr="00321E17">
        <w:rPr>
          <w:b w:val="0"/>
        </w:rPr>
        <w:t xml:space="preserve"> (in increasing order of precedence).</w:t>
      </w:r>
    </w:p>
    <w:p w:rsidR="00FF3BCD" w:rsidRPr="00FF3BCD" w:rsidRDefault="00FF3BCD" w:rsidP="00FF3BCD">
      <w:pPr>
        <w:pStyle w:val="Content"/>
        <w:numPr>
          <w:ilvl w:val="0"/>
          <w:numId w:val="3"/>
        </w:numPr>
        <w:rPr>
          <w:b w:val="0"/>
        </w:rPr>
      </w:pPr>
      <w:r w:rsidRPr="00321E17">
        <w:rPr>
          <w:b w:val="0"/>
        </w:rPr>
        <w:t xml:space="preserve">Create a new crossing point map layer </w:t>
      </w:r>
      <w:r>
        <w:rPr>
          <w:b w:val="0"/>
        </w:rPr>
        <w:t>to highlight the main crossing points mapped by the previous step.</w:t>
      </w:r>
    </w:p>
    <w:p w:rsidR="00ED65E8" w:rsidRPr="00321E17" w:rsidRDefault="00ED65E8" w:rsidP="00ED65E8">
      <w:pPr>
        <w:pStyle w:val="Content"/>
        <w:numPr>
          <w:ilvl w:val="0"/>
          <w:numId w:val="3"/>
        </w:numPr>
        <w:rPr>
          <w:b w:val="0"/>
        </w:rPr>
      </w:pPr>
      <w:r w:rsidRPr="00321E17">
        <w:rPr>
          <w:b w:val="0"/>
        </w:rPr>
        <w:t>Overlay the layer created by the previous step with one created by importing the Irish Times border crossing point data (using data source 4 above).</w:t>
      </w:r>
    </w:p>
    <w:p w:rsidR="00ED65E8" w:rsidRPr="00321E17" w:rsidRDefault="00ED65E8" w:rsidP="00ED65E8">
      <w:pPr>
        <w:pStyle w:val="Content"/>
        <w:numPr>
          <w:ilvl w:val="0"/>
          <w:numId w:val="3"/>
        </w:numPr>
        <w:rPr>
          <w:b w:val="0"/>
        </w:rPr>
      </w:pPr>
      <w:r w:rsidRPr="00321E17">
        <w:rPr>
          <w:b w:val="0"/>
        </w:rPr>
        <w:t>Create 2 database views and associated map layers to highlight the differences (novelties) in crossing point map layers created by previous 2 steps.</w:t>
      </w:r>
    </w:p>
    <w:p w:rsidR="00ED65E8" w:rsidRPr="00321E17" w:rsidRDefault="00ED65E8" w:rsidP="00ED65E8">
      <w:pPr>
        <w:pStyle w:val="Content"/>
        <w:numPr>
          <w:ilvl w:val="0"/>
          <w:numId w:val="3"/>
        </w:numPr>
        <w:rPr>
          <w:b w:val="0"/>
        </w:rPr>
      </w:pPr>
      <w:r w:rsidRPr="00321E17">
        <w:rPr>
          <w:b w:val="0"/>
        </w:rPr>
        <w:t>Analyse the crossing point differences identified by the previous step.</w:t>
      </w:r>
    </w:p>
    <w:p w:rsidR="00ED65E8" w:rsidRDefault="00ED65E8" w:rsidP="00ED65E8">
      <w:pPr>
        <w:pStyle w:val="Content"/>
        <w:numPr>
          <w:ilvl w:val="0"/>
          <w:numId w:val="3"/>
        </w:numPr>
        <w:rPr>
          <w:b w:val="0"/>
        </w:rPr>
      </w:pPr>
      <w:r w:rsidRPr="00321E17">
        <w:rPr>
          <w:b w:val="0"/>
        </w:rPr>
        <w:t>Summarise the findings of this project.</w:t>
      </w:r>
    </w:p>
    <w:p w:rsidR="00FF3BCD" w:rsidRDefault="006D458B" w:rsidP="006D458B">
      <w:pPr>
        <w:pStyle w:val="Heading2"/>
      </w:pPr>
      <w:r>
        <w:t>Outcome</w:t>
      </w:r>
    </w:p>
    <w:p w:rsidR="006D458B" w:rsidRDefault="006D458B" w:rsidP="006D458B">
      <w:r>
        <w:t>The outcome of this project can be summarised as follows:</w:t>
      </w:r>
    </w:p>
    <w:p w:rsidR="006D458B" w:rsidRDefault="006D458B" w:rsidP="006D458B">
      <w:pPr>
        <w:pStyle w:val="ListParagraph"/>
        <w:numPr>
          <w:ilvl w:val="0"/>
          <w:numId w:val="41"/>
        </w:numPr>
      </w:pPr>
      <w:r>
        <w:t xml:space="preserve">This project identified a total of 325 border crossings of which 210 are </w:t>
      </w:r>
      <w:r w:rsidR="003F025C">
        <w:t xml:space="preserve">the </w:t>
      </w:r>
      <w:r>
        <w:t>most significant ones.</w:t>
      </w:r>
    </w:p>
    <w:p w:rsidR="006D458B" w:rsidRDefault="006D458B" w:rsidP="006D458B">
      <w:pPr>
        <w:pStyle w:val="ListParagraph"/>
        <w:numPr>
          <w:ilvl w:val="0"/>
          <w:numId w:val="41"/>
        </w:numPr>
      </w:pPr>
      <w:r>
        <w:t>The remaining 115 can be categorises as service roads (cul-de-sacs), tracks, paths etc., at least some of which may be of interest to smuggling interdiction operations post Brexit.</w:t>
      </w:r>
    </w:p>
    <w:p w:rsidR="006D458B" w:rsidRDefault="006D458B" w:rsidP="006D458B">
      <w:pPr>
        <w:pStyle w:val="ListParagraph"/>
        <w:numPr>
          <w:ilvl w:val="0"/>
          <w:numId w:val="41"/>
        </w:numPr>
      </w:pPr>
      <w:r>
        <w:t>The Irish Times map identified a total of 207 (still open) border crossings (almost all of which are in the significant category as defined by this project).</w:t>
      </w:r>
    </w:p>
    <w:p w:rsidR="006D458B" w:rsidRPr="006D458B" w:rsidRDefault="006D458B" w:rsidP="006D458B">
      <w:pPr>
        <w:pStyle w:val="ListParagraph"/>
        <w:numPr>
          <w:ilvl w:val="0"/>
          <w:numId w:val="41"/>
        </w:numPr>
      </w:pPr>
      <w:r>
        <w:t>The results achieved by this project are in close agreement with those published by the Irish Times, having 203</w:t>
      </w:r>
      <w:r w:rsidR="003F025C">
        <w:t xml:space="preserve"> of its 207 border crossings in common (despite having slightly different coordinates for their respective crossing points).</w:t>
      </w:r>
    </w:p>
    <w:p w:rsidR="00ED65E8" w:rsidRDefault="003F025C" w:rsidP="00ED65E8">
      <w:r>
        <w:t>Please refer to the final section of this document for a more detailed review of the findings of this project.</w:t>
      </w:r>
    </w:p>
    <w:p w:rsidR="00ED65E8" w:rsidRDefault="00ED65E8" w:rsidP="00ED65E8">
      <w:pPr>
        <w:spacing w:after="200"/>
        <w:rPr>
          <w:rFonts w:asciiTheme="majorHAnsi" w:eastAsiaTheme="majorEastAsia" w:hAnsiTheme="majorHAnsi" w:cstheme="majorBidi"/>
          <w:color w:val="061F57" w:themeColor="text2" w:themeShade="BF"/>
          <w:kern w:val="28"/>
          <w:sz w:val="52"/>
          <w:szCs w:val="32"/>
        </w:rPr>
      </w:pPr>
      <w:r>
        <w:br w:type="page"/>
      </w:r>
    </w:p>
    <w:p w:rsidR="00ED65E8" w:rsidRDefault="00ED65E8" w:rsidP="00ED65E8">
      <w:pPr>
        <w:pStyle w:val="Heading1"/>
      </w:pPr>
      <w:r>
        <w:lastRenderedPageBreak/>
        <w:t>Project Details</w:t>
      </w:r>
    </w:p>
    <w:p w:rsidR="00ED65E8" w:rsidRDefault="00ED65E8" w:rsidP="00ED65E8">
      <w:r>
        <w:t xml:space="preserve">The following subsections </w:t>
      </w:r>
      <w:r w:rsidR="00373EB5">
        <w:t>provide</w:t>
      </w:r>
      <w:r>
        <w:t xml:space="preserve"> the detailed instructions for implementing each step in the project approach (as outlined previously in this document) with supporting screen shots.</w:t>
      </w:r>
    </w:p>
    <w:p w:rsidR="00ED65E8" w:rsidRDefault="00ED65E8" w:rsidP="00ED65E8">
      <w:pPr>
        <w:pStyle w:val="Heading2"/>
      </w:pPr>
      <w:r>
        <w:t xml:space="preserve">Creating a </w:t>
      </w:r>
      <w:proofErr w:type="spellStart"/>
      <w:r>
        <w:t>PostGIS</w:t>
      </w:r>
      <w:proofErr w:type="spellEnd"/>
      <w:r>
        <w:t xml:space="preserve"> Database Schema</w:t>
      </w:r>
    </w:p>
    <w:p w:rsidR="00ED65E8" w:rsidRDefault="00ED65E8" w:rsidP="00ED65E8">
      <w:r>
        <w:t xml:space="preserve">On my laptop (server=localhost), I created a database schema (called </w:t>
      </w:r>
      <w:proofErr w:type="spellStart"/>
      <w:r>
        <w:t>brexit</w:t>
      </w:r>
      <w:proofErr w:type="spellEnd"/>
      <w:r>
        <w:t xml:space="preserve">) for the exclusive use of this project in a new PostgreSQL database (called </w:t>
      </w:r>
      <w:proofErr w:type="spellStart"/>
      <w:r>
        <w:t>oriogain</w:t>
      </w:r>
      <w:proofErr w:type="spellEnd"/>
      <w:r>
        <w:t>) and enable</w:t>
      </w:r>
      <w:r w:rsidR="00D007AA">
        <w:t>d</w:t>
      </w:r>
      <w:r>
        <w:t xml:space="preserve"> </w:t>
      </w:r>
      <w:proofErr w:type="spellStart"/>
      <w:r>
        <w:t>PostGIS</w:t>
      </w:r>
      <w:proofErr w:type="spellEnd"/>
      <w:r>
        <w:t xml:space="preserve"> functionality (extension) for it.</w:t>
      </w:r>
    </w:p>
    <w:p w:rsidR="00ED65E8" w:rsidRDefault="00ED65E8" w:rsidP="00ED65E8">
      <w:r>
        <w:t>However, the instructions for doing this are outside the scope of this document.</w:t>
      </w:r>
    </w:p>
    <w:p w:rsidR="00ED65E8" w:rsidRDefault="00ED65E8" w:rsidP="00ED65E8">
      <w:pPr>
        <w:pStyle w:val="Heading2"/>
      </w:pPr>
      <w:r>
        <w:t>Downloading the Required Data Sets</w:t>
      </w:r>
    </w:p>
    <w:p w:rsidR="00ED65E8" w:rsidRDefault="00ED65E8" w:rsidP="00187F5D">
      <w:r>
        <w:t>Do this as follows:</w:t>
      </w:r>
    </w:p>
    <w:p w:rsidR="00ED65E8" w:rsidRDefault="00ED65E8" w:rsidP="00187F5D">
      <w:pPr>
        <w:pStyle w:val="ListParagraph"/>
        <w:numPr>
          <w:ilvl w:val="0"/>
          <w:numId w:val="26"/>
        </w:numPr>
      </w:pPr>
      <w:r>
        <w:t>Download the zip files containing the ESRI shape files for the roads network, the national boundary (including the border), and the Irish Times border crossing points using the links for data sources 2, 3 and 4, respectively, provided in the Data Sources section above.</w:t>
      </w:r>
    </w:p>
    <w:p w:rsidR="00ED65E8" w:rsidRDefault="00ED65E8" w:rsidP="00187F5D">
      <w:pPr>
        <w:pStyle w:val="ListParagraph"/>
        <w:numPr>
          <w:ilvl w:val="0"/>
          <w:numId w:val="26"/>
        </w:numPr>
      </w:pPr>
      <w:r>
        <w:t>Unzip (extract) the contents of those 3 zip files.</w:t>
      </w:r>
    </w:p>
    <w:p w:rsidR="00ED65E8" w:rsidRDefault="00ED65E8" w:rsidP="00187F5D">
      <w:r>
        <w:t>At which point, the contents of the target directory for this activity should look like the following:</w:t>
      </w:r>
    </w:p>
    <w:p w:rsidR="00ED65E8" w:rsidRPr="00CE185C" w:rsidRDefault="00ED65E8" w:rsidP="00ED65E8">
      <w:r>
        <w:rPr>
          <w:noProof/>
          <w:lang w:eastAsia="en-IE"/>
        </w:rPr>
        <w:drawing>
          <wp:inline distT="0" distB="0" distL="0" distR="0" wp14:anchorId="0742D775" wp14:editId="2A50684A">
            <wp:extent cx="5943600" cy="1357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357630"/>
                    </a:xfrm>
                    <a:prstGeom prst="rect">
                      <a:avLst/>
                    </a:prstGeom>
                  </pic:spPr>
                </pic:pic>
              </a:graphicData>
            </a:graphic>
          </wp:inline>
        </w:drawing>
      </w:r>
    </w:p>
    <w:p w:rsidR="00780EAA" w:rsidRDefault="00780EAA">
      <w:pPr>
        <w:spacing w:before="0" w:after="200" w:line="276" w:lineRule="auto"/>
        <w:rPr>
          <w:rFonts w:eastAsiaTheme="majorEastAsia" w:cstheme="majorBidi"/>
          <w:b/>
          <w:sz w:val="36"/>
          <w:szCs w:val="26"/>
        </w:rPr>
      </w:pPr>
      <w:r>
        <w:br w:type="page"/>
      </w:r>
    </w:p>
    <w:p w:rsidR="00ED65E8" w:rsidRDefault="00187F5D" w:rsidP="00ED65E8">
      <w:pPr>
        <w:pStyle w:val="Heading2"/>
      </w:pPr>
      <w:r>
        <w:rPr>
          <w:noProof/>
          <w:lang w:eastAsia="en-IE"/>
        </w:rPr>
        <w:lastRenderedPageBreak/>
        <mc:AlternateContent>
          <mc:Choice Requires="wps">
            <w:drawing>
              <wp:anchor distT="0" distB="0" distL="114300" distR="114300" simplePos="0" relativeHeight="251659264" behindDoc="0" locked="0" layoutInCell="1" allowOverlap="1" wp14:anchorId="69BDAEFB" wp14:editId="2CEEB3B1">
                <wp:simplePos x="0" y="0"/>
                <wp:positionH relativeFrom="column">
                  <wp:posOffset>3224530</wp:posOffset>
                </wp:positionH>
                <wp:positionV relativeFrom="paragraph">
                  <wp:posOffset>99695</wp:posOffset>
                </wp:positionV>
                <wp:extent cx="3221990" cy="2057400"/>
                <wp:effectExtent l="0" t="0" r="16510" b="1905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0574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4F61C03A" wp14:editId="74185219">
                                  <wp:extent cx="3028950" cy="21431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950" cy="21431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253.9pt;margin-top:7.85pt;width:253.7pt;height:16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">
                <v:textbox style="mso-fit-shape-to-text:t">
                  <w:txbxContent>
                    <w:p w:rsidR="003F025C" w:rsidRDefault="003F025C" w:rsidP="00ED65E8">
                      <w:r>
                        <w:rPr>
                          <w:noProof/>
                          <w:lang w:eastAsia="en-IE"/>
                        </w:rPr>
                        <w:drawing>
                          <wp:inline distT="0" distB="0" distL="0" distR="0" wp14:anchorId="4F61C03A" wp14:editId="74185219">
                            <wp:extent cx="3028950" cy="21431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950" cy="2143125"/>
                                    </a:xfrm>
                                    <a:prstGeom prst="rect">
                                      <a:avLst/>
                                    </a:prstGeom>
                                    <a:noFill/>
                                    <a:ln>
                                      <a:noFill/>
                                    </a:ln>
                                  </pic:spPr>
                                </pic:pic>
                              </a:graphicData>
                            </a:graphic>
                          </wp:inline>
                        </w:drawing>
                      </w:r>
                    </w:p>
                  </w:txbxContent>
                </v:textbox>
                <w10:wrap type="square"/>
              </v:shape>
            </w:pict>
          </mc:Fallback>
        </mc:AlternateContent>
      </w:r>
      <w:r w:rsidR="00ED65E8">
        <w:t xml:space="preserve">Creating </w:t>
      </w:r>
      <w:r w:rsidR="00780EAA">
        <w:t>the</w:t>
      </w:r>
      <w:r w:rsidR="00ED65E8">
        <w:t xml:space="preserve"> QGIS Project</w:t>
      </w:r>
    </w:p>
    <w:p w:rsidR="00ED65E8" w:rsidRDefault="00ED65E8" w:rsidP="00ED65E8">
      <w:r>
        <w:t>Do this as follows:</w:t>
      </w:r>
      <w:r w:rsidRPr="00013B4C">
        <w:rPr>
          <w:noProof/>
          <w:lang w:eastAsia="en-IE"/>
        </w:rPr>
        <w:t xml:space="preserve"> </w:t>
      </w:r>
    </w:p>
    <w:p w:rsidR="00ED65E8" w:rsidRDefault="00780EAA" w:rsidP="00ED65E8">
      <w:pPr>
        <w:pStyle w:val="ListParagraph"/>
        <w:numPr>
          <w:ilvl w:val="0"/>
          <w:numId w:val="17"/>
        </w:numPr>
      </w:pPr>
      <w:r>
        <w:t>Launch QGIS.</w:t>
      </w:r>
    </w:p>
    <w:p w:rsidR="00ED65E8" w:rsidRDefault="00ED65E8" w:rsidP="00ED65E8">
      <w:pPr>
        <w:pStyle w:val="ListParagraph"/>
        <w:numPr>
          <w:ilvl w:val="0"/>
          <w:numId w:val="17"/>
        </w:numPr>
      </w:pPr>
      <w:r>
        <w:t>Project&gt;Save</w:t>
      </w:r>
      <w:r w:rsidR="00780EAA">
        <w:t>.</w:t>
      </w:r>
    </w:p>
    <w:p w:rsidR="00ED65E8" w:rsidRDefault="00ED65E8" w:rsidP="00ED65E8">
      <w:pPr>
        <w:pStyle w:val="ListParagraph"/>
        <w:numPr>
          <w:ilvl w:val="0"/>
          <w:numId w:val="17"/>
        </w:numPr>
      </w:pPr>
      <w:r>
        <w:t>Enter ‘Brexit’ as the file name and click on the ‘Save’ button as shown on the right.</w:t>
      </w:r>
    </w:p>
    <w:p w:rsidR="00ED65E8" w:rsidRPr="00CE185C" w:rsidRDefault="00ED65E8" w:rsidP="00ED65E8"/>
    <w:p w:rsidR="00187F5D" w:rsidRDefault="00187F5D" w:rsidP="00ED65E8">
      <w:pPr>
        <w:pStyle w:val="Heading2"/>
      </w:pPr>
    </w:p>
    <w:p w:rsidR="00780EAA" w:rsidRDefault="00780EAA" w:rsidP="00780EAA"/>
    <w:p w:rsidR="00780EAA" w:rsidRPr="00780EAA" w:rsidRDefault="00780EAA" w:rsidP="00780EAA"/>
    <w:p w:rsidR="00187F5D" w:rsidRDefault="00187F5D" w:rsidP="00ED65E8">
      <w:pPr>
        <w:pStyle w:val="Heading2"/>
      </w:pPr>
    </w:p>
    <w:p w:rsidR="00ED65E8" w:rsidRDefault="00780EAA" w:rsidP="00ED65E8">
      <w:pPr>
        <w:pStyle w:val="Heading2"/>
      </w:pPr>
      <w:r>
        <w:rPr>
          <w:noProof/>
          <w:lang w:eastAsia="en-IE"/>
        </w:rPr>
        <mc:AlternateContent>
          <mc:Choice Requires="wps">
            <w:drawing>
              <wp:anchor distT="0" distB="0" distL="114300" distR="114300" simplePos="0" relativeHeight="251660288" behindDoc="1" locked="0" layoutInCell="1" allowOverlap="1" wp14:anchorId="5C706557" wp14:editId="5EECA4DA">
                <wp:simplePos x="0" y="0"/>
                <wp:positionH relativeFrom="column">
                  <wp:posOffset>3240405</wp:posOffset>
                </wp:positionH>
                <wp:positionV relativeFrom="paragraph">
                  <wp:posOffset>403225</wp:posOffset>
                </wp:positionV>
                <wp:extent cx="3202940" cy="2628900"/>
                <wp:effectExtent l="0" t="0" r="17145" b="13970"/>
                <wp:wrapTight wrapText="bothSides">
                  <wp:wrapPolygon edited="0">
                    <wp:start x="0" y="0"/>
                    <wp:lineTo x="0" y="21516"/>
                    <wp:lineTo x="21587" y="21516"/>
                    <wp:lineTo x="21587"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940" cy="26289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7BDB8D5B" wp14:editId="30CACD20">
                                  <wp:extent cx="30099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1114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55.15pt;margin-top:31.75pt;width:252.2pt;height:207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">
                <v:textbox style="mso-fit-shape-to-text:t">
                  <w:txbxContent>
                    <w:p w:rsidR="003F025C" w:rsidRDefault="003F025C" w:rsidP="00ED65E8">
                      <w:r>
                        <w:rPr>
                          <w:noProof/>
                          <w:lang w:eastAsia="en-IE"/>
                        </w:rPr>
                        <w:drawing>
                          <wp:inline distT="0" distB="0" distL="0" distR="0" wp14:anchorId="7BDB8D5B" wp14:editId="30CACD20">
                            <wp:extent cx="30099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09900" cy="1114425"/>
                                    </a:xfrm>
                                    <a:prstGeom prst="rect">
                                      <a:avLst/>
                                    </a:prstGeom>
                                    <a:noFill/>
                                    <a:ln>
                                      <a:noFill/>
                                    </a:ln>
                                  </pic:spPr>
                                </pic:pic>
                              </a:graphicData>
                            </a:graphic>
                          </wp:inline>
                        </w:drawing>
                      </w:r>
                    </w:p>
                  </w:txbxContent>
                </v:textbox>
                <w10:wrap type="tight"/>
              </v:shape>
            </w:pict>
          </mc:Fallback>
        </mc:AlternateContent>
      </w:r>
      <w:r w:rsidR="00ED65E8">
        <w:t>Creating the Background Map Layer</w:t>
      </w:r>
    </w:p>
    <w:p w:rsidR="00ED65E8" w:rsidRDefault="00ED65E8" w:rsidP="00ED65E8">
      <w:r>
        <w:t>Do this as follows:</w:t>
      </w:r>
    </w:p>
    <w:p w:rsidR="00ED65E8" w:rsidRDefault="00ED65E8" w:rsidP="00ED65E8">
      <w:pPr>
        <w:pStyle w:val="ListParagraph"/>
        <w:numPr>
          <w:ilvl w:val="0"/>
          <w:numId w:val="19"/>
        </w:numPr>
      </w:pPr>
      <w:r>
        <w:t>Web&gt;</w:t>
      </w:r>
      <w:proofErr w:type="spellStart"/>
      <w:r>
        <w:t>QuickMapServices</w:t>
      </w:r>
      <w:proofErr w:type="spellEnd"/>
      <w:r>
        <w:t xml:space="preserve">&gt;OSM&gt;OSM Standard </w:t>
      </w:r>
      <w:r w:rsidR="00373EB5">
        <w:t>(</w:t>
      </w:r>
      <w:r>
        <w:t>as shown on the right</w:t>
      </w:r>
      <w:r w:rsidR="00373EB5">
        <w:t>)</w:t>
      </w:r>
      <w:r>
        <w:t>.</w:t>
      </w:r>
    </w:p>
    <w:p w:rsidR="00ED65E8" w:rsidRDefault="00ED65E8" w:rsidP="00ED65E8">
      <w:pPr>
        <w:pStyle w:val="ListParagraph"/>
        <w:numPr>
          <w:ilvl w:val="0"/>
          <w:numId w:val="19"/>
        </w:numPr>
      </w:pPr>
      <w:r>
        <w:t>Zoom in to Ireland.</w:t>
      </w:r>
    </w:p>
    <w:p w:rsidR="00ED65E8" w:rsidRDefault="00ED65E8" w:rsidP="00ED65E8">
      <w:r>
        <w:rPr>
          <w:noProof/>
          <w:lang w:eastAsia="en-IE"/>
        </w:rPr>
        <mc:AlternateContent>
          <mc:Choice Requires="wps">
            <w:drawing>
              <wp:anchor distT="0" distB="0" distL="114300" distR="114300" simplePos="0" relativeHeight="251661312" behindDoc="0" locked="0" layoutInCell="1" allowOverlap="1" wp14:anchorId="377D2EC4" wp14:editId="5877DA70">
                <wp:simplePos x="0" y="0"/>
                <wp:positionH relativeFrom="column">
                  <wp:posOffset>-28575</wp:posOffset>
                </wp:positionH>
                <wp:positionV relativeFrom="paragraph">
                  <wp:posOffset>411480</wp:posOffset>
                </wp:positionV>
                <wp:extent cx="3350895" cy="3914775"/>
                <wp:effectExtent l="0" t="0" r="17145" b="24765"/>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895" cy="391477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498001D7" wp14:editId="4ED37610">
                                  <wp:extent cx="2972544" cy="3894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65" cy="389569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25pt;margin-top:32.4pt;width:263.85pt;height:308.2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">
                <v:textbox style="mso-fit-shape-to-text:t">
                  <w:txbxContent>
                    <w:p w:rsidR="003F025C" w:rsidRDefault="003F025C" w:rsidP="00ED65E8">
                      <w:r>
                        <w:rPr>
                          <w:noProof/>
                          <w:lang w:eastAsia="en-IE"/>
                        </w:rPr>
                        <w:drawing>
                          <wp:inline distT="0" distB="0" distL="0" distR="0" wp14:anchorId="498001D7" wp14:editId="4ED37610">
                            <wp:extent cx="2972544" cy="3894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3265" cy="3895695"/>
                                    </a:xfrm>
                                    <a:prstGeom prst="rect">
                                      <a:avLst/>
                                    </a:prstGeom>
                                    <a:noFill/>
                                    <a:ln>
                                      <a:noFill/>
                                    </a:ln>
                                  </pic:spPr>
                                </pic:pic>
                              </a:graphicData>
                            </a:graphic>
                          </wp:inline>
                        </w:drawing>
                      </w:r>
                    </w:p>
                  </w:txbxContent>
                </v:textbox>
                <w10:wrap type="topAndBottom"/>
              </v:shape>
            </w:pict>
          </mc:Fallback>
        </mc:AlternateContent>
      </w:r>
      <w:r>
        <w:t>At which point, the relevant part of the QGIS canvas should look like the screen shot below.</w:t>
      </w:r>
    </w:p>
    <w:p w:rsidR="00ED65E8" w:rsidRDefault="00ED65E8" w:rsidP="00ED65E8">
      <w:pPr>
        <w:spacing w:after="200"/>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2336" behindDoc="1" locked="0" layoutInCell="1" allowOverlap="1" wp14:anchorId="0903CE3C" wp14:editId="720B9B93">
                <wp:simplePos x="0" y="0"/>
                <wp:positionH relativeFrom="column">
                  <wp:posOffset>3718560</wp:posOffset>
                </wp:positionH>
                <wp:positionV relativeFrom="paragraph">
                  <wp:posOffset>9525</wp:posOffset>
                </wp:positionV>
                <wp:extent cx="2522220" cy="2286000"/>
                <wp:effectExtent l="0" t="0" r="1143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860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11C33998" wp14:editId="09852C54">
                                  <wp:extent cx="2328545" cy="22117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28545" cy="2211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92.8pt;margin-top:.75pt;width:198.6pt;height:18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">
                <v:textbox>
                  <w:txbxContent>
                    <w:p w:rsidR="003F025C" w:rsidRDefault="003F025C" w:rsidP="00ED65E8">
                      <w:r>
                        <w:rPr>
                          <w:noProof/>
                          <w:lang w:eastAsia="en-IE"/>
                        </w:rPr>
                        <w:drawing>
                          <wp:inline distT="0" distB="0" distL="0" distR="0" wp14:anchorId="11C33998" wp14:editId="09852C54">
                            <wp:extent cx="2328545" cy="22117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28545" cy="2211741"/>
                                    </a:xfrm>
                                    <a:prstGeom prst="rect">
                                      <a:avLst/>
                                    </a:prstGeom>
                                  </pic:spPr>
                                </pic:pic>
                              </a:graphicData>
                            </a:graphic>
                          </wp:inline>
                        </w:drawing>
                      </w:r>
                    </w:p>
                  </w:txbxContent>
                </v:textbox>
                <w10:wrap type="square"/>
              </v:shape>
            </w:pict>
          </mc:Fallback>
        </mc:AlternateContent>
      </w:r>
      <w:r>
        <w:t>Creating the Roads Network Map Layer</w:t>
      </w:r>
    </w:p>
    <w:p w:rsidR="00ED65E8" w:rsidRDefault="00ED65E8" w:rsidP="00ED65E8">
      <w:r>
        <w:t>Do this as follows:</w:t>
      </w:r>
    </w:p>
    <w:p w:rsidR="00ED65E8" w:rsidRDefault="00ED65E8" w:rsidP="00ED65E8">
      <w:pPr>
        <w:pStyle w:val="ListParagraph"/>
        <w:numPr>
          <w:ilvl w:val="0"/>
          <w:numId w:val="20"/>
        </w:numPr>
      </w:pPr>
      <w:r>
        <w:t>Database&gt;DB Manager&gt;Import Layer/File</w:t>
      </w:r>
    </w:p>
    <w:p w:rsidR="00ED65E8" w:rsidRDefault="00ED65E8" w:rsidP="00ED65E8">
      <w:pPr>
        <w:pStyle w:val="ListParagraph"/>
        <w:numPr>
          <w:ilvl w:val="0"/>
          <w:numId w:val="20"/>
        </w:numPr>
      </w:pPr>
      <w:r>
        <w:t xml:space="preserve">For the ‘Input’ prompt use the … button to select the </w:t>
      </w:r>
      <w:r w:rsidRPr="00321E17">
        <w:t>gis_osm_roads_free_1.shp</w:t>
      </w:r>
      <w:r>
        <w:t xml:space="preserve"> file in the folder into which it was unzipped (extracted).</w:t>
      </w:r>
    </w:p>
    <w:p w:rsidR="00ED65E8" w:rsidRDefault="00ED65E8" w:rsidP="00ED65E8">
      <w:pPr>
        <w:pStyle w:val="ListParagraph"/>
        <w:numPr>
          <w:ilvl w:val="0"/>
          <w:numId w:val="20"/>
        </w:numPr>
      </w:pPr>
      <w:r>
        <w:t>Set the Target SRID to 3857 (to match that of the OSM Standard background map layer).</w:t>
      </w:r>
    </w:p>
    <w:p w:rsidR="00ED65E8" w:rsidRDefault="00ED65E8" w:rsidP="00ED65E8">
      <w:pPr>
        <w:pStyle w:val="ListParagraph"/>
        <w:numPr>
          <w:ilvl w:val="0"/>
          <w:numId w:val="20"/>
        </w:numPr>
      </w:pPr>
      <w:r>
        <w:t>Tick the ‘Create single-part</w:t>
      </w:r>
      <w:r w:rsidR="00D85664">
        <w:t xml:space="preserve"> geometries</w:t>
      </w:r>
      <w:r>
        <w:t>…’ tick box.</w:t>
      </w:r>
    </w:p>
    <w:p w:rsidR="00ED65E8" w:rsidRDefault="00ED65E8" w:rsidP="00ED65E8">
      <w:pPr>
        <w:pStyle w:val="ListParagraph"/>
        <w:numPr>
          <w:ilvl w:val="0"/>
          <w:numId w:val="20"/>
        </w:numPr>
      </w:pPr>
      <w:r>
        <w:t>Tick the ‘Convert field names…’ tick box (just in case).</w:t>
      </w:r>
    </w:p>
    <w:p w:rsidR="00ED65E8" w:rsidRDefault="00ED65E8" w:rsidP="00ED65E8">
      <w:pPr>
        <w:pStyle w:val="ListParagraph"/>
        <w:numPr>
          <w:ilvl w:val="0"/>
          <w:numId w:val="20"/>
        </w:numPr>
      </w:pPr>
      <w:r>
        <w:t>Tick the ‘Create spatial index’ tick box.</w:t>
      </w:r>
    </w:p>
    <w:p w:rsidR="00ED65E8" w:rsidRDefault="00837079" w:rsidP="00ED65E8">
      <w:pPr>
        <w:pStyle w:val="ListParagraph"/>
        <w:numPr>
          <w:ilvl w:val="0"/>
          <w:numId w:val="20"/>
        </w:numPr>
      </w:pPr>
      <w:r>
        <w:rPr>
          <w:noProof/>
          <w:lang w:eastAsia="en-IE"/>
        </w:rPr>
        <mc:AlternateContent>
          <mc:Choice Requires="wps">
            <w:drawing>
              <wp:anchor distT="0" distB="0" distL="114300" distR="114300" simplePos="0" relativeHeight="251684864" behindDoc="1" locked="0" layoutInCell="1" allowOverlap="1" wp14:anchorId="425C570E" wp14:editId="6B848947">
                <wp:simplePos x="0" y="0"/>
                <wp:positionH relativeFrom="column">
                  <wp:posOffset>3712845</wp:posOffset>
                </wp:positionH>
                <wp:positionV relativeFrom="paragraph">
                  <wp:posOffset>234950</wp:posOffset>
                </wp:positionV>
                <wp:extent cx="2522220" cy="2286000"/>
                <wp:effectExtent l="0" t="0" r="17145" b="1397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86000"/>
                        </a:xfrm>
                        <a:prstGeom prst="rect">
                          <a:avLst/>
                        </a:prstGeom>
                        <a:solidFill>
                          <a:srgbClr val="FFFFFF"/>
                        </a:solidFill>
                        <a:ln w="9525">
                          <a:solidFill>
                            <a:srgbClr val="000000"/>
                          </a:solidFill>
                          <a:miter lim="800000"/>
                          <a:headEnd/>
                          <a:tailEnd/>
                        </a:ln>
                      </wps:spPr>
                      <wps:txbx>
                        <w:txbxContent>
                          <w:p w:rsidR="003F025C" w:rsidRDefault="003F025C" w:rsidP="00837079">
                            <w:r>
                              <w:rPr>
                                <w:noProof/>
                                <w:lang w:eastAsia="en-IE"/>
                              </w:rPr>
                              <w:drawing>
                                <wp:inline distT="0" distB="0" distL="0" distR="0" wp14:anchorId="265620F4" wp14:editId="513B016A">
                                  <wp:extent cx="2333625" cy="18764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1876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92.35pt;margin-top:18.5pt;width:198.6pt;height:180pt;z-index:-251631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">
                <v:textbox style="mso-fit-shape-to-text:t">
                  <w:txbxContent>
                    <w:p w:rsidR="003F025C" w:rsidRDefault="003F025C" w:rsidP="00837079">
                      <w:r>
                        <w:rPr>
                          <w:noProof/>
                          <w:lang w:eastAsia="en-IE"/>
                        </w:rPr>
                        <w:drawing>
                          <wp:inline distT="0" distB="0" distL="0" distR="0" wp14:anchorId="265620F4" wp14:editId="513B016A">
                            <wp:extent cx="2333625" cy="18764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3625" cy="1876425"/>
                                    </a:xfrm>
                                    <a:prstGeom prst="rect">
                                      <a:avLst/>
                                    </a:prstGeom>
                                    <a:noFill/>
                                    <a:ln>
                                      <a:noFill/>
                                    </a:ln>
                                  </pic:spPr>
                                </pic:pic>
                              </a:graphicData>
                            </a:graphic>
                          </wp:inline>
                        </w:drawing>
                      </w:r>
                    </w:p>
                  </w:txbxContent>
                </v:textbox>
                <w10:wrap type="square"/>
              </v:shape>
            </w:pict>
          </mc:Fallback>
        </mc:AlternateContent>
      </w:r>
      <w:r w:rsidR="00ED65E8">
        <w:t>Click on the ‘OK’ button (see the screen shot on the</w:t>
      </w:r>
      <w:r>
        <w:t xml:space="preserve"> upper</w:t>
      </w:r>
      <w:r w:rsidR="00ED65E8">
        <w:t xml:space="preserve"> right).</w:t>
      </w:r>
    </w:p>
    <w:p w:rsidR="00D85664" w:rsidRDefault="00D85664" w:rsidP="00D85664">
      <w:pPr>
        <w:pStyle w:val="ListParagraph"/>
        <w:numPr>
          <w:ilvl w:val="1"/>
          <w:numId w:val="20"/>
        </w:numPr>
      </w:pPr>
      <w:r>
        <w:t xml:space="preserve">As a pretty large spatial data set is involved, this import </w:t>
      </w:r>
      <w:r w:rsidR="00837079">
        <w:t>could take a couple of minutes to complete</w:t>
      </w:r>
      <w:r>
        <w:t>.</w:t>
      </w:r>
    </w:p>
    <w:p w:rsidR="00D85664" w:rsidRDefault="00D85664" w:rsidP="00ED65E8">
      <w:pPr>
        <w:pStyle w:val="ListParagraph"/>
        <w:numPr>
          <w:ilvl w:val="0"/>
          <w:numId w:val="20"/>
        </w:numPr>
      </w:pPr>
      <w:r>
        <w:t xml:space="preserve">Expand the project’s </w:t>
      </w:r>
      <w:r w:rsidR="00837079">
        <w:t>schema to confirm that the expected database table has been created successfully (as shown in the screen shot on the lower right).</w:t>
      </w:r>
    </w:p>
    <w:p w:rsidR="00D85664" w:rsidRDefault="00D85664" w:rsidP="00ED65E8">
      <w:pPr>
        <w:rPr>
          <w:rFonts w:eastAsiaTheme="majorEastAsia" w:cstheme="majorBidi"/>
          <w:b/>
          <w:sz w:val="36"/>
          <w:szCs w:val="26"/>
        </w:rPr>
      </w:pPr>
      <w:r>
        <w:t xml:space="preserve">Note that, as the road network is already depicted on the OSM Standard background map, we will not be adding this data set as a layer on our mapping canvas. But we will be using </w:t>
      </w:r>
      <w:r w:rsidR="00837079">
        <w:t>it to identify</w:t>
      </w:r>
      <w:r>
        <w:t xml:space="preserve"> the border crossing points later in this document</w:t>
      </w:r>
      <w:r w:rsidR="00837079">
        <w:t xml:space="preserve"> (using SQL)</w:t>
      </w:r>
      <w:r>
        <w:t>.</w:t>
      </w:r>
    </w:p>
    <w:p w:rsidR="00837079" w:rsidRDefault="00837079">
      <w:pPr>
        <w:spacing w:before="0" w:after="200" w:line="276" w:lineRule="auto"/>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7456" behindDoc="0" locked="0" layoutInCell="1" allowOverlap="1" wp14:anchorId="569356C9" wp14:editId="6D754FBB">
                <wp:simplePos x="0" y="0"/>
                <wp:positionH relativeFrom="column">
                  <wp:posOffset>4107180</wp:posOffset>
                </wp:positionH>
                <wp:positionV relativeFrom="paragraph">
                  <wp:posOffset>-13970</wp:posOffset>
                </wp:positionV>
                <wp:extent cx="2374265" cy="2276475"/>
                <wp:effectExtent l="0" t="0" r="14605"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27647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64D39F77" wp14:editId="25998E78">
                                  <wp:extent cx="1927052" cy="218875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8732" cy="219065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323.4pt;margin-top:-1.1pt;width:186.95pt;height:179.25pt;z-index:25166745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">
                <v:textbox>
                  <w:txbxContent>
                    <w:p w:rsidR="003F025C" w:rsidRDefault="003F025C" w:rsidP="00ED65E8">
                      <w:r>
                        <w:rPr>
                          <w:noProof/>
                          <w:lang w:eastAsia="en-IE"/>
                        </w:rPr>
                        <w:drawing>
                          <wp:inline distT="0" distB="0" distL="0" distR="0" wp14:anchorId="64D39F77" wp14:editId="25998E78">
                            <wp:extent cx="1927052" cy="218875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28732" cy="2190659"/>
                                    </a:xfrm>
                                    <a:prstGeom prst="rect">
                                      <a:avLst/>
                                    </a:prstGeom>
                                    <a:noFill/>
                                    <a:ln>
                                      <a:noFill/>
                                    </a:ln>
                                  </pic:spPr>
                                </pic:pic>
                              </a:graphicData>
                            </a:graphic>
                          </wp:inline>
                        </w:drawing>
                      </w:r>
                    </w:p>
                  </w:txbxContent>
                </v:textbox>
                <w10:wrap type="square"/>
              </v:shape>
            </w:pict>
          </mc:Fallback>
        </mc:AlternateContent>
      </w:r>
      <w:r>
        <w:t>Creating the ROI Boundary (Border) Map Layer</w:t>
      </w:r>
    </w:p>
    <w:p w:rsidR="00ED65E8" w:rsidRDefault="00ED65E8" w:rsidP="00ED65E8">
      <w:r>
        <w:t>Do this as follows:</w:t>
      </w:r>
    </w:p>
    <w:p w:rsidR="00ED65E8" w:rsidRDefault="00ED65E8" w:rsidP="00ED65E8">
      <w:pPr>
        <w:pStyle w:val="ListParagraph"/>
        <w:numPr>
          <w:ilvl w:val="0"/>
          <w:numId w:val="21"/>
        </w:numPr>
      </w:pPr>
      <w:r>
        <w:t>Database&gt;DB Manager&gt;Import Layer/File</w:t>
      </w:r>
    </w:p>
    <w:p w:rsidR="00ED65E8" w:rsidRDefault="00ED65E8" w:rsidP="00ED65E8">
      <w:pPr>
        <w:pStyle w:val="ListParagraph"/>
        <w:numPr>
          <w:ilvl w:val="0"/>
          <w:numId w:val="21"/>
        </w:numPr>
      </w:pPr>
      <w:r>
        <w:t>For the ‘Input’ prompt use the … button to select the Ireland_AL2</w:t>
      </w:r>
      <w:r w:rsidRPr="00321E17">
        <w:t>.shp</w:t>
      </w:r>
      <w:r>
        <w:t xml:space="preserve"> file in the folder into which it was unzipped (extracted).</w:t>
      </w:r>
    </w:p>
    <w:p w:rsidR="00ED65E8" w:rsidRDefault="00ED65E8" w:rsidP="00ED65E8">
      <w:pPr>
        <w:pStyle w:val="ListParagraph"/>
        <w:numPr>
          <w:ilvl w:val="0"/>
          <w:numId w:val="21"/>
        </w:numPr>
      </w:pPr>
      <w:r>
        <w:t>Set the Target SRID to 3857 (to match that of the OSM Standard background map layer).</w:t>
      </w:r>
    </w:p>
    <w:p w:rsidR="00ED65E8" w:rsidRDefault="00ED65E8" w:rsidP="00ED65E8">
      <w:pPr>
        <w:pStyle w:val="ListParagraph"/>
        <w:numPr>
          <w:ilvl w:val="0"/>
          <w:numId w:val="21"/>
        </w:numPr>
      </w:pPr>
      <w:r>
        <w:t>Tick the ‘Create single-part</w:t>
      </w:r>
      <w:r w:rsidR="00837079">
        <w:t xml:space="preserve"> geometries</w:t>
      </w:r>
      <w:r>
        <w:t>…’ tick box.</w:t>
      </w:r>
    </w:p>
    <w:p w:rsidR="00ED65E8" w:rsidRDefault="00ED65E8" w:rsidP="00ED65E8">
      <w:pPr>
        <w:pStyle w:val="ListParagraph"/>
        <w:numPr>
          <w:ilvl w:val="0"/>
          <w:numId w:val="21"/>
        </w:numPr>
      </w:pPr>
      <w:r>
        <w:t>Tick the ‘Convert field names…’ tick box (just in case).</w:t>
      </w:r>
    </w:p>
    <w:p w:rsidR="00ED65E8" w:rsidRDefault="00ED65E8" w:rsidP="00ED65E8">
      <w:pPr>
        <w:pStyle w:val="ListParagraph"/>
        <w:numPr>
          <w:ilvl w:val="0"/>
          <w:numId w:val="21"/>
        </w:numPr>
      </w:pPr>
      <w:r>
        <w:t>Tick the ‘Create spatial index’ tick box.</w:t>
      </w:r>
    </w:p>
    <w:p w:rsidR="00ED65E8" w:rsidRDefault="00ED65E8" w:rsidP="00ED65E8">
      <w:pPr>
        <w:pStyle w:val="ListParagraph"/>
        <w:numPr>
          <w:ilvl w:val="0"/>
          <w:numId w:val="21"/>
        </w:numPr>
      </w:pPr>
      <w:r>
        <w:t>Click on the ‘OK’ button (see the screen shot on the upper right).</w:t>
      </w:r>
    </w:p>
    <w:p w:rsidR="00ED65E8" w:rsidRDefault="00837079" w:rsidP="00ED65E8">
      <w:pPr>
        <w:pStyle w:val="ListParagraph"/>
        <w:numPr>
          <w:ilvl w:val="0"/>
          <w:numId w:val="21"/>
        </w:numPr>
      </w:pPr>
      <w:r>
        <w:rPr>
          <w:noProof/>
          <w:lang w:eastAsia="en-IE"/>
        </w:rPr>
        <mc:AlternateContent>
          <mc:Choice Requires="wps">
            <w:drawing>
              <wp:anchor distT="0" distB="0" distL="114300" distR="114300" simplePos="0" relativeHeight="251666432" behindDoc="0" locked="0" layoutInCell="1" allowOverlap="1" wp14:anchorId="4880BCA8" wp14:editId="0DD25F76">
                <wp:simplePos x="0" y="0"/>
                <wp:positionH relativeFrom="column">
                  <wp:posOffset>4093210</wp:posOffset>
                </wp:positionH>
                <wp:positionV relativeFrom="paragraph">
                  <wp:posOffset>60960</wp:posOffset>
                </wp:positionV>
                <wp:extent cx="2118995" cy="1485900"/>
                <wp:effectExtent l="0" t="0" r="14605"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21B42CD" wp14:editId="5ADE863E">
                                  <wp:extent cx="2005863" cy="13867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5863" cy="13867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22.3pt;margin-top:4.8pt;width:166.85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">
                <v:textbox>
                  <w:txbxContent>
                    <w:p w:rsidR="003F025C" w:rsidRDefault="003F025C" w:rsidP="00ED65E8">
                      <w:r>
                        <w:rPr>
                          <w:noProof/>
                          <w:lang w:eastAsia="en-IE"/>
                        </w:rPr>
                        <w:drawing>
                          <wp:inline distT="0" distB="0" distL="0" distR="0" wp14:anchorId="321B42CD" wp14:editId="5ADE863E">
                            <wp:extent cx="2005863" cy="13867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5863" cy="1386769"/>
                                    </a:xfrm>
                                    <a:prstGeom prst="rect">
                                      <a:avLst/>
                                    </a:prstGeom>
                                    <a:noFill/>
                                    <a:ln>
                                      <a:noFill/>
                                    </a:ln>
                                  </pic:spPr>
                                </pic:pic>
                              </a:graphicData>
                            </a:graphic>
                          </wp:inline>
                        </w:drawing>
                      </w:r>
                    </w:p>
                  </w:txbxContent>
                </v:textbox>
                <w10:wrap type="square"/>
              </v:shape>
            </w:pict>
          </mc:Fallback>
        </mc:AlternateContent>
      </w:r>
      <w:r w:rsidR="00ED65E8">
        <w:t>Expand the project’s databases schema.</w:t>
      </w:r>
    </w:p>
    <w:p w:rsidR="00ED65E8" w:rsidRDefault="00ED65E8" w:rsidP="00ED65E8">
      <w:pPr>
        <w:pStyle w:val="ListParagraph"/>
        <w:numPr>
          <w:ilvl w:val="0"/>
          <w:numId w:val="21"/>
        </w:numPr>
      </w:pPr>
      <w:r>
        <w:t>Right click on the database table that has just been created (</w:t>
      </w:r>
      <w:r w:rsidR="00837079">
        <w:t>Ireland_AL2</w:t>
      </w:r>
      <w:r>
        <w:t>).</w:t>
      </w:r>
    </w:p>
    <w:p w:rsidR="00ED65E8" w:rsidRDefault="00ED65E8" w:rsidP="00ED65E8">
      <w:pPr>
        <w:pStyle w:val="ListParagraph"/>
        <w:numPr>
          <w:ilvl w:val="0"/>
          <w:numId w:val="21"/>
        </w:numPr>
      </w:pPr>
      <w:r>
        <w:t xml:space="preserve">Select the ‘Add to Canvas’ option (see screen shot on the </w:t>
      </w:r>
      <w:r w:rsidR="000747B5">
        <w:t>lower</w:t>
      </w:r>
      <w:r>
        <w:t xml:space="preserve"> right).</w:t>
      </w:r>
    </w:p>
    <w:p w:rsidR="00ED65E8" w:rsidRDefault="000747B5" w:rsidP="00ED65E8">
      <w:pPr>
        <w:pStyle w:val="ListParagraph"/>
        <w:numPr>
          <w:ilvl w:val="0"/>
          <w:numId w:val="21"/>
        </w:numPr>
      </w:pPr>
      <w:r>
        <w:rPr>
          <w:noProof/>
          <w:lang w:eastAsia="en-IE"/>
        </w:rPr>
        <mc:AlternateContent>
          <mc:Choice Requires="wps">
            <w:drawing>
              <wp:anchor distT="0" distB="0" distL="114300" distR="114300" simplePos="0" relativeHeight="251686912" behindDoc="0" locked="0" layoutInCell="1" allowOverlap="1" wp14:anchorId="5AA4F0F5" wp14:editId="04BCBE99">
                <wp:simplePos x="0" y="0"/>
                <wp:positionH relativeFrom="column">
                  <wp:posOffset>230505</wp:posOffset>
                </wp:positionH>
                <wp:positionV relativeFrom="paragraph">
                  <wp:posOffset>509905</wp:posOffset>
                </wp:positionV>
                <wp:extent cx="2374265" cy="1403985"/>
                <wp:effectExtent l="0" t="0" r="17145" b="1397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54EF18BD" wp14:editId="7394E71E">
                                  <wp:extent cx="2324100" cy="3028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3028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8.15pt;margin-top:40.15pt;width:186.95pt;height:110.55pt;z-index:25168691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nMyJwIAAEw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">
                <v:textbox style="mso-fit-shape-to-text:t">
                  <w:txbxContent>
                    <w:p w:rsidR="003F025C" w:rsidRDefault="003F025C">
                      <w:r>
                        <w:rPr>
                          <w:noProof/>
                          <w:lang w:eastAsia="en-IE"/>
                        </w:rPr>
                        <w:drawing>
                          <wp:inline distT="0" distB="0" distL="0" distR="0" wp14:anchorId="54EF18BD" wp14:editId="7394E71E">
                            <wp:extent cx="2324100" cy="3028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4100" cy="3028950"/>
                                    </a:xfrm>
                                    <a:prstGeom prst="rect">
                                      <a:avLst/>
                                    </a:prstGeom>
                                    <a:noFill/>
                                    <a:ln>
                                      <a:noFill/>
                                    </a:ln>
                                  </pic:spPr>
                                </pic:pic>
                              </a:graphicData>
                            </a:graphic>
                          </wp:inline>
                        </w:drawing>
                      </w:r>
                    </w:p>
                  </w:txbxContent>
                </v:textbox>
                <w10:wrap type="square"/>
              </v:shape>
            </w:pict>
          </mc:Fallback>
        </mc:AlternateContent>
      </w:r>
      <w:r w:rsidR="00ED65E8">
        <w:t xml:space="preserve">Return to the QGIS project window, at which point the map of Ireland on your QGIS palette should look like that shown </w:t>
      </w:r>
      <w:r>
        <w:t>in the screen shot below</w:t>
      </w:r>
      <w:r w:rsidR="00837079">
        <w:t>.</w:t>
      </w:r>
    </w:p>
    <w:p w:rsidR="000747B5" w:rsidRDefault="000747B5" w:rsidP="00ED65E8"/>
    <w:p w:rsidR="000747B5" w:rsidRDefault="000747B5" w:rsidP="00ED65E8"/>
    <w:p w:rsidR="00ED65E8" w:rsidRDefault="00ED65E8" w:rsidP="00ED65E8">
      <w:r>
        <w:t>At this point</w:t>
      </w:r>
      <w:r w:rsidR="000747B5">
        <w:t>,</w:t>
      </w:r>
      <w:r>
        <w:t xml:space="preserve"> it should be noted that:</w:t>
      </w:r>
    </w:p>
    <w:p w:rsidR="00ED65E8" w:rsidRDefault="00ED65E8" w:rsidP="00ED65E8">
      <w:pPr>
        <w:pStyle w:val="ListParagraph"/>
        <w:numPr>
          <w:ilvl w:val="0"/>
          <w:numId w:val="22"/>
        </w:numPr>
      </w:pPr>
      <w:r>
        <w:t>The new boundary map layer is a polygon.</w:t>
      </w:r>
    </w:p>
    <w:p w:rsidR="00ED65E8" w:rsidRDefault="00ED65E8" w:rsidP="00ED65E8">
      <w:pPr>
        <w:pStyle w:val="ListParagraph"/>
        <w:numPr>
          <w:ilvl w:val="0"/>
          <w:numId w:val="22"/>
        </w:numPr>
      </w:pPr>
      <w:r>
        <w:t xml:space="preserve">We need to convert it to a </w:t>
      </w:r>
      <w:proofErr w:type="spellStart"/>
      <w:r>
        <w:t>linestring</w:t>
      </w:r>
      <w:proofErr w:type="spellEnd"/>
      <w:r>
        <w:t xml:space="preserve"> map layer (see the next section) before we can determine the (border crossing) po</w:t>
      </w:r>
      <w:r w:rsidR="000747B5">
        <w:t xml:space="preserve">ints where the road network </w:t>
      </w:r>
      <w:proofErr w:type="spellStart"/>
      <w:r>
        <w:t>linestrings</w:t>
      </w:r>
      <w:proofErr w:type="spellEnd"/>
      <w:r w:rsidR="000747B5">
        <w:t xml:space="preserve"> </w:t>
      </w:r>
      <w:r>
        <w:t>intersect it.</w:t>
      </w:r>
    </w:p>
    <w:p w:rsidR="00ED65E8" w:rsidRDefault="00ED65E8" w:rsidP="00ED65E8">
      <w:pPr>
        <w:pStyle w:val="ListParagraph"/>
        <w:numPr>
          <w:ilvl w:val="0"/>
          <w:numId w:val="22"/>
        </w:numPr>
      </w:pPr>
      <w:r>
        <w:t xml:space="preserve">As this boundary includes Irish territorial waters, it means that those intersections only occur at the land border (which is precisely what we want). Otherwise, we would also be getting a very large number of unwanted intersection points where the road network </w:t>
      </w:r>
      <w:proofErr w:type="spellStart"/>
      <w:r>
        <w:t>linestrings</w:t>
      </w:r>
      <w:proofErr w:type="spellEnd"/>
      <w:r>
        <w:t xml:space="preserve"> intersect (or touch) the Republic of Ireland’s coastline.</w:t>
      </w:r>
    </w:p>
    <w:p w:rsidR="000747B5" w:rsidRDefault="000747B5">
      <w:pPr>
        <w:spacing w:before="0" w:after="200" w:line="276" w:lineRule="auto"/>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9504" behindDoc="0" locked="0" layoutInCell="1" allowOverlap="1" wp14:anchorId="57E8B405" wp14:editId="154F05C0">
                <wp:simplePos x="0" y="0"/>
                <wp:positionH relativeFrom="column">
                  <wp:posOffset>4497705</wp:posOffset>
                </wp:positionH>
                <wp:positionV relativeFrom="paragraph">
                  <wp:posOffset>-48895</wp:posOffset>
                </wp:positionV>
                <wp:extent cx="2208530" cy="1403985"/>
                <wp:effectExtent l="0" t="0" r="20320" b="2349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38B8912" wp14:editId="0B163702">
                                  <wp:extent cx="2025820"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5820" cy="15525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54.15pt;margin-top:-3.85pt;width:17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">
                <v:textbox style="mso-fit-shape-to-text:t">
                  <w:txbxContent>
                    <w:p w:rsidR="003F025C" w:rsidRDefault="003F025C" w:rsidP="00ED65E8">
                      <w:r>
                        <w:rPr>
                          <w:noProof/>
                          <w:lang w:eastAsia="en-IE"/>
                        </w:rPr>
                        <w:drawing>
                          <wp:inline distT="0" distB="0" distL="0" distR="0" wp14:anchorId="338B8912" wp14:editId="0B163702">
                            <wp:extent cx="2025820"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5820" cy="1552575"/>
                                    </a:xfrm>
                                    <a:prstGeom prst="rect">
                                      <a:avLst/>
                                    </a:prstGeom>
                                    <a:noFill/>
                                    <a:ln>
                                      <a:noFill/>
                                    </a:ln>
                                  </pic:spPr>
                                </pic:pic>
                              </a:graphicData>
                            </a:graphic>
                          </wp:inline>
                        </w:drawing>
                      </w:r>
                    </w:p>
                  </w:txbxContent>
                </v:textbox>
                <w10:wrap type="square"/>
              </v:shape>
            </w:pict>
          </mc:Fallback>
        </mc:AlternateContent>
      </w:r>
      <w:r>
        <w:t>Converting the ROI Boundary Map Layer</w:t>
      </w:r>
    </w:p>
    <w:p w:rsidR="00ED65E8" w:rsidRDefault="00ED65E8" w:rsidP="00ED65E8">
      <w:r>
        <w:t>Do this as follows:</w:t>
      </w:r>
    </w:p>
    <w:p w:rsidR="00ED65E8" w:rsidRDefault="00ED65E8" w:rsidP="00ED65E8">
      <w:pPr>
        <w:pStyle w:val="ListParagraph"/>
        <w:numPr>
          <w:ilvl w:val="0"/>
          <w:numId w:val="23"/>
        </w:numPr>
      </w:pPr>
      <w:r>
        <w:t>Select the Ireland_AL2 (boundary polygon) layer in the Layers pane.</w:t>
      </w:r>
    </w:p>
    <w:p w:rsidR="00ED65E8" w:rsidRDefault="00ED65E8" w:rsidP="00ED65E8">
      <w:pPr>
        <w:pStyle w:val="ListParagraph"/>
        <w:numPr>
          <w:ilvl w:val="0"/>
          <w:numId w:val="23"/>
        </w:numPr>
      </w:pPr>
      <w:r>
        <w:t>Vector&gt;Geometry Tools&gt;Polygons to Lines (as shown in the 1</w:t>
      </w:r>
      <w:r w:rsidRPr="00FC233C">
        <w:rPr>
          <w:vertAlign w:val="superscript"/>
        </w:rPr>
        <w:t>st</w:t>
      </w:r>
      <w:r>
        <w:t xml:space="preserve"> screen shot on the right).</w:t>
      </w:r>
    </w:p>
    <w:p w:rsidR="00ED65E8" w:rsidRDefault="00ED65E8" w:rsidP="00ED65E8">
      <w:pPr>
        <w:pStyle w:val="ListParagraph"/>
        <w:numPr>
          <w:ilvl w:val="0"/>
          <w:numId w:val="23"/>
        </w:numPr>
      </w:pPr>
      <w:r>
        <w:t>Accept the default settings and click on the ‘Run’ button (as shown in the 2</w:t>
      </w:r>
      <w:r w:rsidRPr="0083642B">
        <w:rPr>
          <w:vertAlign w:val="superscript"/>
        </w:rPr>
        <w:t>nd</w:t>
      </w:r>
      <w:r>
        <w:t xml:space="preserve"> screen shot on the right).</w:t>
      </w:r>
    </w:p>
    <w:p w:rsidR="00ED65E8" w:rsidRDefault="00A05870" w:rsidP="00ED65E8">
      <w:pPr>
        <w:pStyle w:val="ListParagraph"/>
        <w:numPr>
          <w:ilvl w:val="0"/>
          <w:numId w:val="23"/>
        </w:numPr>
      </w:pPr>
      <w:r>
        <w:rPr>
          <w:noProof/>
          <w:lang w:eastAsia="en-IE"/>
        </w:rPr>
        <mc:AlternateContent>
          <mc:Choice Requires="wps">
            <w:drawing>
              <wp:anchor distT="0" distB="0" distL="114300" distR="114300" simplePos="0" relativeHeight="251670528" behindDoc="0" locked="0" layoutInCell="1" allowOverlap="1" wp14:anchorId="139C59BD" wp14:editId="702B69F8">
                <wp:simplePos x="0" y="0"/>
                <wp:positionH relativeFrom="column">
                  <wp:posOffset>4495165</wp:posOffset>
                </wp:positionH>
                <wp:positionV relativeFrom="paragraph">
                  <wp:posOffset>448945</wp:posOffset>
                </wp:positionV>
                <wp:extent cx="2211705" cy="1403985"/>
                <wp:effectExtent l="0" t="0" r="17145" b="1397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13355333" wp14:editId="7FC583F2">
                                  <wp:extent cx="2038350" cy="1612301"/>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161230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53.95pt;margin-top:35.35pt;width:174.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">
                <v:textbox style="mso-fit-shape-to-text:t">
                  <w:txbxContent>
                    <w:p w:rsidR="003F025C" w:rsidRDefault="003F025C" w:rsidP="00ED65E8">
                      <w:r>
                        <w:rPr>
                          <w:noProof/>
                          <w:lang w:eastAsia="en-IE"/>
                        </w:rPr>
                        <w:drawing>
                          <wp:inline distT="0" distB="0" distL="0" distR="0" wp14:anchorId="13355333" wp14:editId="7FC583F2">
                            <wp:extent cx="2038350" cy="1612301"/>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38350" cy="1612301"/>
                                    </a:xfrm>
                                    <a:prstGeom prst="rect">
                                      <a:avLst/>
                                    </a:prstGeom>
                                    <a:noFill/>
                                    <a:ln>
                                      <a:noFill/>
                                    </a:ln>
                                  </pic:spPr>
                                </pic:pic>
                              </a:graphicData>
                            </a:graphic>
                          </wp:inline>
                        </w:drawing>
                      </w:r>
                    </w:p>
                  </w:txbxContent>
                </v:textbox>
                <w10:wrap type="square"/>
              </v:shape>
            </w:pict>
          </mc:Fallback>
        </mc:AlternateContent>
      </w:r>
      <w:r w:rsidR="00ED65E8">
        <w:t>Right-click on the ‘Lines’ layer that was created by the previous step in the Layers pane and select the Export&gt;Save&gt;Features As</w:t>
      </w:r>
      <w:r w:rsidR="009E7AA0">
        <w:t xml:space="preserve"> option</w:t>
      </w:r>
      <w:r w:rsidR="00ED65E8">
        <w:t xml:space="preserve">, ‘ESRI Shapefile’ as the format, </w:t>
      </w:r>
      <w:r w:rsidR="009E7AA0">
        <w:t>use the ‘…’ button to</w:t>
      </w:r>
      <w:r w:rsidR="00ED65E8">
        <w:t xml:space="preserve"> set the target file name as ‘</w:t>
      </w:r>
      <w:r w:rsidR="009E7AA0">
        <w:t>Ireland_AL2_Boundary_Line.shp’,</w:t>
      </w:r>
      <w:r w:rsidR="00ED65E8">
        <w:t xml:space="preserve"> and click on the ‘OK’ button (as shown in the 3</w:t>
      </w:r>
      <w:r w:rsidR="00ED65E8" w:rsidRPr="0083642B">
        <w:rPr>
          <w:vertAlign w:val="superscript"/>
        </w:rPr>
        <w:t>rd</w:t>
      </w:r>
      <w:r w:rsidR="00ED65E8">
        <w:t xml:space="preserve"> screen shot on the right).</w:t>
      </w:r>
    </w:p>
    <w:p w:rsidR="00ED65E8" w:rsidRDefault="00ED65E8" w:rsidP="00ED65E8">
      <w:pPr>
        <w:pStyle w:val="ListParagraph"/>
        <w:numPr>
          <w:ilvl w:val="0"/>
          <w:numId w:val="23"/>
        </w:numPr>
      </w:pPr>
      <w:r>
        <w:t>Database&gt;DB Manager&gt;Import Layer/File</w:t>
      </w:r>
      <w:r w:rsidR="00654318">
        <w:t>.</w:t>
      </w:r>
    </w:p>
    <w:p w:rsidR="00ED65E8" w:rsidRDefault="00ED65E8" w:rsidP="00ED65E8">
      <w:pPr>
        <w:pStyle w:val="ListParagraph"/>
        <w:numPr>
          <w:ilvl w:val="0"/>
          <w:numId w:val="23"/>
        </w:numPr>
      </w:pPr>
      <w:r>
        <w:t xml:space="preserve">For the ‘Input’ prompt use the </w:t>
      </w:r>
      <w:r w:rsidR="003255FA">
        <w:t>‘</w:t>
      </w:r>
      <w:r>
        <w:t>…</w:t>
      </w:r>
      <w:r w:rsidR="003255FA">
        <w:t>’</w:t>
      </w:r>
      <w:r>
        <w:t xml:space="preserve"> button to select the Ireland_AL2_Boundary_Line</w:t>
      </w:r>
      <w:r w:rsidRPr="00321E17">
        <w:t>.shp</w:t>
      </w:r>
      <w:r>
        <w:t xml:space="preserve"> file in the folder in which it was created by step 4 above.</w:t>
      </w:r>
    </w:p>
    <w:p w:rsidR="00ED65E8" w:rsidRDefault="00ED65E8" w:rsidP="00ED65E8">
      <w:pPr>
        <w:pStyle w:val="ListParagraph"/>
        <w:numPr>
          <w:ilvl w:val="0"/>
          <w:numId w:val="23"/>
        </w:numPr>
      </w:pPr>
      <w:r>
        <w:t>Tick the ‘Create single-part…’ tick box.</w:t>
      </w:r>
    </w:p>
    <w:p w:rsidR="00ED65E8" w:rsidRDefault="00ED65E8" w:rsidP="00ED65E8">
      <w:pPr>
        <w:pStyle w:val="ListParagraph"/>
        <w:numPr>
          <w:ilvl w:val="0"/>
          <w:numId w:val="23"/>
        </w:numPr>
      </w:pPr>
      <w:r>
        <w:t>Tick the ‘Convert field names…’ tick box (just in case).</w:t>
      </w:r>
    </w:p>
    <w:p w:rsidR="00ED65E8" w:rsidRDefault="00ED65E8" w:rsidP="00ED65E8">
      <w:pPr>
        <w:pStyle w:val="ListParagraph"/>
        <w:numPr>
          <w:ilvl w:val="0"/>
          <w:numId w:val="23"/>
        </w:numPr>
      </w:pPr>
      <w:r>
        <w:t>Tick the ‘Create spatial index’ tick box.</w:t>
      </w:r>
    </w:p>
    <w:p w:rsidR="00ED65E8" w:rsidRDefault="00ED65E8" w:rsidP="00ED65E8">
      <w:pPr>
        <w:pStyle w:val="ListParagraph"/>
        <w:numPr>
          <w:ilvl w:val="0"/>
          <w:numId w:val="23"/>
        </w:numPr>
      </w:pPr>
      <w:r>
        <w:t>Click on the ‘OK’ button (see the 4</w:t>
      </w:r>
      <w:r w:rsidRPr="0083642B">
        <w:rPr>
          <w:vertAlign w:val="superscript"/>
        </w:rPr>
        <w:t>th</w:t>
      </w:r>
      <w:r>
        <w:t xml:space="preserve"> screen shot on the right).</w:t>
      </w:r>
    </w:p>
    <w:p w:rsidR="00ED65E8" w:rsidRDefault="00B54471" w:rsidP="00ED65E8">
      <w:pPr>
        <w:pStyle w:val="ListParagraph"/>
        <w:numPr>
          <w:ilvl w:val="0"/>
          <w:numId w:val="23"/>
        </w:numPr>
      </w:pPr>
      <w:r>
        <w:rPr>
          <w:noProof/>
          <w:lang w:eastAsia="en-IE"/>
        </w:rPr>
        <mc:AlternateContent>
          <mc:Choice Requires="wps">
            <w:drawing>
              <wp:anchor distT="0" distB="0" distL="114300" distR="114300" simplePos="0" relativeHeight="251672576" behindDoc="0" locked="0" layoutInCell="1" allowOverlap="1" wp14:anchorId="4C8D45C8" wp14:editId="62BAD8B4">
                <wp:simplePos x="0" y="0"/>
                <wp:positionH relativeFrom="column">
                  <wp:posOffset>4498975</wp:posOffset>
                </wp:positionH>
                <wp:positionV relativeFrom="paragraph">
                  <wp:posOffset>214630</wp:posOffset>
                </wp:positionV>
                <wp:extent cx="2211705" cy="1403985"/>
                <wp:effectExtent l="0" t="0" r="17145" b="1397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3C12C01" wp14:editId="14C1EBDF">
                                  <wp:extent cx="2019300" cy="22574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54.25pt;margin-top:16.9pt;width:174.15pt;height:110.55pt;z-index:25167257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">
                <v:textbox style="mso-fit-shape-to-text:t">
                  <w:txbxContent>
                    <w:p w:rsidR="003F025C" w:rsidRDefault="003F025C" w:rsidP="00ED65E8">
                      <w:r>
                        <w:rPr>
                          <w:noProof/>
                          <w:lang w:eastAsia="en-IE"/>
                        </w:rPr>
                        <w:drawing>
                          <wp:inline distT="0" distB="0" distL="0" distR="0" wp14:anchorId="33C12C01" wp14:editId="14C1EBDF">
                            <wp:extent cx="2019300" cy="22574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txbxContent>
                </v:textbox>
                <w10:wrap type="square"/>
              </v:shape>
            </w:pict>
          </mc:Fallback>
        </mc:AlternateContent>
      </w:r>
      <w:r w:rsidR="00ED65E8">
        <w:t>In the Providers pane, right-click on the Ireland_AL2_Boundary_Line table that was created in the project’s database schema by the previous step and select the ‘Add to Canvas’ option.</w:t>
      </w:r>
    </w:p>
    <w:p w:rsidR="00ED65E8" w:rsidRDefault="00ED65E8" w:rsidP="00ED65E8">
      <w:pPr>
        <w:pStyle w:val="ListParagraph"/>
        <w:numPr>
          <w:ilvl w:val="0"/>
          <w:numId w:val="23"/>
        </w:numPr>
      </w:pPr>
      <w:r>
        <w:t xml:space="preserve">Reverting to the main QGIS window, right-click on the Ireland_AL2_Boundary_Line layer that was created by the previous step, select the ‘Properties’ option and change the </w:t>
      </w:r>
      <w:proofErr w:type="spellStart"/>
      <w:r>
        <w:t>Color</w:t>
      </w:r>
      <w:proofErr w:type="spellEnd"/>
      <w:r>
        <w:t xml:space="preserve"> setting in the </w:t>
      </w:r>
      <w:proofErr w:type="spellStart"/>
      <w:r>
        <w:t>Symbology</w:t>
      </w:r>
      <w:proofErr w:type="spellEnd"/>
      <w:r>
        <w:t xml:space="preserve"> tab to black.</w:t>
      </w:r>
    </w:p>
    <w:p w:rsidR="00ED65E8" w:rsidRPr="008D740A" w:rsidRDefault="00B54471" w:rsidP="00ED65E8">
      <w:pPr>
        <w:pStyle w:val="ListParagraph"/>
        <w:numPr>
          <w:ilvl w:val="0"/>
          <w:numId w:val="23"/>
        </w:numPr>
      </w:pPr>
      <w:r>
        <w:rPr>
          <w:noProof/>
          <w:lang w:eastAsia="en-IE"/>
        </w:rPr>
        <mc:AlternateContent>
          <mc:Choice Requires="wps">
            <w:drawing>
              <wp:anchor distT="0" distB="0" distL="114300" distR="114300" simplePos="0" relativeHeight="251688960" behindDoc="0" locked="0" layoutInCell="1" allowOverlap="1" wp14:anchorId="3518636F" wp14:editId="03AB5E56">
                <wp:simplePos x="0" y="0"/>
                <wp:positionH relativeFrom="column">
                  <wp:posOffset>1069975</wp:posOffset>
                </wp:positionH>
                <wp:positionV relativeFrom="paragraph">
                  <wp:posOffset>565150</wp:posOffset>
                </wp:positionV>
                <wp:extent cx="2374265" cy="1403985"/>
                <wp:effectExtent l="0" t="0" r="17145"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4ADF7C7D" wp14:editId="7AB79A94">
                                  <wp:extent cx="2314575" cy="30384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30384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84.25pt;margin-top:44.5pt;width:186.95pt;height:110.55pt;z-index:251688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">
                <v:textbox style="mso-fit-shape-to-text:t">
                  <w:txbxContent>
                    <w:p w:rsidR="003F025C" w:rsidRDefault="003F025C">
                      <w:r>
                        <w:rPr>
                          <w:noProof/>
                          <w:lang w:eastAsia="en-IE"/>
                        </w:rPr>
                        <w:drawing>
                          <wp:inline distT="0" distB="0" distL="0" distR="0" wp14:anchorId="4ADF7C7D" wp14:editId="7AB79A94">
                            <wp:extent cx="2314575" cy="30384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3038475"/>
                                    </a:xfrm>
                                    <a:prstGeom prst="rect">
                                      <a:avLst/>
                                    </a:prstGeom>
                                    <a:noFill/>
                                    <a:ln>
                                      <a:noFill/>
                                    </a:ln>
                                  </pic:spPr>
                                </pic:pic>
                              </a:graphicData>
                            </a:graphic>
                          </wp:inline>
                        </w:drawing>
                      </w:r>
                    </w:p>
                  </w:txbxContent>
                </v:textbox>
              </v:shape>
            </w:pict>
          </mc:Fallback>
        </mc:AlternateContent>
      </w:r>
      <w:r w:rsidR="00A05870">
        <w:rPr>
          <w:noProof/>
          <w:lang w:eastAsia="en-IE"/>
        </w:rPr>
        <mc:AlternateContent>
          <mc:Choice Requires="wps">
            <w:drawing>
              <wp:anchor distT="0" distB="0" distL="114300" distR="114300" simplePos="0" relativeHeight="251673600" behindDoc="0" locked="0" layoutInCell="1" allowOverlap="1" wp14:anchorId="604EC7E1" wp14:editId="4956FD3F">
                <wp:simplePos x="0" y="0"/>
                <wp:positionH relativeFrom="column">
                  <wp:posOffset>4495800</wp:posOffset>
                </wp:positionH>
                <wp:positionV relativeFrom="paragraph">
                  <wp:posOffset>1684020</wp:posOffset>
                </wp:positionV>
                <wp:extent cx="2211705" cy="1403985"/>
                <wp:effectExtent l="0" t="0" r="17145" b="1397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73F85FBF" wp14:editId="1A7E1DF2">
                                  <wp:extent cx="2019300" cy="2400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354pt;margin-top:132.6pt;width:174.15pt;height:110.55pt;z-index:25167360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">
                <v:textbox style="mso-fit-shape-to-text:t">
                  <w:txbxContent>
                    <w:p w:rsidR="003F025C" w:rsidRDefault="003F025C" w:rsidP="00ED65E8">
                      <w:r>
                        <w:rPr>
                          <w:noProof/>
                          <w:lang w:eastAsia="en-IE"/>
                        </w:rPr>
                        <w:drawing>
                          <wp:inline distT="0" distB="0" distL="0" distR="0" wp14:anchorId="73F85FBF" wp14:editId="1A7E1DF2">
                            <wp:extent cx="2019300" cy="2400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txbxContent>
                </v:textbox>
                <w10:wrap type="square"/>
              </v:shape>
            </w:pict>
          </mc:Fallback>
        </mc:AlternateContent>
      </w:r>
      <w:r w:rsidR="00ED65E8">
        <w:t>Right-click on the (now redundant) Lines and Ireland_AL2_Boundary layers, in turn, and select the ‘Remove Layer’</w:t>
      </w:r>
      <w:r>
        <w:t>, leaving the relevant section of the project’s mapping canvas looking like that in the screen shot below.</w:t>
      </w:r>
      <w:r w:rsidR="00ED65E8">
        <w:br w:type="page"/>
      </w:r>
    </w:p>
    <w:p w:rsidR="00ED65E8" w:rsidRDefault="00ED65E8" w:rsidP="00ED65E8">
      <w:pPr>
        <w:pStyle w:val="Heading2"/>
      </w:pPr>
      <w:r>
        <w:lastRenderedPageBreak/>
        <w:t>Creating the Project’s Border Crossing Point Data</w:t>
      </w:r>
    </w:p>
    <w:p w:rsidR="00E0045E" w:rsidRDefault="006B6417" w:rsidP="00ED65E8">
      <w:r>
        <w:rPr>
          <w:noProof/>
          <w:lang w:eastAsia="en-IE"/>
        </w:rPr>
        <mc:AlternateContent>
          <mc:Choice Requires="wps">
            <w:drawing>
              <wp:anchor distT="0" distB="0" distL="114300" distR="114300" simplePos="0" relativeHeight="251691008" behindDoc="0" locked="0" layoutInCell="1" allowOverlap="1" wp14:anchorId="293E330E" wp14:editId="52395968">
                <wp:simplePos x="0" y="0"/>
                <wp:positionH relativeFrom="column">
                  <wp:posOffset>4038600</wp:posOffset>
                </wp:positionH>
                <wp:positionV relativeFrom="paragraph">
                  <wp:posOffset>30480</wp:posOffset>
                </wp:positionV>
                <wp:extent cx="2270760" cy="3228975"/>
                <wp:effectExtent l="0" t="0" r="17145" b="1397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E0045E">
                            <w:r>
                              <w:rPr>
                                <w:noProof/>
                                <w:lang w:eastAsia="en-IE"/>
                              </w:rPr>
                              <w:drawing>
                                <wp:inline distT="0" distB="0" distL="0" distR="0" wp14:anchorId="1DE9DDDF" wp14:editId="2FF1744D">
                                  <wp:extent cx="2076450" cy="1676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18pt;margin-top:2.4pt;width:178.8pt;height:254.2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mOJw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">
                <v:textbox style="mso-fit-shape-to-text:t">
                  <w:txbxContent>
                    <w:p w:rsidR="003F025C" w:rsidRDefault="003F025C" w:rsidP="00E0045E">
                      <w:r>
                        <w:rPr>
                          <w:noProof/>
                          <w:lang w:eastAsia="en-IE"/>
                        </w:rPr>
                        <w:drawing>
                          <wp:inline distT="0" distB="0" distL="0" distR="0" wp14:anchorId="1DE9DDDF" wp14:editId="2FF1744D">
                            <wp:extent cx="2076450" cy="1676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txbxContent>
                </v:textbox>
                <w10:wrap type="square"/>
              </v:shape>
            </w:pict>
          </mc:Fallback>
        </mc:AlternateContent>
      </w:r>
      <w:r w:rsidR="00CA034B">
        <w:rPr>
          <w:noProof/>
          <w:lang w:eastAsia="en-IE"/>
        </w:rPr>
        <w:t>The</w:t>
      </w:r>
      <w:r w:rsidR="00E0045E">
        <w:t xml:space="preserve"> project’s database schema now contains 3 tables (as shown in the 1</w:t>
      </w:r>
      <w:r w:rsidR="00E0045E" w:rsidRPr="00E0045E">
        <w:rPr>
          <w:vertAlign w:val="superscript"/>
        </w:rPr>
        <w:t>st</w:t>
      </w:r>
      <w:r w:rsidR="00E0045E">
        <w:t xml:space="preserve"> screen shot on the right).</w:t>
      </w:r>
      <w:r w:rsidR="00E0045E" w:rsidRPr="00E0045E">
        <w:rPr>
          <w:noProof/>
          <w:lang w:eastAsia="en-IE"/>
        </w:rPr>
        <w:t xml:space="preserve"> </w:t>
      </w:r>
    </w:p>
    <w:p w:rsidR="006B6417" w:rsidRDefault="00ED65E8" w:rsidP="00ED65E8">
      <w:r>
        <w:t xml:space="preserve">To create a QGIS layer that represents the border crossing points, we must </w:t>
      </w:r>
      <w:r w:rsidR="006B6417">
        <w:t>firstly</w:t>
      </w:r>
      <w:r>
        <w:t xml:space="preserve"> create a database table that contains the details of where</w:t>
      </w:r>
      <w:r w:rsidR="00E0045E">
        <w:t xml:space="preserve"> the </w:t>
      </w:r>
      <w:r w:rsidR="006B6417">
        <w:t xml:space="preserve">Irish </w:t>
      </w:r>
      <w:r w:rsidR="00E0045E">
        <w:t>road network</w:t>
      </w:r>
      <w:r>
        <w:t xml:space="preserve"> </w:t>
      </w:r>
      <w:proofErr w:type="spellStart"/>
      <w:r w:rsidR="00E0045E">
        <w:t>linestrings</w:t>
      </w:r>
      <w:proofErr w:type="spellEnd"/>
      <w:r w:rsidR="00E0045E">
        <w:t xml:space="preserve"> represented by </w:t>
      </w:r>
      <w:r>
        <w:t xml:space="preserve">the contents of </w:t>
      </w:r>
      <w:r w:rsidR="00E0045E">
        <w:t xml:space="preserve">the </w:t>
      </w:r>
      <w:r w:rsidR="006B6417">
        <w:t>database table</w:t>
      </w:r>
      <w:r w:rsidR="00E0045E">
        <w:t xml:space="preserve"> </w:t>
      </w:r>
      <w:proofErr w:type="gramStart"/>
      <w:r w:rsidR="00E0045E">
        <w:t xml:space="preserve">called </w:t>
      </w:r>
      <w:r>
        <w:t xml:space="preserve"> </w:t>
      </w:r>
      <w:r w:rsidR="006B6417">
        <w:t>gis</w:t>
      </w:r>
      <w:proofErr w:type="gramEnd"/>
      <w:r w:rsidR="006B6417">
        <w:t xml:space="preserve">_osm_roads_free_1 intersect with the border </w:t>
      </w:r>
      <w:proofErr w:type="spellStart"/>
      <w:r w:rsidR="006B6417">
        <w:t>linestring</w:t>
      </w:r>
      <w:proofErr w:type="spellEnd"/>
      <w:r w:rsidR="006B6417">
        <w:t xml:space="preserve"> represented by the contents of the database table called Ireland_AL2_Boundary</w:t>
      </w:r>
      <w:r>
        <w:t>.</w:t>
      </w:r>
    </w:p>
    <w:p w:rsidR="00ED65E8" w:rsidRDefault="00ED65E8" w:rsidP="00ED65E8">
      <w:r>
        <w:t xml:space="preserve">To do that, we will use PostgreSQL’s </w:t>
      </w:r>
      <w:proofErr w:type="spellStart"/>
      <w:r>
        <w:t>PGAdmin</w:t>
      </w:r>
      <w:proofErr w:type="spellEnd"/>
      <w:r>
        <w:t xml:space="preserve"> tool to write and execute the required SQL statements, including the relevant </w:t>
      </w:r>
      <w:proofErr w:type="spellStart"/>
      <w:r>
        <w:t>PostGIS</w:t>
      </w:r>
      <w:proofErr w:type="spellEnd"/>
      <w:r>
        <w:t xml:space="preserve"> function, needed to determine the layer intersection (border crossing) point locations.</w:t>
      </w:r>
    </w:p>
    <w:p w:rsidR="00ED65E8" w:rsidRDefault="00ED65E8" w:rsidP="00ED65E8">
      <w:r>
        <w:t>Here are the instructions for doing this:</w:t>
      </w:r>
    </w:p>
    <w:p w:rsidR="00ED65E8" w:rsidRDefault="00ED65E8" w:rsidP="00ED65E8">
      <w:pPr>
        <w:pStyle w:val="ListParagraph"/>
        <w:numPr>
          <w:ilvl w:val="0"/>
          <w:numId w:val="24"/>
        </w:numPr>
      </w:pPr>
      <w:r>
        <w:t xml:space="preserve">Launch </w:t>
      </w:r>
      <w:proofErr w:type="spellStart"/>
      <w:r>
        <w:t>PGAdmin</w:t>
      </w:r>
      <w:proofErr w:type="spellEnd"/>
      <w:r>
        <w:t>.</w:t>
      </w:r>
    </w:p>
    <w:p w:rsidR="00ED65E8" w:rsidRDefault="00ED65E8" w:rsidP="00ED65E8">
      <w:pPr>
        <w:pStyle w:val="ListParagraph"/>
        <w:numPr>
          <w:ilvl w:val="0"/>
          <w:numId w:val="24"/>
        </w:numPr>
      </w:pPr>
      <w:r>
        <w:t>Tools&gt;Query tool.</w:t>
      </w:r>
    </w:p>
    <w:p w:rsidR="00ED65E8" w:rsidRPr="005B4C49" w:rsidRDefault="00ED65E8" w:rsidP="005B4C49">
      <w:pPr>
        <w:pStyle w:val="Content"/>
        <w:numPr>
          <w:ilvl w:val="1"/>
          <w:numId w:val="13"/>
        </w:numPr>
        <w:rPr>
          <w:b w:val="0"/>
        </w:rPr>
      </w:pPr>
      <w:r w:rsidRPr="005B4C49">
        <w:rPr>
          <w:b w:val="0"/>
        </w:rPr>
        <w:t>Open this project’s SQL file</w:t>
      </w:r>
      <w:r w:rsidR="005B4C49">
        <w:rPr>
          <w:b w:val="0"/>
        </w:rPr>
        <w:t xml:space="preserve"> (</w:t>
      </w:r>
      <w:proofErr w:type="spellStart"/>
      <w:r w:rsidR="005B4C49">
        <w:rPr>
          <w:b w:val="0"/>
        </w:rPr>
        <w:t>Brexit.sql</w:t>
      </w:r>
      <w:proofErr w:type="spellEnd"/>
      <w:r w:rsidR="005B4C49">
        <w:rPr>
          <w:b w:val="0"/>
        </w:rPr>
        <w:t>)</w:t>
      </w:r>
      <w:r w:rsidRPr="005B4C49">
        <w:rPr>
          <w:b w:val="0"/>
        </w:rPr>
        <w:t xml:space="preserve"> which you can download </w:t>
      </w:r>
      <w:r w:rsidR="005B4C49">
        <w:rPr>
          <w:b w:val="0"/>
        </w:rPr>
        <w:t xml:space="preserve">from this project’s GitHub repository </w:t>
      </w:r>
      <w:r w:rsidRPr="005B4C49">
        <w:rPr>
          <w:b w:val="0"/>
        </w:rPr>
        <w:t>using the following link:</w:t>
      </w:r>
      <w:r w:rsidR="005B4C49">
        <w:rPr>
          <w:b w:val="0"/>
        </w:rPr>
        <w:t xml:space="preserve"> </w:t>
      </w:r>
      <w:hyperlink r:id="rId35" w:history="1">
        <w:r w:rsidR="005B4C49" w:rsidRPr="00C02F8E">
          <w:rPr>
            <w:rStyle w:val="Hyperlink"/>
            <w:b w:val="0"/>
          </w:rPr>
          <w:t>https://github.com/oriogain/Identifying-Irish-Land-Border-Crossing-Points-Using-OpenStreetMap-Spatial-Data-Sets</w:t>
        </w:r>
      </w:hyperlink>
      <w:r w:rsidR="005B4C49">
        <w:rPr>
          <w:b w:val="0"/>
        </w:rPr>
        <w:t>.</w:t>
      </w:r>
    </w:p>
    <w:p w:rsidR="00ED65E8" w:rsidRDefault="00CA034B" w:rsidP="00ED65E8">
      <w:pPr>
        <w:pStyle w:val="ListParagraph"/>
        <w:numPr>
          <w:ilvl w:val="0"/>
          <w:numId w:val="24"/>
        </w:numPr>
      </w:pPr>
      <w:r>
        <w:rPr>
          <w:noProof/>
          <w:lang w:eastAsia="en-IE"/>
        </w:rPr>
        <mc:AlternateContent>
          <mc:Choice Requires="wps">
            <w:drawing>
              <wp:anchor distT="0" distB="0" distL="114300" distR="114300" simplePos="0" relativeHeight="251674624" behindDoc="0" locked="0" layoutInCell="1" allowOverlap="1" wp14:anchorId="7D27C2E5" wp14:editId="796CBC68">
                <wp:simplePos x="0" y="0"/>
                <wp:positionH relativeFrom="column">
                  <wp:posOffset>1905</wp:posOffset>
                </wp:positionH>
                <wp:positionV relativeFrom="paragraph">
                  <wp:posOffset>395605</wp:posOffset>
                </wp:positionV>
                <wp:extent cx="6307455" cy="1403985"/>
                <wp:effectExtent l="0" t="0" r="17145" b="1397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403985"/>
                        </a:xfrm>
                        <a:prstGeom prst="rect">
                          <a:avLst/>
                        </a:prstGeom>
                        <a:solidFill>
                          <a:srgbClr val="FFFFFF"/>
                        </a:solidFill>
                        <a:ln w="9525">
                          <a:solidFill>
                            <a:srgbClr val="000000"/>
                          </a:solidFill>
                          <a:miter lim="800000"/>
                          <a:headEnd/>
                          <a:tailEnd/>
                        </a:ln>
                      </wps:spPr>
                      <wps:txbx>
                        <w:txbxContent>
                          <w:p w:rsidR="003F025C" w:rsidRPr="0044730A" w:rsidRDefault="000C0505" w:rsidP="0044730A">
                            <w:r>
                              <w:rPr>
                                <w:noProof/>
                                <w:lang w:eastAsia="en-IE"/>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29622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5pt;margin-top:31.15pt;width:496.6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">
                <v:textbox style="mso-fit-shape-to-text:t">
                  <w:txbxContent>
                    <w:p w:rsidR="003F025C" w:rsidRPr="0044730A" w:rsidRDefault="000C0505" w:rsidP="0044730A">
                      <w:r>
                        <w:rPr>
                          <w:noProof/>
                          <w:lang w:eastAsia="en-IE"/>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2962275"/>
                                    </a:xfrm>
                                    <a:prstGeom prst="rect">
                                      <a:avLst/>
                                    </a:prstGeom>
                                    <a:noFill/>
                                    <a:ln>
                                      <a:noFill/>
                                    </a:ln>
                                  </pic:spPr>
                                </pic:pic>
                              </a:graphicData>
                            </a:graphic>
                          </wp:inline>
                        </w:drawing>
                      </w:r>
                    </w:p>
                  </w:txbxContent>
                </v:textbox>
                <w10:wrap type="topAndBottom"/>
              </v:shape>
            </w:pict>
          </mc:Fallback>
        </mc:AlternateContent>
      </w:r>
      <w:r w:rsidR="00ED65E8">
        <w:t xml:space="preserve">Select and execute the following SQL statements in that file (which take about </w:t>
      </w:r>
      <w:r w:rsidR="00F11D9A">
        <w:t>5</w:t>
      </w:r>
      <w:r w:rsidR="00ED65E8">
        <w:t xml:space="preserve"> minutes to complete on my laptop):</w:t>
      </w:r>
    </w:p>
    <w:p w:rsidR="00ED65E8" w:rsidRPr="008D740A" w:rsidRDefault="00F11D9A" w:rsidP="00F11D9A">
      <w:pPr>
        <w:pStyle w:val="ListParagraph"/>
        <w:numPr>
          <w:ilvl w:val="0"/>
          <w:numId w:val="24"/>
        </w:numPr>
      </w:pPr>
      <w:r>
        <w:rPr>
          <w:noProof/>
          <w:lang w:eastAsia="en-IE"/>
        </w:rPr>
        <mc:AlternateContent>
          <mc:Choice Requires="wps">
            <w:drawing>
              <wp:anchor distT="0" distB="0" distL="114300" distR="114300" simplePos="0" relativeHeight="251693056" behindDoc="0" locked="0" layoutInCell="1" allowOverlap="1" wp14:anchorId="5B84CD4D" wp14:editId="10C4F5FE">
                <wp:simplePos x="0" y="0"/>
                <wp:positionH relativeFrom="column">
                  <wp:posOffset>4042410</wp:posOffset>
                </wp:positionH>
                <wp:positionV relativeFrom="paragraph">
                  <wp:posOffset>3284220</wp:posOffset>
                </wp:positionV>
                <wp:extent cx="2270760" cy="3228975"/>
                <wp:effectExtent l="0" t="0" r="17145" b="1397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F11D9A">
                            <w:r>
                              <w:rPr>
                                <w:noProof/>
                                <w:lang w:eastAsia="en-IE"/>
                              </w:rPr>
                              <w:drawing>
                                <wp:inline distT="0" distB="0" distL="0" distR="0" wp14:anchorId="2EA5BF83" wp14:editId="27B0D178">
                                  <wp:extent cx="2076450" cy="41529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4436" cy="416887"/>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18.3pt;margin-top:258.6pt;width:178.8pt;height:254.2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">
                <v:textbox style="mso-fit-shape-to-text:t">
                  <w:txbxContent>
                    <w:p w:rsidR="003F025C" w:rsidRDefault="003F025C" w:rsidP="00F11D9A">
                      <w:r>
                        <w:rPr>
                          <w:noProof/>
                          <w:lang w:eastAsia="en-IE"/>
                        </w:rPr>
                        <w:drawing>
                          <wp:inline distT="0" distB="0" distL="0" distR="0" wp14:anchorId="2EA5BF83" wp14:editId="27B0D178">
                            <wp:extent cx="2076450" cy="41529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84436" cy="416887"/>
                                    </a:xfrm>
                                    <a:prstGeom prst="rect">
                                      <a:avLst/>
                                    </a:prstGeom>
                                    <a:noFill/>
                                    <a:ln>
                                      <a:noFill/>
                                    </a:ln>
                                  </pic:spPr>
                                </pic:pic>
                              </a:graphicData>
                            </a:graphic>
                          </wp:inline>
                        </w:drawing>
                      </w:r>
                    </w:p>
                  </w:txbxContent>
                </v:textbox>
                <w10:wrap type="square"/>
              </v:shape>
            </w:pict>
          </mc:Fallback>
        </mc:AlternateContent>
      </w:r>
      <w:r>
        <w:t>To confirm that this has produced the expected results</w:t>
      </w:r>
      <w:r w:rsidR="007D799F">
        <w:t xml:space="preserve"> (i.e. that a database table called </w:t>
      </w:r>
      <w:proofErr w:type="spellStart"/>
      <w:r w:rsidR="007D799F">
        <w:t>brexit_border_crossing_points</w:t>
      </w:r>
      <w:proofErr w:type="spellEnd"/>
      <w:r w:rsidR="007D799F">
        <w:t xml:space="preserve"> containing 438 rows has been created)</w:t>
      </w:r>
      <w:r>
        <w:t>, select and execute the SQL statement shown in the screen shot on the right</w:t>
      </w:r>
      <w:r w:rsidR="007A72FD">
        <w:t xml:space="preserve"> and check that the result achieved </w:t>
      </w:r>
      <w:r w:rsidR="007D799F">
        <w:t>is</w:t>
      </w:r>
      <w:r w:rsidR="007A72FD">
        <w:t xml:space="preserve"> the same as that shown in the screen shot below it</w:t>
      </w:r>
      <w:r>
        <w:t>.</w:t>
      </w:r>
    </w:p>
    <w:p w:rsidR="00F11D9A" w:rsidRDefault="007A72FD">
      <w:pPr>
        <w:spacing w:before="0" w:after="200" w:line="276" w:lineRule="auto"/>
        <w:rPr>
          <w:rFonts w:eastAsiaTheme="majorEastAsia" w:cstheme="majorBidi"/>
          <w:b/>
          <w:sz w:val="36"/>
          <w:szCs w:val="26"/>
        </w:rPr>
      </w:pPr>
      <w:r>
        <w:rPr>
          <w:noProof/>
          <w:lang w:eastAsia="en-IE"/>
        </w:rPr>
        <mc:AlternateContent>
          <mc:Choice Requires="wps">
            <w:drawing>
              <wp:anchor distT="0" distB="0" distL="114300" distR="114300" simplePos="0" relativeHeight="251695104" behindDoc="0" locked="0" layoutInCell="1" allowOverlap="1" wp14:anchorId="6F1DBDC7" wp14:editId="63067773">
                <wp:simplePos x="0" y="0"/>
                <wp:positionH relativeFrom="column">
                  <wp:posOffset>3415030</wp:posOffset>
                </wp:positionH>
                <wp:positionV relativeFrom="paragraph">
                  <wp:posOffset>29210</wp:posOffset>
                </wp:positionV>
                <wp:extent cx="2270760" cy="3228975"/>
                <wp:effectExtent l="0" t="0" r="17145" b="1397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7A72FD">
                            <w:r>
                              <w:rPr>
                                <w:noProof/>
                                <w:lang w:eastAsia="en-IE"/>
                              </w:rPr>
                              <w:drawing>
                                <wp:inline distT="0" distB="0" distL="0" distR="0" wp14:anchorId="0C7F50AC" wp14:editId="0B469DAB">
                                  <wp:extent cx="2705100" cy="9620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5100" cy="9620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68.9pt;margin-top:2.3pt;width:178.8pt;height:254.2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dJw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">
                <v:textbox style="mso-fit-shape-to-text:t">
                  <w:txbxContent>
                    <w:p w:rsidR="003F025C" w:rsidRDefault="003F025C" w:rsidP="007A72FD">
                      <w:r>
                        <w:rPr>
                          <w:noProof/>
                          <w:lang w:eastAsia="en-IE"/>
                        </w:rPr>
                        <w:drawing>
                          <wp:inline distT="0" distB="0" distL="0" distR="0" wp14:anchorId="0C7F50AC" wp14:editId="0B469DAB">
                            <wp:extent cx="2705100" cy="9620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05100" cy="962025"/>
                                    </a:xfrm>
                                    <a:prstGeom prst="rect">
                                      <a:avLst/>
                                    </a:prstGeom>
                                    <a:noFill/>
                                    <a:ln>
                                      <a:noFill/>
                                    </a:ln>
                                  </pic:spPr>
                                </pic:pic>
                              </a:graphicData>
                            </a:graphic>
                          </wp:inline>
                        </w:drawing>
                      </w:r>
                    </w:p>
                  </w:txbxContent>
                </v:textbox>
                <w10:wrap type="square"/>
              </v:shape>
            </w:pict>
          </mc:Fallback>
        </mc:AlternateContent>
      </w:r>
      <w:r w:rsidR="00F11D9A">
        <w:br w:type="page"/>
      </w:r>
    </w:p>
    <w:p w:rsidR="00ED65E8" w:rsidRDefault="00ED65E8" w:rsidP="00ED65E8">
      <w:pPr>
        <w:pStyle w:val="Heading2"/>
      </w:pPr>
      <w:r>
        <w:lastRenderedPageBreak/>
        <w:t>Analysing the Project’s Border Crossing Point Data</w:t>
      </w:r>
    </w:p>
    <w:p w:rsidR="00ED65E8" w:rsidRDefault="00ED65E8" w:rsidP="00281166">
      <w:r>
        <w:t xml:space="preserve">The following data quality issues </w:t>
      </w:r>
      <w:r w:rsidR="003613F6">
        <w:t>were</w:t>
      </w:r>
      <w:r>
        <w:t xml:space="preserve"> identified with the contents of </w:t>
      </w:r>
      <w:r w:rsidR="00975847">
        <w:t xml:space="preserve">the </w:t>
      </w:r>
      <w:proofErr w:type="spellStart"/>
      <w:r w:rsidR="00975847">
        <w:t>brexit_border_crossing_points</w:t>
      </w:r>
      <w:proofErr w:type="spellEnd"/>
      <w:r w:rsidR="00975847">
        <w:t xml:space="preserve"> table</w:t>
      </w:r>
      <w:r>
        <w:t xml:space="preserve"> during the course of this project:</w:t>
      </w:r>
    </w:p>
    <w:p w:rsidR="00ED65E8" w:rsidRDefault="00A65A46" w:rsidP="00281166">
      <w:pPr>
        <w:pStyle w:val="ListParagraph"/>
        <w:numPr>
          <w:ilvl w:val="0"/>
          <w:numId w:val="27"/>
        </w:numPr>
        <w:ind w:left="720"/>
      </w:pPr>
      <w:r>
        <w:t>47</w:t>
      </w:r>
      <w:r w:rsidR="00ED65E8">
        <w:t xml:space="preserve"> rows have </w:t>
      </w:r>
      <w:r>
        <w:t>unexpected</w:t>
      </w:r>
      <w:r w:rsidR="00ED65E8">
        <w:t xml:space="preserve"> values (greater than 50 characters in length) in the </w:t>
      </w:r>
      <w:proofErr w:type="spellStart"/>
      <w:r w:rsidR="00ED65E8">
        <w:t>geom</w:t>
      </w:r>
      <w:proofErr w:type="spellEnd"/>
      <w:r w:rsidR="00ED65E8">
        <w:t xml:space="preserve"> column whose presence prevents the border crossing points layer being created in QGIS.</w:t>
      </w:r>
    </w:p>
    <w:p w:rsidR="00A65A46" w:rsidRDefault="00A65A46" w:rsidP="00281166">
      <w:pPr>
        <w:pStyle w:val="ListParagraph"/>
        <w:numPr>
          <w:ilvl w:val="1"/>
          <w:numId w:val="27"/>
        </w:numPr>
        <w:ind w:left="1440"/>
      </w:pPr>
      <w:r>
        <w:t xml:space="preserve">Displaying their values using </w:t>
      </w:r>
      <w:proofErr w:type="spellStart"/>
      <w:r>
        <w:t>PostG</w:t>
      </w:r>
      <w:r w:rsidR="00281166">
        <w:t>IS’s</w:t>
      </w:r>
      <w:proofErr w:type="spellEnd"/>
      <w:r w:rsidR="00281166">
        <w:t xml:space="preserve"> </w:t>
      </w:r>
      <w:proofErr w:type="spellStart"/>
      <w:r w:rsidR="00281166">
        <w:t>ST_AsText</w:t>
      </w:r>
      <w:proofErr w:type="spellEnd"/>
      <w:r w:rsidR="00281166">
        <w:t xml:space="preserve"> function </w:t>
      </w:r>
      <w:r>
        <w:t xml:space="preserve">shows that they </w:t>
      </w:r>
      <w:r w:rsidR="00975847">
        <w:t>represent</w:t>
      </w:r>
      <w:r>
        <w:t xml:space="preserve"> </w:t>
      </w:r>
      <w:proofErr w:type="spellStart"/>
      <w:r>
        <w:t>linestrings</w:t>
      </w:r>
      <w:proofErr w:type="spellEnd"/>
      <w:r>
        <w:t xml:space="preserve"> rather than points.</w:t>
      </w:r>
    </w:p>
    <w:p w:rsidR="00ED65E8" w:rsidRDefault="007D799F" w:rsidP="00281166">
      <w:pPr>
        <w:pStyle w:val="ListParagraph"/>
        <w:numPr>
          <w:ilvl w:val="0"/>
          <w:numId w:val="27"/>
        </w:numPr>
        <w:ind w:left="720"/>
      </w:pPr>
      <w:r>
        <w:t>120</w:t>
      </w:r>
      <w:r w:rsidR="00ED65E8">
        <w:t xml:space="preserve"> rows with duplicate values in the </w:t>
      </w:r>
      <w:proofErr w:type="spellStart"/>
      <w:r w:rsidR="00ED65E8">
        <w:t>geom</w:t>
      </w:r>
      <w:proofErr w:type="spellEnd"/>
      <w:r w:rsidR="00ED65E8">
        <w:t xml:space="preserve"> column because some crossing roads are incorrectly treated as 2 separate roads with different ref values (e.g. </w:t>
      </w:r>
      <w:r w:rsidR="00975847">
        <w:t xml:space="preserve">the </w:t>
      </w:r>
      <w:r w:rsidR="00281166">
        <w:t>County Bridge road which is known as the B79 in Northern Ireland and the R</w:t>
      </w:r>
      <w:r w:rsidR="00975847">
        <w:t>173</w:t>
      </w:r>
      <w:r w:rsidR="00281166">
        <w:t xml:space="preserve"> in the Republic</w:t>
      </w:r>
      <w:r w:rsidR="00ED65E8">
        <w:t>).</w:t>
      </w:r>
    </w:p>
    <w:p w:rsidR="00ED65E8" w:rsidRDefault="00ED65E8" w:rsidP="00281166">
      <w:pPr>
        <w:pStyle w:val="ListParagraph"/>
        <w:numPr>
          <w:ilvl w:val="0"/>
          <w:numId w:val="27"/>
        </w:numPr>
        <w:ind w:left="720"/>
      </w:pPr>
      <w:r>
        <w:t xml:space="preserve">2 rows (with different </w:t>
      </w:r>
      <w:proofErr w:type="spellStart"/>
      <w:r>
        <w:t>geom</w:t>
      </w:r>
      <w:proofErr w:type="spellEnd"/>
      <w:r>
        <w:t xml:space="preserve"> values) represent the points where both carriageways of the A1 road cross the border which incorrectly presents a single border crossing as 2 crossings (another type of duplication, effectively).</w:t>
      </w:r>
    </w:p>
    <w:p w:rsidR="00ED65E8" w:rsidRDefault="00ED65E8" w:rsidP="00281166">
      <w:pPr>
        <w:pStyle w:val="ListParagraph"/>
        <w:numPr>
          <w:ilvl w:val="0"/>
          <w:numId w:val="27"/>
        </w:numPr>
        <w:ind w:left="720"/>
      </w:pPr>
      <w:r>
        <w:t>2 rows represent where 2 sides of the Fitzpatrick Hardware site on the border north of Clones, Co, Monaghan, cross the border thereby incorrectly them as border crossings.</w:t>
      </w:r>
    </w:p>
    <w:p w:rsidR="00281166" w:rsidRDefault="00281166" w:rsidP="00281166">
      <w:r>
        <w:t>How to identify and deal with each of those anomaly types is described in the subsections that follow.</w:t>
      </w:r>
    </w:p>
    <w:p w:rsidR="00975847" w:rsidRDefault="00975847" w:rsidP="00975847">
      <w:pPr>
        <w:pStyle w:val="Heading3"/>
      </w:pPr>
      <w:proofErr w:type="spellStart"/>
      <w:r>
        <w:t>Linestring</w:t>
      </w:r>
      <w:proofErr w:type="spellEnd"/>
      <w:r>
        <w:t xml:space="preserve"> ‘Crossing Points’</w:t>
      </w:r>
    </w:p>
    <w:p w:rsidR="00975847" w:rsidRPr="00975847" w:rsidRDefault="00975847" w:rsidP="00975847">
      <w:r>
        <w:t xml:space="preserve">Use </w:t>
      </w:r>
      <w:proofErr w:type="spellStart"/>
      <w:r>
        <w:t>PGAdmin’s</w:t>
      </w:r>
      <w:proofErr w:type="spellEnd"/>
      <w:r>
        <w:t xml:space="preserve"> Query tool to identify these anomalies by </w:t>
      </w:r>
      <w:r w:rsidR="003613F6">
        <w:t>selecting and executing</w:t>
      </w:r>
      <w:r>
        <w:t xml:space="preserve"> the following SQL statement</w:t>
      </w:r>
      <w:r w:rsidR="00082647">
        <w:t>:</w:t>
      </w:r>
      <w:r w:rsidR="00082647">
        <w:rPr>
          <w:noProof/>
          <w:lang w:eastAsia="en-IE"/>
        </w:rPr>
        <mc:AlternateContent>
          <mc:Choice Requires="wps">
            <w:drawing>
              <wp:anchor distT="0" distB="0" distL="114300" distR="114300" simplePos="0" relativeHeight="251697152" behindDoc="0" locked="0" layoutInCell="1" allowOverlap="1" wp14:anchorId="0A214FDF" wp14:editId="3B01D05D">
                <wp:simplePos x="0" y="0"/>
                <wp:positionH relativeFrom="column">
                  <wp:posOffset>154940</wp:posOffset>
                </wp:positionH>
                <wp:positionV relativeFrom="paragraph">
                  <wp:posOffset>264795</wp:posOffset>
                </wp:positionV>
                <wp:extent cx="6019800" cy="1403985"/>
                <wp:effectExtent l="0" t="0" r="25400" b="1397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082647">
                            <w:r>
                              <w:rPr>
                                <w:noProof/>
                                <w:lang w:eastAsia="en-IE"/>
                              </w:rPr>
                              <w:drawing>
                                <wp:inline distT="0" distB="0" distL="0" distR="0" wp14:anchorId="4B7E82BB" wp14:editId="4F6A2C94">
                                  <wp:extent cx="4191000" cy="7334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733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12.2pt;margin-top:20.85pt;width:474pt;height:110.55pt;z-index:25169715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njJw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KyKZ4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082647">
                      <w:r>
                        <w:rPr>
                          <w:noProof/>
                          <w:lang w:eastAsia="en-IE"/>
                        </w:rPr>
                        <w:drawing>
                          <wp:inline distT="0" distB="0" distL="0" distR="0" wp14:anchorId="4B7E82BB" wp14:editId="4F6A2C94">
                            <wp:extent cx="4191000" cy="7334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1000" cy="733425"/>
                                    </a:xfrm>
                                    <a:prstGeom prst="rect">
                                      <a:avLst/>
                                    </a:prstGeom>
                                    <a:noFill/>
                                    <a:ln>
                                      <a:noFill/>
                                    </a:ln>
                                  </pic:spPr>
                                </pic:pic>
                              </a:graphicData>
                            </a:graphic>
                          </wp:inline>
                        </w:drawing>
                      </w:r>
                    </w:p>
                  </w:txbxContent>
                </v:textbox>
                <w10:wrap type="topAndBottom"/>
              </v:shape>
            </w:pict>
          </mc:Fallback>
        </mc:AlternateContent>
      </w:r>
    </w:p>
    <w:p w:rsidR="00975847" w:rsidRDefault="00975847" w:rsidP="00281166"/>
    <w:p w:rsidR="00ED65E8" w:rsidRDefault="00082647" w:rsidP="00082647">
      <w:r>
        <w:rPr>
          <w:noProof/>
          <w:lang w:eastAsia="en-IE"/>
        </w:rPr>
        <mc:AlternateContent>
          <mc:Choice Requires="wps">
            <w:drawing>
              <wp:anchor distT="0" distB="0" distL="114300" distR="114300" simplePos="0" relativeHeight="251679744" behindDoc="0" locked="0" layoutInCell="1" allowOverlap="1" wp14:anchorId="4FA35C05" wp14:editId="490E1CA8">
                <wp:simplePos x="0" y="0"/>
                <wp:positionH relativeFrom="column">
                  <wp:posOffset>152400</wp:posOffset>
                </wp:positionH>
                <wp:positionV relativeFrom="paragraph">
                  <wp:posOffset>267335</wp:posOffset>
                </wp:positionV>
                <wp:extent cx="5331460" cy="1403985"/>
                <wp:effectExtent l="0" t="0" r="10795" b="2794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460" cy="1403985"/>
                        </a:xfrm>
                        <a:prstGeom prst="rect">
                          <a:avLst/>
                        </a:prstGeom>
                        <a:solidFill>
                          <a:srgbClr val="FFFFFF"/>
                        </a:solidFill>
                        <a:ln w="9525">
                          <a:solidFill>
                            <a:srgbClr val="000000"/>
                          </a:solidFill>
                          <a:miter lim="800000"/>
                          <a:headEnd/>
                          <a:tailEnd/>
                        </a:ln>
                      </wps:spPr>
                      <wps:txbx>
                        <w:txbxContent>
                          <w:p w:rsidR="003F025C" w:rsidRPr="0085181D" w:rsidRDefault="003F025C" w:rsidP="00ED65E8">
                            <w:pPr>
                              <w:rPr>
                                <w:szCs w:val="20"/>
                              </w:rPr>
                            </w:pPr>
                            <w:r>
                              <w:rPr>
                                <w:noProof/>
                                <w:szCs w:val="20"/>
                                <w:lang w:eastAsia="en-IE"/>
                              </w:rPr>
                              <w:drawing>
                                <wp:inline distT="0" distB="0" distL="0" distR="0" wp14:anchorId="09670F5E" wp14:editId="51C52CF7">
                                  <wp:extent cx="5549900" cy="110998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11099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12pt;margin-top:21.05pt;width:419.8pt;height:110.55pt;z-index:25167974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">
                <v:textbox style="mso-fit-shape-to-text:t">
                  <w:txbxContent>
                    <w:p w:rsidR="003F025C" w:rsidRPr="0085181D" w:rsidRDefault="003F025C" w:rsidP="00ED65E8">
                      <w:pPr>
                        <w:rPr>
                          <w:szCs w:val="20"/>
                        </w:rPr>
                      </w:pPr>
                      <w:r>
                        <w:rPr>
                          <w:noProof/>
                          <w:szCs w:val="20"/>
                          <w:lang w:eastAsia="en-IE"/>
                        </w:rPr>
                        <w:drawing>
                          <wp:inline distT="0" distB="0" distL="0" distR="0" wp14:anchorId="09670F5E" wp14:editId="51C52CF7">
                            <wp:extent cx="5549900" cy="110998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49900" cy="1109980"/>
                                    </a:xfrm>
                                    <a:prstGeom prst="rect">
                                      <a:avLst/>
                                    </a:prstGeom>
                                    <a:noFill/>
                                    <a:ln>
                                      <a:noFill/>
                                    </a:ln>
                                  </pic:spPr>
                                </pic:pic>
                              </a:graphicData>
                            </a:graphic>
                          </wp:inline>
                        </w:drawing>
                      </w:r>
                    </w:p>
                  </w:txbxContent>
                </v:textbox>
                <w10:wrap type="topAndBottom"/>
              </v:shape>
            </w:pict>
          </mc:Fallback>
        </mc:AlternateContent>
      </w:r>
      <w:r>
        <w:t>Here is an extract of the expected results:</w:t>
      </w:r>
    </w:p>
    <w:p w:rsidR="003613F6" w:rsidRDefault="003613F6" w:rsidP="00082647"/>
    <w:p w:rsidR="003613F6" w:rsidRDefault="003613F6" w:rsidP="00082647">
      <w:r>
        <w:rPr>
          <w:noProof/>
          <w:lang w:eastAsia="en-IE"/>
        </w:rPr>
        <mc:AlternateContent>
          <mc:Choice Requires="wps">
            <w:drawing>
              <wp:anchor distT="0" distB="0" distL="114300" distR="114300" simplePos="0" relativeHeight="251699200" behindDoc="0" locked="0" layoutInCell="1" allowOverlap="1" wp14:anchorId="3D6E4800" wp14:editId="4ACD0237">
                <wp:simplePos x="0" y="0"/>
                <wp:positionH relativeFrom="column">
                  <wp:posOffset>189230</wp:posOffset>
                </wp:positionH>
                <wp:positionV relativeFrom="paragraph">
                  <wp:posOffset>231775</wp:posOffset>
                </wp:positionV>
                <wp:extent cx="6019800" cy="1403985"/>
                <wp:effectExtent l="0" t="0" r="17145" b="1397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613F6">
                            <w:r>
                              <w:rPr>
                                <w:noProof/>
                                <w:lang w:eastAsia="en-IE"/>
                              </w:rPr>
                              <w:drawing>
                                <wp:inline distT="0" distB="0" distL="0" distR="0" wp14:anchorId="4CF6F059" wp14:editId="386F5947">
                                  <wp:extent cx="2933700" cy="13525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3525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4.9pt;margin-top:18.25pt;width:474pt;height:110.55pt;z-index:25169920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8ThuI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3613F6">
                      <w:r>
                        <w:rPr>
                          <w:noProof/>
                          <w:lang w:eastAsia="en-IE"/>
                        </w:rPr>
                        <w:drawing>
                          <wp:inline distT="0" distB="0" distL="0" distR="0" wp14:anchorId="4CF6F059" wp14:editId="386F5947">
                            <wp:extent cx="2933700" cy="13525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700" cy="1352550"/>
                                    </a:xfrm>
                                    <a:prstGeom prst="rect">
                                      <a:avLst/>
                                    </a:prstGeom>
                                    <a:noFill/>
                                    <a:ln>
                                      <a:noFill/>
                                    </a:ln>
                                  </pic:spPr>
                                </pic:pic>
                              </a:graphicData>
                            </a:graphic>
                          </wp:inline>
                        </w:drawing>
                      </w:r>
                    </w:p>
                  </w:txbxContent>
                </v:textbox>
                <w10:wrap type="topAndBottom"/>
              </v:shape>
            </w:pict>
          </mc:Fallback>
        </mc:AlternateContent>
      </w:r>
      <w:r>
        <w:t>Delete these anomalies by selecting and executing the following SQL statement:</w:t>
      </w:r>
    </w:p>
    <w:p w:rsidR="003613F6" w:rsidRDefault="003613F6">
      <w:pPr>
        <w:spacing w:before="0" w:after="200" w:line="276" w:lineRule="auto"/>
      </w:pPr>
      <w:r>
        <w:br w:type="page"/>
      </w:r>
    </w:p>
    <w:p w:rsidR="009A5BFA" w:rsidRDefault="009A5BFA" w:rsidP="009A5BFA">
      <w:pPr>
        <w:pStyle w:val="Heading3"/>
      </w:pPr>
      <w:r>
        <w:lastRenderedPageBreak/>
        <w:t>Duplicate Crossing Points</w:t>
      </w:r>
    </w:p>
    <w:p w:rsidR="009A5BFA" w:rsidRPr="00975847" w:rsidRDefault="009A5BFA" w:rsidP="009A5BFA">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02272" behindDoc="0" locked="0" layoutInCell="1" allowOverlap="1" wp14:anchorId="35DAC622" wp14:editId="24EFCB23">
                <wp:simplePos x="0" y="0"/>
                <wp:positionH relativeFrom="column">
                  <wp:posOffset>154940</wp:posOffset>
                </wp:positionH>
                <wp:positionV relativeFrom="paragraph">
                  <wp:posOffset>264795</wp:posOffset>
                </wp:positionV>
                <wp:extent cx="6019800" cy="1403985"/>
                <wp:effectExtent l="0" t="0" r="25400" b="1397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A5BFA">
                            <w:r>
                              <w:rPr>
                                <w:noProof/>
                                <w:lang w:eastAsia="en-IE"/>
                              </w:rPr>
                              <w:drawing>
                                <wp:inline distT="0" distB="0" distL="0" distR="0" wp14:anchorId="1853A9CF" wp14:editId="5CA620AC">
                                  <wp:extent cx="3331845" cy="1382099"/>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1845" cy="138209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12.2pt;margin-top:20.85pt;width:474pt;height:110.55pt;z-index:25170227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">
                <v:textbox style="mso-fit-shape-to-text:t">
                  <w:txbxContent>
                    <w:p w:rsidR="003F025C" w:rsidRPr="0044730A" w:rsidRDefault="003F025C" w:rsidP="009A5BFA">
                      <w:r>
                        <w:rPr>
                          <w:noProof/>
                          <w:lang w:eastAsia="en-IE"/>
                        </w:rPr>
                        <w:drawing>
                          <wp:inline distT="0" distB="0" distL="0" distR="0" wp14:anchorId="1853A9CF" wp14:editId="5CA620AC">
                            <wp:extent cx="3331845" cy="1382099"/>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1845" cy="1382099"/>
                                    </a:xfrm>
                                    <a:prstGeom prst="rect">
                                      <a:avLst/>
                                    </a:prstGeom>
                                    <a:noFill/>
                                    <a:ln>
                                      <a:noFill/>
                                    </a:ln>
                                  </pic:spPr>
                                </pic:pic>
                              </a:graphicData>
                            </a:graphic>
                          </wp:inline>
                        </w:drawing>
                      </w:r>
                    </w:p>
                  </w:txbxContent>
                </v:textbox>
                <w10:wrap type="topAndBottom"/>
              </v:shape>
            </w:pict>
          </mc:Fallback>
        </mc:AlternateContent>
      </w:r>
    </w:p>
    <w:p w:rsidR="009A5BFA" w:rsidRDefault="009A5BFA" w:rsidP="009A5BFA"/>
    <w:p w:rsidR="009A5BFA" w:rsidRDefault="009A5BFA" w:rsidP="009A5BFA">
      <w:r>
        <w:rPr>
          <w:noProof/>
          <w:lang w:eastAsia="en-IE"/>
        </w:rPr>
        <mc:AlternateContent>
          <mc:Choice Requires="wps">
            <w:drawing>
              <wp:anchor distT="0" distB="0" distL="114300" distR="114300" simplePos="0" relativeHeight="251701248" behindDoc="0" locked="0" layoutInCell="1" allowOverlap="1" wp14:anchorId="1E50CDD1" wp14:editId="1CF48513">
                <wp:simplePos x="0" y="0"/>
                <wp:positionH relativeFrom="column">
                  <wp:posOffset>154305</wp:posOffset>
                </wp:positionH>
                <wp:positionV relativeFrom="paragraph">
                  <wp:posOffset>267970</wp:posOffset>
                </wp:positionV>
                <wp:extent cx="6400800" cy="1403985"/>
                <wp:effectExtent l="0" t="0" r="19050" b="13970"/>
                <wp:wrapTopAndBottom/>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9A5BFA">
                            <w:pPr>
                              <w:rPr>
                                <w:szCs w:val="20"/>
                              </w:rPr>
                            </w:pPr>
                            <w:r>
                              <w:rPr>
                                <w:noProof/>
                                <w:szCs w:val="20"/>
                                <w:lang w:eastAsia="en-IE"/>
                              </w:rPr>
                              <w:drawing>
                                <wp:inline distT="0" distB="0" distL="0" distR="0" wp14:anchorId="021E802B" wp14:editId="6727AAA4">
                                  <wp:extent cx="6305550" cy="1238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5550" cy="12382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12.15pt;margin-top:21.1pt;width:7in;height:110.5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">
                <v:textbox style="mso-fit-shape-to-text:t">
                  <w:txbxContent>
                    <w:p w:rsidR="003F025C" w:rsidRPr="0085181D" w:rsidRDefault="003F025C" w:rsidP="009A5BFA">
                      <w:pPr>
                        <w:rPr>
                          <w:szCs w:val="20"/>
                        </w:rPr>
                      </w:pPr>
                      <w:r>
                        <w:rPr>
                          <w:noProof/>
                          <w:szCs w:val="20"/>
                          <w:lang w:eastAsia="en-IE"/>
                        </w:rPr>
                        <w:drawing>
                          <wp:inline distT="0" distB="0" distL="0" distR="0" wp14:anchorId="021E802B" wp14:editId="6727AAA4">
                            <wp:extent cx="6305550" cy="1238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5550" cy="1238250"/>
                                    </a:xfrm>
                                    <a:prstGeom prst="rect">
                                      <a:avLst/>
                                    </a:prstGeom>
                                    <a:noFill/>
                                    <a:ln>
                                      <a:noFill/>
                                    </a:ln>
                                  </pic:spPr>
                                </pic:pic>
                              </a:graphicData>
                            </a:graphic>
                          </wp:inline>
                        </w:drawing>
                      </w:r>
                    </w:p>
                  </w:txbxContent>
                </v:textbox>
                <w10:wrap type="topAndBottom"/>
              </v:shape>
            </w:pict>
          </mc:Fallback>
        </mc:AlternateContent>
      </w:r>
      <w:r>
        <w:t>Here is an extract of the expected results:</w:t>
      </w:r>
    </w:p>
    <w:p w:rsidR="009A5BFA" w:rsidRDefault="009A5BFA" w:rsidP="009A5BFA"/>
    <w:p w:rsidR="009A5BFA" w:rsidRDefault="009A5BFA" w:rsidP="009A5BFA">
      <w:r>
        <w:rPr>
          <w:noProof/>
          <w:lang w:eastAsia="en-IE"/>
        </w:rPr>
        <mc:AlternateContent>
          <mc:Choice Requires="wps">
            <w:drawing>
              <wp:anchor distT="0" distB="0" distL="114300" distR="114300" simplePos="0" relativeHeight="251703296" behindDoc="0" locked="0" layoutInCell="1" allowOverlap="1" wp14:anchorId="6BA1DB94" wp14:editId="3B71A704">
                <wp:simplePos x="0" y="0"/>
                <wp:positionH relativeFrom="column">
                  <wp:posOffset>189230</wp:posOffset>
                </wp:positionH>
                <wp:positionV relativeFrom="paragraph">
                  <wp:posOffset>231775</wp:posOffset>
                </wp:positionV>
                <wp:extent cx="6019800" cy="1403985"/>
                <wp:effectExtent l="0" t="0" r="17145" b="1397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A5BFA">
                            <w:r>
                              <w:rPr>
                                <w:noProof/>
                                <w:lang w:eastAsia="en-IE"/>
                              </w:rPr>
                              <w:drawing>
                                <wp:inline distT="0" distB="0" distL="0" distR="0" wp14:anchorId="0A0BA48B" wp14:editId="7BB42496">
                                  <wp:extent cx="4383405" cy="40234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060" cy="402589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14.9pt;margin-top:18.25pt;width:474pt;height:110.55pt;z-index:2517032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Gy3Ow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9A5BFA">
                      <w:r>
                        <w:rPr>
                          <w:noProof/>
                          <w:lang w:eastAsia="en-IE"/>
                        </w:rPr>
                        <w:drawing>
                          <wp:inline distT="0" distB="0" distL="0" distR="0" wp14:anchorId="0A0BA48B" wp14:editId="7BB42496">
                            <wp:extent cx="4383405" cy="40234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6060" cy="4025892"/>
                                    </a:xfrm>
                                    <a:prstGeom prst="rect">
                                      <a:avLst/>
                                    </a:prstGeom>
                                    <a:noFill/>
                                    <a:ln>
                                      <a:noFill/>
                                    </a:ln>
                                  </pic:spPr>
                                </pic:pic>
                              </a:graphicData>
                            </a:graphic>
                          </wp:inline>
                        </w:drawing>
                      </w:r>
                    </w:p>
                  </w:txbxContent>
                </v:textbox>
                <w10:wrap type="topAndBottom"/>
              </v:shape>
            </w:pict>
          </mc:Fallback>
        </mc:AlternateContent>
      </w:r>
      <w:r>
        <w:t>Delete the first row in each group of these anomalies by selecting and executing the following SQL statement:</w:t>
      </w:r>
    </w:p>
    <w:p w:rsidR="00ED65E8" w:rsidRDefault="00944DED" w:rsidP="00944DED">
      <w:pPr>
        <w:pStyle w:val="Heading3"/>
        <w:rPr>
          <w:noProof/>
          <w:lang w:eastAsia="en-IE"/>
        </w:rPr>
      </w:pPr>
      <w:r>
        <w:rPr>
          <w:noProof/>
          <w:lang w:eastAsia="en-IE"/>
        </w:rPr>
        <w:lastRenderedPageBreak/>
        <w:t>Duplicate Crossing Points on A1 Dual C</w:t>
      </w:r>
      <w:r w:rsidRPr="00944DED">
        <w:rPr>
          <w:noProof/>
          <w:lang w:eastAsia="en-IE"/>
        </w:rPr>
        <w:t>arriageway</w:t>
      </w:r>
    </w:p>
    <w:p w:rsidR="00944DED" w:rsidRPr="00975847" w:rsidRDefault="00944DED" w:rsidP="00944DED">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06368" behindDoc="0" locked="0" layoutInCell="1" allowOverlap="1" wp14:anchorId="12210DD0" wp14:editId="191B915F">
                <wp:simplePos x="0" y="0"/>
                <wp:positionH relativeFrom="column">
                  <wp:posOffset>154940</wp:posOffset>
                </wp:positionH>
                <wp:positionV relativeFrom="paragraph">
                  <wp:posOffset>264795</wp:posOffset>
                </wp:positionV>
                <wp:extent cx="6019800" cy="1403985"/>
                <wp:effectExtent l="0" t="0" r="25400" b="13970"/>
                <wp:wrapTopAndBottom/>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44DED">
                            <w:r>
                              <w:rPr>
                                <w:noProof/>
                                <w:lang w:eastAsia="en-IE"/>
                              </w:rPr>
                              <w:drawing>
                                <wp:inline distT="0" distB="0" distL="0" distR="0" wp14:anchorId="2C1236A7" wp14:editId="51C77D4F">
                                  <wp:extent cx="4029075" cy="762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9075" cy="7620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margin-left:12.2pt;margin-top:20.85pt;width:474pt;height:110.55pt;z-index:25170636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THJw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5ewUx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944DED">
                      <w:r>
                        <w:rPr>
                          <w:noProof/>
                          <w:lang w:eastAsia="en-IE"/>
                        </w:rPr>
                        <w:drawing>
                          <wp:inline distT="0" distB="0" distL="0" distR="0" wp14:anchorId="2C1236A7" wp14:editId="51C77D4F">
                            <wp:extent cx="4029075" cy="762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29075" cy="762000"/>
                                    </a:xfrm>
                                    <a:prstGeom prst="rect">
                                      <a:avLst/>
                                    </a:prstGeom>
                                    <a:noFill/>
                                    <a:ln>
                                      <a:noFill/>
                                    </a:ln>
                                  </pic:spPr>
                                </pic:pic>
                              </a:graphicData>
                            </a:graphic>
                          </wp:inline>
                        </w:drawing>
                      </w:r>
                    </w:p>
                  </w:txbxContent>
                </v:textbox>
                <w10:wrap type="topAndBottom"/>
              </v:shape>
            </w:pict>
          </mc:Fallback>
        </mc:AlternateContent>
      </w:r>
    </w:p>
    <w:p w:rsidR="00944DED" w:rsidRDefault="00944DED" w:rsidP="00944DED"/>
    <w:p w:rsidR="00944DED" w:rsidRDefault="00944DED" w:rsidP="00944DED">
      <w:r>
        <w:rPr>
          <w:noProof/>
          <w:lang w:eastAsia="en-IE"/>
        </w:rPr>
        <mc:AlternateContent>
          <mc:Choice Requires="wps">
            <w:drawing>
              <wp:anchor distT="0" distB="0" distL="114300" distR="114300" simplePos="0" relativeHeight="251705344" behindDoc="0" locked="0" layoutInCell="1" allowOverlap="1" wp14:anchorId="51A4B4D0" wp14:editId="36B97E75">
                <wp:simplePos x="0" y="0"/>
                <wp:positionH relativeFrom="column">
                  <wp:posOffset>154305</wp:posOffset>
                </wp:positionH>
                <wp:positionV relativeFrom="paragraph">
                  <wp:posOffset>267970</wp:posOffset>
                </wp:positionV>
                <wp:extent cx="6400800" cy="1403985"/>
                <wp:effectExtent l="0" t="0" r="19050" b="1397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944DED">
                            <w:pPr>
                              <w:rPr>
                                <w:szCs w:val="20"/>
                              </w:rPr>
                            </w:pPr>
                            <w:r>
                              <w:rPr>
                                <w:noProof/>
                                <w:szCs w:val="20"/>
                                <w:lang w:eastAsia="en-IE"/>
                              </w:rPr>
                              <w:drawing>
                                <wp:inline distT="0" distB="0" distL="0" distR="0" wp14:anchorId="724940F8" wp14:editId="7F4E4ECB">
                                  <wp:extent cx="6200775" cy="7143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0775" cy="714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margin-left:12.15pt;margin-top:21.1pt;width:7in;height:110.55pt;z-index:25170534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">
                <v:textbox style="mso-fit-shape-to-text:t">
                  <w:txbxContent>
                    <w:p w:rsidR="003F025C" w:rsidRPr="0085181D" w:rsidRDefault="003F025C" w:rsidP="00944DED">
                      <w:pPr>
                        <w:rPr>
                          <w:szCs w:val="20"/>
                        </w:rPr>
                      </w:pPr>
                      <w:r>
                        <w:rPr>
                          <w:noProof/>
                          <w:szCs w:val="20"/>
                          <w:lang w:eastAsia="en-IE"/>
                        </w:rPr>
                        <w:drawing>
                          <wp:inline distT="0" distB="0" distL="0" distR="0" wp14:anchorId="724940F8" wp14:editId="7F4E4ECB">
                            <wp:extent cx="6200775" cy="7143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0775" cy="714375"/>
                                    </a:xfrm>
                                    <a:prstGeom prst="rect">
                                      <a:avLst/>
                                    </a:prstGeom>
                                    <a:noFill/>
                                    <a:ln>
                                      <a:noFill/>
                                    </a:ln>
                                  </pic:spPr>
                                </pic:pic>
                              </a:graphicData>
                            </a:graphic>
                          </wp:inline>
                        </w:drawing>
                      </w:r>
                    </w:p>
                  </w:txbxContent>
                </v:textbox>
                <w10:wrap type="topAndBottom"/>
              </v:shape>
            </w:pict>
          </mc:Fallback>
        </mc:AlternateContent>
      </w:r>
      <w:r>
        <w:t>Here are the expected results:</w:t>
      </w:r>
    </w:p>
    <w:p w:rsidR="00944DED" w:rsidRDefault="00944DED" w:rsidP="00944DED"/>
    <w:p w:rsidR="00944DED" w:rsidRDefault="00944DED" w:rsidP="00944DED">
      <w:r>
        <w:rPr>
          <w:noProof/>
          <w:lang w:eastAsia="en-IE"/>
        </w:rPr>
        <mc:AlternateContent>
          <mc:Choice Requires="wps">
            <w:drawing>
              <wp:anchor distT="0" distB="0" distL="114300" distR="114300" simplePos="0" relativeHeight="251707392" behindDoc="0" locked="0" layoutInCell="1" allowOverlap="1" wp14:anchorId="053521C1" wp14:editId="625C9505">
                <wp:simplePos x="0" y="0"/>
                <wp:positionH relativeFrom="column">
                  <wp:posOffset>189230</wp:posOffset>
                </wp:positionH>
                <wp:positionV relativeFrom="paragraph">
                  <wp:posOffset>231775</wp:posOffset>
                </wp:positionV>
                <wp:extent cx="6019800" cy="1403985"/>
                <wp:effectExtent l="0" t="0" r="17145" b="1397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44DED">
                            <w:r>
                              <w:rPr>
                                <w:noProof/>
                                <w:lang w:eastAsia="en-IE"/>
                              </w:rPr>
                              <w:drawing>
                                <wp:inline distT="0" distB="0" distL="0" distR="0" wp14:anchorId="0800949E" wp14:editId="19523416">
                                  <wp:extent cx="5057775" cy="6286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7775" cy="628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margin-left:14.9pt;margin-top:18.25pt;width:474pt;height:110.55pt;z-index:25170739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1TctBy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944DED">
                      <w:r>
                        <w:rPr>
                          <w:noProof/>
                          <w:lang w:eastAsia="en-IE"/>
                        </w:rPr>
                        <w:drawing>
                          <wp:inline distT="0" distB="0" distL="0" distR="0" wp14:anchorId="0800949E" wp14:editId="19523416">
                            <wp:extent cx="5057775" cy="6286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57775" cy="628650"/>
                                    </a:xfrm>
                                    <a:prstGeom prst="rect">
                                      <a:avLst/>
                                    </a:prstGeom>
                                    <a:noFill/>
                                    <a:ln>
                                      <a:noFill/>
                                    </a:ln>
                                  </pic:spPr>
                                </pic:pic>
                              </a:graphicData>
                            </a:graphic>
                          </wp:inline>
                        </w:drawing>
                      </w:r>
                    </w:p>
                  </w:txbxContent>
                </v:textbox>
                <w10:wrap type="topAndBottom"/>
              </v:shape>
            </w:pict>
          </mc:Fallback>
        </mc:AlternateContent>
      </w:r>
      <w:r>
        <w:t xml:space="preserve">Delete </w:t>
      </w:r>
      <w:r w:rsidR="004913F0">
        <w:t xml:space="preserve">one of </w:t>
      </w:r>
      <w:r>
        <w:t xml:space="preserve">these </w:t>
      </w:r>
      <w:r w:rsidR="004913F0">
        <w:t>crossing points</w:t>
      </w:r>
      <w:r>
        <w:t xml:space="preserve"> by selecting and executing the following SQL statement</w:t>
      </w:r>
      <w:r w:rsidR="004913F0">
        <w:t>:</w:t>
      </w:r>
    </w:p>
    <w:p w:rsidR="00B87F68" w:rsidRPr="00944DED" w:rsidRDefault="00B87F68" w:rsidP="00944DED">
      <w:pPr>
        <w:rPr>
          <w:lang w:eastAsia="en-IE"/>
        </w:rPr>
      </w:pPr>
    </w:p>
    <w:p w:rsidR="00DA0B0A" w:rsidRDefault="00DA0B0A" w:rsidP="00DA0B0A">
      <w:pPr>
        <w:pStyle w:val="Heading3"/>
        <w:rPr>
          <w:noProof/>
          <w:lang w:eastAsia="en-IE"/>
        </w:rPr>
      </w:pPr>
      <w:r>
        <w:rPr>
          <w:noProof/>
          <w:lang w:eastAsia="en-IE"/>
        </w:rPr>
        <w:t>Invalid Crossing Points in the Fitzpatrick Hardware Site</w:t>
      </w:r>
    </w:p>
    <w:p w:rsidR="00DA0B0A" w:rsidRPr="00975847" w:rsidRDefault="00DA0B0A" w:rsidP="00DA0B0A">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10464" behindDoc="0" locked="0" layoutInCell="1" allowOverlap="1" wp14:anchorId="14CDCB98" wp14:editId="3608337A">
                <wp:simplePos x="0" y="0"/>
                <wp:positionH relativeFrom="column">
                  <wp:posOffset>154940</wp:posOffset>
                </wp:positionH>
                <wp:positionV relativeFrom="paragraph">
                  <wp:posOffset>264795</wp:posOffset>
                </wp:positionV>
                <wp:extent cx="6019800" cy="1403985"/>
                <wp:effectExtent l="0" t="0" r="25400" b="1397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DA0B0A">
                            <w:r>
                              <w:rPr>
                                <w:noProof/>
                                <w:lang w:eastAsia="en-IE"/>
                              </w:rPr>
                              <w:drawing>
                                <wp:inline distT="0" distB="0" distL="0" distR="0" wp14:anchorId="03BA8D24" wp14:editId="26C55CFB">
                                  <wp:extent cx="6305550" cy="6000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5550" cy="6000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12.2pt;margin-top:20.85pt;width:474pt;height:110.55pt;z-index:25171046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2sQq0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DA0B0A">
                      <w:r>
                        <w:rPr>
                          <w:noProof/>
                          <w:lang w:eastAsia="en-IE"/>
                        </w:rPr>
                        <w:drawing>
                          <wp:inline distT="0" distB="0" distL="0" distR="0" wp14:anchorId="03BA8D24" wp14:editId="26C55CFB">
                            <wp:extent cx="6305550" cy="6000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5550" cy="600075"/>
                                    </a:xfrm>
                                    <a:prstGeom prst="rect">
                                      <a:avLst/>
                                    </a:prstGeom>
                                    <a:noFill/>
                                    <a:ln>
                                      <a:noFill/>
                                    </a:ln>
                                  </pic:spPr>
                                </pic:pic>
                              </a:graphicData>
                            </a:graphic>
                          </wp:inline>
                        </w:drawing>
                      </w:r>
                    </w:p>
                  </w:txbxContent>
                </v:textbox>
                <w10:wrap type="topAndBottom"/>
              </v:shape>
            </w:pict>
          </mc:Fallback>
        </mc:AlternateContent>
      </w:r>
    </w:p>
    <w:p w:rsidR="00DA0B0A" w:rsidRDefault="00DA0B0A" w:rsidP="00DA0B0A"/>
    <w:p w:rsidR="00DA0B0A" w:rsidRDefault="00DA0B0A" w:rsidP="00DA0B0A">
      <w:r>
        <w:rPr>
          <w:noProof/>
          <w:lang w:eastAsia="en-IE"/>
        </w:rPr>
        <mc:AlternateContent>
          <mc:Choice Requires="wps">
            <w:drawing>
              <wp:anchor distT="0" distB="0" distL="114300" distR="114300" simplePos="0" relativeHeight="251709440" behindDoc="0" locked="0" layoutInCell="1" allowOverlap="1" wp14:anchorId="73AB9E11" wp14:editId="19DBEEB6">
                <wp:simplePos x="0" y="0"/>
                <wp:positionH relativeFrom="column">
                  <wp:posOffset>154305</wp:posOffset>
                </wp:positionH>
                <wp:positionV relativeFrom="paragraph">
                  <wp:posOffset>267970</wp:posOffset>
                </wp:positionV>
                <wp:extent cx="6400800" cy="1403985"/>
                <wp:effectExtent l="0" t="0" r="19050" b="1397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DA0B0A">
                            <w:pPr>
                              <w:rPr>
                                <w:szCs w:val="20"/>
                              </w:rPr>
                            </w:pPr>
                            <w:r>
                              <w:rPr>
                                <w:noProof/>
                                <w:szCs w:val="20"/>
                                <w:lang w:eastAsia="en-IE"/>
                              </w:rPr>
                              <w:drawing>
                                <wp:inline distT="0" distB="0" distL="0" distR="0" wp14:anchorId="56BE8A55" wp14:editId="66CDC155">
                                  <wp:extent cx="6223000" cy="705023"/>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3000" cy="70502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margin-left:12.15pt;margin-top:21.1pt;width:7in;height:110.55pt;z-index:25170944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">
                <v:textbox style="mso-fit-shape-to-text:t">
                  <w:txbxContent>
                    <w:p w:rsidR="003F025C" w:rsidRPr="0085181D" w:rsidRDefault="003F025C" w:rsidP="00DA0B0A">
                      <w:pPr>
                        <w:rPr>
                          <w:szCs w:val="20"/>
                        </w:rPr>
                      </w:pPr>
                      <w:r>
                        <w:rPr>
                          <w:noProof/>
                          <w:szCs w:val="20"/>
                          <w:lang w:eastAsia="en-IE"/>
                        </w:rPr>
                        <w:drawing>
                          <wp:inline distT="0" distB="0" distL="0" distR="0" wp14:anchorId="56BE8A55" wp14:editId="66CDC155">
                            <wp:extent cx="6223000" cy="705023"/>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23000" cy="705023"/>
                                    </a:xfrm>
                                    <a:prstGeom prst="rect">
                                      <a:avLst/>
                                    </a:prstGeom>
                                    <a:noFill/>
                                    <a:ln>
                                      <a:noFill/>
                                    </a:ln>
                                  </pic:spPr>
                                </pic:pic>
                              </a:graphicData>
                            </a:graphic>
                          </wp:inline>
                        </w:drawing>
                      </w:r>
                    </w:p>
                  </w:txbxContent>
                </v:textbox>
                <w10:wrap type="topAndBottom"/>
              </v:shape>
            </w:pict>
          </mc:Fallback>
        </mc:AlternateContent>
      </w:r>
      <w:r>
        <w:t>Here are the expected results:</w:t>
      </w:r>
    </w:p>
    <w:p w:rsidR="00DA0B0A" w:rsidRDefault="00DA0B0A" w:rsidP="00DA0B0A"/>
    <w:p w:rsidR="00DA0B0A" w:rsidRDefault="00DA0B0A" w:rsidP="00DA0B0A">
      <w:r>
        <w:rPr>
          <w:noProof/>
          <w:lang w:eastAsia="en-IE"/>
        </w:rPr>
        <mc:AlternateContent>
          <mc:Choice Requires="wps">
            <w:drawing>
              <wp:anchor distT="0" distB="0" distL="114300" distR="114300" simplePos="0" relativeHeight="251711488" behindDoc="0" locked="0" layoutInCell="1" allowOverlap="1" wp14:anchorId="25616B66" wp14:editId="2561F323">
                <wp:simplePos x="0" y="0"/>
                <wp:positionH relativeFrom="column">
                  <wp:posOffset>189230</wp:posOffset>
                </wp:positionH>
                <wp:positionV relativeFrom="paragraph">
                  <wp:posOffset>231775</wp:posOffset>
                </wp:positionV>
                <wp:extent cx="6019800" cy="1403985"/>
                <wp:effectExtent l="0" t="0" r="17145" b="1397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DA0B0A">
                            <w:r>
                              <w:rPr>
                                <w:noProof/>
                                <w:lang w:eastAsia="en-IE"/>
                              </w:rPr>
                              <w:drawing>
                                <wp:inline distT="0" distB="0" distL="0" distR="0" wp14:anchorId="6B719E82" wp14:editId="00DAE45B">
                                  <wp:extent cx="6305550" cy="4953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5550" cy="4953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14.9pt;margin-top:18.25pt;width:474pt;height:110.55pt;z-index:2517114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phGMY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DA0B0A">
                      <w:r>
                        <w:rPr>
                          <w:noProof/>
                          <w:lang w:eastAsia="en-IE"/>
                        </w:rPr>
                        <w:drawing>
                          <wp:inline distT="0" distB="0" distL="0" distR="0" wp14:anchorId="6B719E82" wp14:editId="00DAE45B">
                            <wp:extent cx="6305550" cy="4953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05550" cy="495300"/>
                                    </a:xfrm>
                                    <a:prstGeom prst="rect">
                                      <a:avLst/>
                                    </a:prstGeom>
                                    <a:noFill/>
                                    <a:ln>
                                      <a:noFill/>
                                    </a:ln>
                                  </pic:spPr>
                                </pic:pic>
                              </a:graphicData>
                            </a:graphic>
                          </wp:inline>
                        </w:drawing>
                      </w:r>
                    </w:p>
                  </w:txbxContent>
                </v:textbox>
                <w10:wrap type="topAndBottom"/>
              </v:shape>
            </w:pict>
          </mc:Fallback>
        </mc:AlternateContent>
      </w:r>
      <w:r>
        <w:t>Delete these anomalies by selecting and executing the following SQL statement</w:t>
      </w:r>
      <w:r w:rsidR="00B87F68">
        <w:t>:</w:t>
      </w:r>
    </w:p>
    <w:p w:rsidR="00B87F68" w:rsidRPr="00944DED" w:rsidRDefault="00B87F68" w:rsidP="00DA0B0A">
      <w:pPr>
        <w:rPr>
          <w:lang w:eastAsia="en-IE"/>
        </w:rPr>
      </w:pPr>
    </w:p>
    <w:p w:rsidR="00DA0B0A" w:rsidRDefault="00DA0B0A" w:rsidP="00DA0B0A">
      <w:pPr>
        <w:spacing w:before="0" w:after="200" w:line="276" w:lineRule="auto"/>
      </w:pPr>
      <w:r>
        <w:br w:type="page"/>
      </w:r>
    </w:p>
    <w:p w:rsidR="00B87F68" w:rsidRDefault="00B87F68" w:rsidP="00B87F68">
      <w:pPr>
        <w:pStyle w:val="Heading3"/>
      </w:pPr>
      <w:r>
        <w:lastRenderedPageBreak/>
        <w:t>Valid Crossing Points Summary</w:t>
      </w:r>
    </w:p>
    <w:p w:rsidR="00B87F68" w:rsidRPr="00975847" w:rsidRDefault="00EB52EC" w:rsidP="00B87F68">
      <w:r>
        <w:rPr>
          <w:noProof/>
          <w:lang w:eastAsia="en-IE"/>
        </w:rPr>
        <mc:AlternateContent>
          <mc:Choice Requires="wps">
            <w:drawing>
              <wp:anchor distT="0" distB="0" distL="114300" distR="114300" simplePos="0" relativeHeight="251714560" behindDoc="0" locked="0" layoutInCell="1" allowOverlap="1" wp14:anchorId="39B93957" wp14:editId="11D99E38">
                <wp:simplePos x="0" y="0"/>
                <wp:positionH relativeFrom="column">
                  <wp:posOffset>154940</wp:posOffset>
                </wp:positionH>
                <wp:positionV relativeFrom="paragraph">
                  <wp:posOffset>387985</wp:posOffset>
                </wp:positionV>
                <wp:extent cx="6019800" cy="1403985"/>
                <wp:effectExtent l="0" t="0" r="17145" b="1397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87F68">
                            <w:r>
                              <w:rPr>
                                <w:noProof/>
                                <w:lang w:eastAsia="en-IE"/>
                              </w:rPr>
                              <w:drawing>
                                <wp:inline distT="0" distB="0" distL="0" distR="0" wp14:anchorId="2D68A9E7" wp14:editId="234AD784">
                                  <wp:extent cx="3408045" cy="572480"/>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8045" cy="5724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2.2pt;margin-top:30.55pt;width:474pt;height:110.55pt;z-index:25171456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">
                <v:textbox style="mso-fit-shape-to-text:t">
                  <w:txbxContent>
                    <w:p w:rsidR="003F025C" w:rsidRPr="0044730A" w:rsidRDefault="003F025C" w:rsidP="00B87F68">
                      <w:r>
                        <w:rPr>
                          <w:noProof/>
                          <w:lang w:eastAsia="en-IE"/>
                        </w:rPr>
                        <w:drawing>
                          <wp:inline distT="0" distB="0" distL="0" distR="0" wp14:anchorId="2D68A9E7" wp14:editId="234AD784">
                            <wp:extent cx="3408045" cy="572480"/>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8045" cy="572480"/>
                                    </a:xfrm>
                                    <a:prstGeom prst="rect">
                                      <a:avLst/>
                                    </a:prstGeom>
                                    <a:noFill/>
                                    <a:ln>
                                      <a:noFill/>
                                    </a:ln>
                                  </pic:spPr>
                                </pic:pic>
                              </a:graphicData>
                            </a:graphic>
                          </wp:inline>
                        </w:drawing>
                      </w:r>
                    </w:p>
                  </w:txbxContent>
                </v:textbox>
                <w10:wrap type="topAndBottom"/>
              </v:shape>
            </w:pict>
          </mc:Fallback>
        </mc:AlternateContent>
      </w:r>
      <w:r w:rsidR="00B87F68">
        <w:t xml:space="preserve">Use </w:t>
      </w:r>
      <w:proofErr w:type="spellStart"/>
      <w:r w:rsidR="00B87F68">
        <w:t>PGAdmin’s</w:t>
      </w:r>
      <w:proofErr w:type="spellEnd"/>
      <w:r w:rsidR="00B87F68">
        <w:t xml:space="preserve"> Query tool to count the remaining (valid) rows in the </w:t>
      </w:r>
      <w:proofErr w:type="spellStart"/>
      <w:r w:rsidR="00B87F68">
        <w:t>brexit_border_crossing_points</w:t>
      </w:r>
      <w:proofErr w:type="spellEnd"/>
      <w:r w:rsidR="00B87F68">
        <w:t xml:space="preserve"> table</w:t>
      </w:r>
      <w:r>
        <w:t xml:space="preserve"> by selecting and executing the following SQL statement:</w:t>
      </w:r>
    </w:p>
    <w:p w:rsidR="00B87F68" w:rsidRDefault="00B87F68" w:rsidP="00B87F68"/>
    <w:p w:rsidR="00B87F68" w:rsidRDefault="00B87F68" w:rsidP="00B87F68">
      <w:r>
        <w:rPr>
          <w:noProof/>
          <w:lang w:eastAsia="en-IE"/>
        </w:rPr>
        <mc:AlternateContent>
          <mc:Choice Requires="wps">
            <w:drawing>
              <wp:anchor distT="0" distB="0" distL="114300" distR="114300" simplePos="0" relativeHeight="251713536" behindDoc="0" locked="0" layoutInCell="1" allowOverlap="1" wp14:anchorId="64977520" wp14:editId="217541F7">
                <wp:simplePos x="0" y="0"/>
                <wp:positionH relativeFrom="column">
                  <wp:posOffset>154305</wp:posOffset>
                </wp:positionH>
                <wp:positionV relativeFrom="paragraph">
                  <wp:posOffset>267970</wp:posOffset>
                </wp:positionV>
                <wp:extent cx="6400800" cy="1403985"/>
                <wp:effectExtent l="0" t="0" r="19050" b="13970"/>
                <wp:wrapTopAndBottom/>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B87F68">
                            <w:pPr>
                              <w:rPr>
                                <w:szCs w:val="20"/>
                              </w:rPr>
                            </w:pPr>
                            <w:r>
                              <w:rPr>
                                <w:noProof/>
                                <w:szCs w:val="20"/>
                                <w:lang w:eastAsia="en-IE"/>
                              </w:rPr>
                              <w:drawing>
                                <wp:inline distT="0" distB="0" distL="0" distR="0" wp14:anchorId="28232D33" wp14:editId="6889B340">
                                  <wp:extent cx="2341245" cy="832080"/>
                                  <wp:effectExtent l="0" t="0" r="1905"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1245" cy="8320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12.15pt;margin-top:21.1pt;width:7in;height:110.55pt;z-index:2517135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">
                <v:textbox style="mso-fit-shape-to-text:t">
                  <w:txbxContent>
                    <w:p w:rsidR="003F025C" w:rsidRPr="0085181D" w:rsidRDefault="003F025C" w:rsidP="00B87F68">
                      <w:pPr>
                        <w:rPr>
                          <w:szCs w:val="20"/>
                        </w:rPr>
                      </w:pPr>
                      <w:r>
                        <w:rPr>
                          <w:noProof/>
                          <w:szCs w:val="20"/>
                          <w:lang w:eastAsia="en-IE"/>
                        </w:rPr>
                        <w:drawing>
                          <wp:inline distT="0" distB="0" distL="0" distR="0" wp14:anchorId="28232D33" wp14:editId="6889B340">
                            <wp:extent cx="2341245" cy="832080"/>
                            <wp:effectExtent l="0" t="0" r="1905"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1245" cy="832080"/>
                                    </a:xfrm>
                                    <a:prstGeom prst="rect">
                                      <a:avLst/>
                                    </a:prstGeom>
                                    <a:noFill/>
                                    <a:ln>
                                      <a:noFill/>
                                    </a:ln>
                                  </pic:spPr>
                                </pic:pic>
                              </a:graphicData>
                            </a:graphic>
                          </wp:inline>
                        </w:drawing>
                      </w:r>
                    </w:p>
                  </w:txbxContent>
                </v:textbox>
                <w10:wrap type="topAndBottom"/>
              </v:shape>
            </w:pict>
          </mc:Fallback>
        </mc:AlternateContent>
      </w:r>
      <w:r>
        <w:t>Here are the expected results:</w:t>
      </w:r>
    </w:p>
    <w:p w:rsidR="00B87F68" w:rsidRPr="00B87F68" w:rsidRDefault="00B87F68" w:rsidP="00B87F68"/>
    <w:p w:rsidR="00B87F68" w:rsidRDefault="00EB52EC" w:rsidP="00B87F68">
      <w:r>
        <w:rPr>
          <w:noProof/>
          <w:lang w:eastAsia="en-IE"/>
        </w:rPr>
        <mc:AlternateContent>
          <mc:Choice Requires="wps">
            <w:drawing>
              <wp:anchor distT="0" distB="0" distL="114300" distR="114300" simplePos="0" relativeHeight="251718656" behindDoc="0" locked="0" layoutInCell="1" allowOverlap="1" wp14:anchorId="2A706571" wp14:editId="34F0692F">
                <wp:simplePos x="0" y="0"/>
                <wp:positionH relativeFrom="column">
                  <wp:posOffset>141605</wp:posOffset>
                </wp:positionH>
                <wp:positionV relativeFrom="paragraph">
                  <wp:posOffset>255270</wp:posOffset>
                </wp:positionV>
                <wp:extent cx="6019800" cy="1403985"/>
                <wp:effectExtent l="0" t="0" r="17145" b="1397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EB52EC">
                            <w:r>
                              <w:rPr>
                                <w:noProof/>
                                <w:lang w:eastAsia="en-IE"/>
                              </w:rPr>
                              <w:drawing>
                                <wp:inline distT="0" distB="0" distL="0" distR="0" wp14:anchorId="45EADEB4" wp14:editId="5E6E7495">
                                  <wp:extent cx="3188970" cy="811589"/>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8970" cy="81158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margin-left:11.15pt;margin-top:20.1pt;width:474pt;height:110.55pt;z-index:25171865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">
                <v:textbox style="mso-fit-shape-to-text:t">
                  <w:txbxContent>
                    <w:p w:rsidR="003F025C" w:rsidRPr="0044730A" w:rsidRDefault="003F025C" w:rsidP="00EB52EC">
                      <w:r>
                        <w:rPr>
                          <w:noProof/>
                          <w:lang w:eastAsia="en-IE"/>
                        </w:rPr>
                        <w:drawing>
                          <wp:inline distT="0" distB="0" distL="0" distR="0" wp14:anchorId="45EADEB4" wp14:editId="5E6E7495">
                            <wp:extent cx="3188970" cy="811589"/>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8970" cy="811589"/>
                                    </a:xfrm>
                                    <a:prstGeom prst="rect">
                                      <a:avLst/>
                                    </a:prstGeom>
                                    <a:noFill/>
                                    <a:ln>
                                      <a:noFill/>
                                    </a:ln>
                                  </pic:spPr>
                                </pic:pic>
                              </a:graphicData>
                            </a:graphic>
                          </wp:inline>
                        </w:drawing>
                      </w:r>
                    </w:p>
                  </w:txbxContent>
                </v:textbox>
                <w10:wrap type="topAndBottom"/>
              </v:shape>
            </w:pict>
          </mc:Fallback>
        </mc:AlternateContent>
      </w:r>
      <w:r>
        <w:t>Break down the above row count by road class by selecting and executing the following SQL statement:</w:t>
      </w:r>
    </w:p>
    <w:p w:rsidR="00EB52EC" w:rsidRDefault="00EB52EC" w:rsidP="00EB52EC"/>
    <w:p w:rsidR="00EB52EC" w:rsidRDefault="00EB52EC" w:rsidP="00EB52EC">
      <w:r>
        <w:rPr>
          <w:noProof/>
          <w:lang w:eastAsia="en-IE"/>
        </w:rPr>
        <mc:AlternateContent>
          <mc:Choice Requires="wps">
            <w:drawing>
              <wp:anchor distT="0" distB="0" distL="114300" distR="114300" simplePos="0" relativeHeight="251716608" behindDoc="0" locked="0" layoutInCell="1" allowOverlap="1" wp14:anchorId="05FFEE58" wp14:editId="46675746">
                <wp:simplePos x="0" y="0"/>
                <wp:positionH relativeFrom="column">
                  <wp:posOffset>154305</wp:posOffset>
                </wp:positionH>
                <wp:positionV relativeFrom="paragraph">
                  <wp:posOffset>267970</wp:posOffset>
                </wp:positionV>
                <wp:extent cx="6400800" cy="1403985"/>
                <wp:effectExtent l="0" t="0" r="19050" b="1397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EB52EC">
                            <w:pPr>
                              <w:rPr>
                                <w:szCs w:val="20"/>
                              </w:rPr>
                            </w:pPr>
                            <w:r>
                              <w:rPr>
                                <w:noProof/>
                                <w:szCs w:val="20"/>
                                <w:lang w:eastAsia="en-IE"/>
                              </w:rPr>
                              <w:drawing>
                                <wp:inline distT="0" distB="0" distL="0" distR="0" wp14:anchorId="6031452E" wp14:editId="5D37DC23">
                                  <wp:extent cx="2280928" cy="271462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0928" cy="27146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12.15pt;margin-top:21.1pt;width:7in;height:110.55pt;z-index:25171660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">
                <v:textbox style="mso-fit-shape-to-text:t">
                  <w:txbxContent>
                    <w:p w:rsidR="003F025C" w:rsidRPr="0085181D" w:rsidRDefault="003F025C" w:rsidP="00EB52EC">
                      <w:pPr>
                        <w:rPr>
                          <w:szCs w:val="20"/>
                        </w:rPr>
                      </w:pPr>
                      <w:r>
                        <w:rPr>
                          <w:noProof/>
                          <w:szCs w:val="20"/>
                          <w:lang w:eastAsia="en-IE"/>
                        </w:rPr>
                        <w:drawing>
                          <wp:inline distT="0" distB="0" distL="0" distR="0" wp14:anchorId="6031452E" wp14:editId="5D37DC23">
                            <wp:extent cx="2280928" cy="271462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280928" cy="2714625"/>
                                    </a:xfrm>
                                    <a:prstGeom prst="rect">
                                      <a:avLst/>
                                    </a:prstGeom>
                                    <a:noFill/>
                                    <a:ln>
                                      <a:noFill/>
                                    </a:ln>
                                  </pic:spPr>
                                </pic:pic>
                              </a:graphicData>
                            </a:graphic>
                          </wp:inline>
                        </w:drawing>
                      </w:r>
                    </w:p>
                  </w:txbxContent>
                </v:textbox>
                <w10:wrap type="topAndBottom"/>
              </v:shape>
            </w:pict>
          </mc:Fallback>
        </mc:AlternateContent>
      </w:r>
      <w:r>
        <w:t>Here are the expected results:</w:t>
      </w:r>
    </w:p>
    <w:p w:rsidR="00EB52EC" w:rsidRDefault="00EB52EC" w:rsidP="00EB52EC"/>
    <w:p w:rsidR="00EB52EC" w:rsidRDefault="00EB52EC" w:rsidP="00EB52EC">
      <w:r>
        <w:t>W</w:t>
      </w:r>
      <w:r w:rsidR="008B2351">
        <w:t xml:space="preserve">e </w:t>
      </w:r>
      <w:r>
        <w:t>can see from the above results that</w:t>
      </w:r>
      <w:r w:rsidR="008B2351">
        <w:t>,</w:t>
      </w:r>
      <w:r>
        <w:t xml:space="preserve"> of the 327 crossing points identified, the first 210 are the key ones (</w:t>
      </w:r>
      <w:r w:rsidR="008B2351">
        <w:t xml:space="preserve">i.e. </w:t>
      </w:r>
      <w:r>
        <w:t xml:space="preserve">with </w:t>
      </w:r>
      <w:r w:rsidR="008B2351">
        <w:t xml:space="preserve">a </w:t>
      </w:r>
      <w:r>
        <w:t>code value of less than 5141)</w:t>
      </w:r>
      <w:r w:rsidR="008B2351">
        <w:t xml:space="preserve"> while the remaining 117 are of </w:t>
      </w:r>
      <w:r w:rsidR="004913F0">
        <w:t>limited</w:t>
      </w:r>
      <w:r w:rsidR="008B2351">
        <w:t xml:space="preserve"> consequence/interest (i.e. with a code value of 5141</w:t>
      </w:r>
      <w:r w:rsidR="004913F0">
        <w:t xml:space="preserve"> or greater</w:t>
      </w:r>
      <w:r w:rsidR="008B2351">
        <w:t>).</w:t>
      </w:r>
    </w:p>
    <w:p w:rsidR="00ED65E8" w:rsidRDefault="00ED65E8" w:rsidP="00ED65E8">
      <w:pPr>
        <w:pStyle w:val="Heading2"/>
      </w:pPr>
      <w:r>
        <w:lastRenderedPageBreak/>
        <w:t>Creating the Project’s Border Crossing Point Map Layer</w:t>
      </w:r>
    </w:p>
    <w:p w:rsidR="00403A37" w:rsidRDefault="00403A37" w:rsidP="00B578C7"/>
    <w:p w:rsidR="00B578C7" w:rsidRDefault="00403A37" w:rsidP="00B578C7">
      <w:r>
        <w:rPr>
          <w:noProof/>
          <w:lang w:eastAsia="en-IE"/>
        </w:rPr>
        <mc:AlternateContent>
          <mc:Choice Requires="wps">
            <w:drawing>
              <wp:anchor distT="0" distB="0" distL="114300" distR="114300" simplePos="0" relativeHeight="251720704" behindDoc="0" locked="0" layoutInCell="1" allowOverlap="1" wp14:anchorId="058BDFD7" wp14:editId="6216F28D">
                <wp:simplePos x="0" y="0"/>
                <wp:positionH relativeFrom="column">
                  <wp:posOffset>3726180</wp:posOffset>
                </wp:positionH>
                <wp:positionV relativeFrom="paragraph">
                  <wp:posOffset>8890</wp:posOffset>
                </wp:positionV>
                <wp:extent cx="2374265" cy="1403985"/>
                <wp:effectExtent l="0" t="0" r="17145" b="1397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19B6136C" wp14:editId="7913D1CD">
                                  <wp:extent cx="2324100" cy="2219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4100" cy="22193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0" type="#_x0000_t202" style="position:absolute;margin-left:293.4pt;margin-top:.7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">
                <v:textbox style="mso-fit-shape-to-text:t">
                  <w:txbxContent>
                    <w:p w:rsidR="003F025C" w:rsidRDefault="003F025C">
                      <w:r>
                        <w:rPr>
                          <w:noProof/>
                          <w:lang w:eastAsia="en-IE"/>
                        </w:rPr>
                        <w:drawing>
                          <wp:inline distT="0" distB="0" distL="0" distR="0" wp14:anchorId="19B6136C" wp14:editId="7913D1CD">
                            <wp:extent cx="2324100" cy="2219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4100" cy="2219325"/>
                                    </a:xfrm>
                                    <a:prstGeom prst="rect">
                                      <a:avLst/>
                                    </a:prstGeom>
                                    <a:noFill/>
                                    <a:ln>
                                      <a:noFill/>
                                    </a:ln>
                                  </pic:spPr>
                                </pic:pic>
                              </a:graphicData>
                            </a:graphic>
                          </wp:inline>
                        </w:drawing>
                      </w:r>
                    </w:p>
                  </w:txbxContent>
                </v:textbox>
                <w10:wrap type="square"/>
              </v:shape>
            </w:pict>
          </mc:Fallback>
        </mc:AlternateContent>
      </w:r>
      <w:r w:rsidR="00B578C7">
        <w:t>At this stage, we can see in the</w:t>
      </w:r>
      <w:r>
        <w:t xml:space="preserve"> </w:t>
      </w:r>
      <w:r w:rsidR="003255FA">
        <w:t>1</w:t>
      </w:r>
      <w:r w:rsidR="003255FA" w:rsidRPr="003255FA">
        <w:rPr>
          <w:vertAlign w:val="superscript"/>
        </w:rPr>
        <w:t>st</w:t>
      </w:r>
      <w:r w:rsidR="003255FA">
        <w:t xml:space="preserve"> </w:t>
      </w:r>
      <w:r>
        <w:t>screen shot of the</w:t>
      </w:r>
      <w:r w:rsidR="00B578C7">
        <w:t xml:space="preserve"> Providers pane of QGIS’s DB Manager component</w:t>
      </w:r>
      <w:r>
        <w:t xml:space="preserve"> on the right</w:t>
      </w:r>
      <w:r w:rsidR="00B578C7">
        <w:t xml:space="preserve"> that, while the </w:t>
      </w:r>
      <w:proofErr w:type="spellStart"/>
      <w:r w:rsidR="00B578C7">
        <w:t>brexit_border_crossing_points</w:t>
      </w:r>
      <w:proofErr w:type="spellEnd"/>
      <w:r w:rsidR="00B578C7">
        <w:t xml:space="preserve"> table is present, its geometry type is unknown (as </w:t>
      </w:r>
      <w:r>
        <w:t>indicated by the ‘?’ symbol). To rectify this situation, we will now export that table in ESRI shape file format and reimport it as follows:</w:t>
      </w:r>
    </w:p>
    <w:p w:rsidR="00C04273" w:rsidRDefault="00C04273" w:rsidP="00C04273">
      <w:pPr>
        <w:pStyle w:val="ListParagraph"/>
        <w:numPr>
          <w:ilvl w:val="0"/>
          <w:numId w:val="29"/>
        </w:numPr>
      </w:pPr>
      <w:r>
        <w:t xml:space="preserve">Select the </w:t>
      </w:r>
      <w:proofErr w:type="spellStart"/>
      <w:r>
        <w:t>brexit_border_crossing_points</w:t>
      </w:r>
      <w:proofErr w:type="spellEnd"/>
      <w:r>
        <w:t xml:space="preserve"> table;</w:t>
      </w:r>
    </w:p>
    <w:p w:rsidR="00C04273" w:rsidRDefault="00C04273" w:rsidP="00C04273">
      <w:pPr>
        <w:pStyle w:val="ListParagraph"/>
        <w:numPr>
          <w:ilvl w:val="0"/>
          <w:numId w:val="29"/>
        </w:numPr>
      </w:pPr>
      <w:r>
        <w:t>Click on the ‘Export to File</w:t>
      </w:r>
      <w:proofErr w:type="gramStart"/>
      <w:r>
        <w:t>..’</w:t>
      </w:r>
      <w:proofErr w:type="gramEnd"/>
      <w:r>
        <w:t xml:space="preserve"> option.</w:t>
      </w:r>
    </w:p>
    <w:p w:rsidR="00C04273" w:rsidRDefault="00C04273" w:rsidP="00C04273">
      <w:pPr>
        <w:pStyle w:val="ListParagraph"/>
        <w:numPr>
          <w:ilvl w:val="0"/>
          <w:numId w:val="29"/>
        </w:numPr>
      </w:pPr>
      <w:r>
        <w:t>Select ‘ESRI S</w:t>
      </w:r>
      <w:r w:rsidR="003255FA">
        <w:t>hapef</w:t>
      </w:r>
      <w:r>
        <w:t>ile’ in response to the F</w:t>
      </w:r>
      <w:r w:rsidR="003255FA">
        <w:t>ormat promp</w:t>
      </w:r>
      <w:r>
        <w:t>t</w:t>
      </w:r>
      <w:r w:rsidR="003255FA">
        <w:t xml:space="preserve"> (see the 2</w:t>
      </w:r>
      <w:r w:rsidR="003255FA" w:rsidRPr="003255FA">
        <w:rPr>
          <w:vertAlign w:val="superscript"/>
        </w:rPr>
        <w:t>nd</w:t>
      </w:r>
      <w:r w:rsidR="003255FA">
        <w:t xml:space="preserve"> screen shot on the right)</w:t>
      </w:r>
      <w:r>
        <w:t>.</w:t>
      </w:r>
    </w:p>
    <w:p w:rsidR="00C04273" w:rsidRDefault="00C04273" w:rsidP="00C04273">
      <w:pPr>
        <w:pStyle w:val="ListParagraph"/>
        <w:numPr>
          <w:ilvl w:val="0"/>
          <w:numId w:val="29"/>
        </w:numPr>
      </w:pPr>
      <w:r>
        <w:t>For the ‘Save as’ prompt use the ‘…’ button to specify ‘</w:t>
      </w:r>
      <w:proofErr w:type="spellStart"/>
      <w:r>
        <w:t>brexit_border_crossing_points.shp</w:t>
      </w:r>
      <w:proofErr w:type="spellEnd"/>
      <w:r>
        <w:t>’ as the target file in the project’s folder.</w:t>
      </w:r>
    </w:p>
    <w:p w:rsidR="00C04273" w:rsidRDefault="003255FA" w:rsidP="00C04273">
      <w:pPr>
        <w:pStyle w:val="ListParagraph"/>
        <w:numPr>
          <w:ilvl w:val="0"/>
          <w:numId w:val="29"/>
        </w:numPr>
      </w:pPr>
      <w:r>
        <w:t>Click on the ‘OK’ button.</w:t>
      </w:r>
    </w:p>
    <w:p w:rsidR="003255FA" w:rsidRDefault="003255FA" w:rsidP="003255FA">
      <w:pPr>
        <w:pStyle w:val="ListParagraph"/>
        <w:numPr>
          <w:ilvl w:val="0"/>
          <w:numId w:val="29"/>
        </w:numPr>
      </w:pPr>
      <w:r>
        <w:t>Click on the ‘Import Layer/File</w:t>
      </w:r>
      <w:proofErr w:type="gramStart"/>
      <w:r>
        <w:t>..’</w:t>
      </w:r>
      <w:proofErr w:type="gramEnd"/>
      <w:r>
        <w:t xml:space="preserve"> option.</w:t>
      </w:r>
    </w:p>
    <w:p w:rsidR="003255FA" w:rsidRDefault="003255FA" w:rsidP="003255FA">
      <w:pPr>
        <w:pStyle w:val="ListParagraph"/>
        <w:numPr>
          <w:ilvl w:val="0"/>
          <w:numId w:val="29"/>
        </w:numPr>
      </w:pPr>
      <w:r>
        <w:rPr>
          <w:noProof/>
          <w:lang w:eastAsia="en-IE"/>
        </w:rPr>
        <mc:AlternateContent>
          <mc:Choice Requires="wps">
            <w:drawing>
              <wp:anchor distT="0" distB="0" distL="114300" distR="114300" simplePos="0" relativeHeight="251722752" behindDoc="0" locked="0" layoutInCell="1" allowOverlap="1" wp14:anchorId="2563F4F3" wp14:editId="06B8CD12">
                <wp:simplePos x="0" y="0"/>
                <wp:positionH relativeFrom="column">
                  <wp:posOffset>3724275</wp:posOffset>
                </wp:positionH>
                <wp:positionV relativeFrom="paragraph">
                  <wp:posOffset>100330</wp:posOffset>
                </wp:positionV>
                <wp:extent cx="2374265" cy="1403985"/>
                <wp:effectExtent l="0" t="0" r="17145" b="1397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C04273">
                            <w:r>
                              <w:rPr>
                                <w:noProof/>
                                <w:lang w:eastAsia="en-IE"/>
                              </w:rPr>
                              <w:drawing>
                                <wp:inline distT="0" distB="0" distL="0" distR="0" wp14:anchorId="565FF1CB" wp14:editId="39CBE5EB">
                                  <wp:extent cx="2324100" cy="129862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7051" cy="130027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293.25pt;margin-top:7.9pt;width:186.95pt;height:110.55pt;z-index:25172275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">
                <v:textbox style="mso-fit-shape-to-text:t">
                  <w:txbxContent>
                    <w:p w:rsidR="003F025C" w:rsidRDefault="003F025C" w:rsidP="00C04273">
                      <w:r>
                        <w:rPr>
                          <w:noProof/>
                          <w:lang w:eastAsia="en-IE"/>
                        </w:rPr>
                        <w:drawing>
                          <wp:inline distT="0" distB="0" distL="0" distR="0" wp14:anchorId="565FF1CB" wp14:editId="39CBE5EB">
                            <wp:extent cx="2324100" cy="129862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27051" cy="1300278"/>
                                    </a:xfrm>
                                    <a:prstGeom prst="rect">
                                      <a:avLst/>
                                    </a:prstGeom>
                                    <a:noFill/>
                                    <a:ln>
                                      <a:noFill/>
                                    </a:ln>
                                  </pic:spPr>
                                </pic:pic>
                              </a:graphicData>
                            </a:graphic>
                          </wp:inline>
                        </w:drawing>
                      </w:r>
                    </w:p>
                  </w:txbxContent>
                </v:textbox>
                <w10:wrap type="square"/>
              </v:shape>
            </w:pict>
          </mc:Fallback>
        </mc:AlternateContent>
      </w:r>
      <w:r>
        <w:t xml:space="preserve">For the ‘Input’ prompt use the ‘…’ button to select the </w:t>
      </w:r>
      <w:proofErr w:type="spellStart"/>
      <w:r>
        <w:t>brexit_border_crossing_points.shp</w:t>
      </w:r>
      <w:proofErr w:type="spellEnd"/>
      <w:r>
        <w:t xml:space="preserve"> file in the folder in which it was created by step 5 above</w:t>
      </w:r>
      <w:r w:rsidR="00726965">
        <w:t xml:space="preserve"> (see the 3</w:t>
      </w:r>
      <w:r w:rsidR="00726965" w:rsidRPr="00726965">
        <w:rPr>
          <w:vertAlign w:val="superscript"/>
        </w:rPr>
        <w:t>rd</w:t>
      </w:r>
      <w:r w:rsidR="00726965">
        <w:t xml:space="preserve"> screen shot on the right)</w:t>
      </w:r>
      <w:r>
        <w:t>.</w:t>
      </w:r>
    </w:p>
    <w:p w:rsidR="00726965" w:rsidRDefault="00726965" w:rsidP="003255FA">
      <w:pPr>
        <w:pStyle w:val="ListParagraph"/>
        <w:numPr>
          <w:ilvl w:val="0"/>
          <w:numId w:val="29"/>
        </w:numPr>
      </w:pPr>
      <w:r>
        <w:t>Tick the ‘Replace destination table…’ tick box.</w:t>
      </w:r>
    </w:p>
    <w:p w:rsidR="003255FA" w:rsidRDefault="003255FA" w:rsidP="003255FA">
      <w:pPr>
        <w:pStyle w:val="ListParagraph"/>
        <w:numPr>
          <w:ilvl w:val="0"/>
          <w:numId w:val="29"/>
        </w:numPr>
      </w:pPr>
      <w:r>
        <w:t>Tick the ‘Create single-part…’ tick box.</w:t>
      </w:r>
    </w:p>
    <w:p w:rsidR="003255FA" w:rsidRDefault="003255FA" w:rsidP="003255FA">
      <w:pPr>
        <w:pStyle w:val="ListParagraph"/>
        <w:numPr>
          <w:ilvl w:val="0"/>
          <w:numId w:val="29"/>
        </w:numPr>
      </w:pPr>
      <w:r>
        <w:t>Tick the ‘Convert field names…’ tick box (just in case).</w:t>
      </w:r>
    </w:p>
    <w:p w:rsidR="003255FA" w:rsidRDefault="003255FA" w:rsidP="003255FA">
      <w:pPr>
        <w:pStyle w:val="ListParagraph"/>
        <w:numPr>
          <w:ilvl w:val="0"/>
          <w:numId w:val="29"/>
        </w:numPr>
      </w:pPr>
      <w:r>
        <w:t>Tick the ‘Create spatial index’ tick box.</w:t>
      </w:r>
    </w:p>
    <w:p w:rsidR="003255FA" w:rsidRDefault="003255FA" w:rsidP="003255FA">
      <w:pPr>
        <w:pStyle w:val="ListParagraph"/>
        <w:numPr>
          <w:ilvl w:val="0"/>
          <w:numId w:val="29"/>
        </w:numPr>
      </w:pPr>
      <w:r>
        <w:t>Click on the ‘OK’ button.</w:t>
      </w:r>
    </w:p>
    <w:p w:rsidR="003255FA" w:rsidRDefault="003255FA" w:rsidP="003255FA">
      <w:pPr>
        <w:pStyle w:val="ListParagraph"/>
        <w:numPr>
          <w:ilvl w:val="0"/>
          <w:numId w:val="29"/>
        </w:numPr>
      </w:pPr>
      <w:r>
        <w:t xml:space="preserve">In the Providers pane, right-click on the </w:t>
      </w:r>
      <w:proofErr w:type="spellStart"/>
      <w:r w:rsidR="00726965">
        <w:t>brexit_border_crossing_points</w:t>
      </w:r>
      <w:proofErr w:type="spellEnd"/>
      <w:r>
        <w:t xml:space="preserve"> table that was </w:t>
      </w:r>
      <w:r w:rsidR="00726965">
        <w:t>re</w:t>
      </w:r>
      <w:r>
        <w:t>created in the project’s database schema by the previous step and select the ‘Add to Canvas’ option.</w:t>
      </w:r>
    </w:p>
    <w:p w:rsidR="00726965" w:rsidRDefault="00726965" w:rsidP="00726965">
      <w:pPr>
        <w:pStyle w:val="ListParagraph"/>
        <w:numPr>
          <w:ilvl w:val="1"/>
          <w:numId w:val="29"/>
        </w:numPr>
      </w:pPr>
      <w:r>
        <w:t>Note how its geometry type icon now i</w:t>
      </w:r>
      <w:r w:rsidR="00E3459F">
        <w:t>ndicates that it contains point</w:t>
      </w:r>
      <w:r>
        <w:t xml:space="preserve"> data.</w:t>
      </w:r>
    </w:p>
    <w:p w:rsidR="00403A37" w:rsidRDefault="00981691" w:rsidP="00B578C7">
      <w:pPr>
        <w:pStyle w:val="ListParagraph"/>
        <w:numPr>
          <w:ilvl w:val="0"/>
          <w:numId w:val="29"/>
        </w:numPr>
      </w:pPr>
      <w:r>
        <w:rPr>
          <w:noProof/>
          <w:lang w:eastAsia="en-IE"/>
        </w:rPr>
        <mc:AlternateContent>
          <mc:Choice Requires="wps">
            <w:drawing>
              <wp:anchor distT="0" distB="0" distL="114300" distR="114300" simplePos="0" relativeHeight="251726848" behindDoc="0" locked="0" layoutInCell="1" allowOverlap="1" wp14:anchorId="7A9FE741" wp14:editId="63779FE6">
                <wp:simplePos x="0" y="0"/>
                <wp:positionH relativeFrom="column">
                  <wp:posOffset>986790</wp:posOffset>
                </wp:positionH>
                <wp:positionV relativeFrom="paragraph">
                  <wp:posOffset>545465</wp:posOffset>
                </wp:positionV>
                <wp:extent cx="2374265" cy="1403985"/>
                <wp:effectExtent l="0" t="0" r="17145" b="23495"/>
                <wp:wrapTopAndBottom/>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981691">
                            <w:r>
                              <w:rPr>
                                <w:noProof/>
                                <w:lang w:eastAsia="en-IE"/>
                              </w:rPr>
                              <w:drawing>
                                <wp:inline distT="0" distB="0" distL="0" distR="0" wp14:anchorId="20385CD9" wp14:editId="2D4EA25C">
                                  <wp:extent cx="2111979" cy="27432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5783" cy="276113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2" type="#_x0000_t202" style="position:absolute;left:0;text-align:left;margin-left:77.7pt;margin-top:42.95pt;width:186.95pt;height:110.55pt;z-index:25172684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">
                <v:textbox style="mso-fit-shape-to-text:t">
                  <w:txbxContent>
                    <w:p w:rsidR="003F025C" w:rsidRDefault="003F025C" w:rsidP="00981691">
                      <w:r>
                        <w:rPr>
                          <w:noProof/>
                          <w:lang w:eastAsia="en-IE"/>
                        </w:rPr>
                        <w:drawing>
                          <wp:inline distT="0" distB="0" distL="0" distR="0" wp14:anchorId="20385CD9" wp14:editId="2D4EA25C">
                            <wp:extent cx="2111979" cy="27432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25783" cy="2761130"/>
                                    </a:xfrm>
                                    <a:prstGeom prst="rect">
                                      <a:avLst/>
                                    </a:prstGeom>
                                    <a:noFill/>
                                    <a:ln>
                                      <a:noFill/>
                                    </a:ln>
                                  </pic:spPr>
                                </pic:pic>
                              </a:graphicData>
                            </a:graphic>
                          </wp:inline>
                        </w:drawing>
                      </w:r>
                    </w:p>
                  </w:txbxContent>
                </v:textbox>
                <w10:wrap type="topAndBottom"/>
              </v:shape>
            </w:pict>
          </mc:Fallback>
        </mc:AlternateContent>
      </w:r>
      <w:r>
        <w:rPr>
          <w:noProof/>
          <w:lang w:eastAsia="en-IE"/>
        </w:rPr>
        <mc:AlternateContent>
          <mc:Choice Requires="wps">
            <w:drawing>
              <wp:anchor distT="0" distB="0" distL="114300" distR="114300" simplePos="0" relativeHeight="251724800" behindDoc="0" locked="0" layoutInCell="1" allowOverlap="1" wp14:anchorId="7F3E1AFC" wp14:editId="0C9E2CFC">
                <wp:simplePos x="0" y="0"/>
                <wp:positionH relativeFrom="column">
                  <wp:posOffset>3739515</wp:posOffset>
                </wp:positionH>
                <wp:positionV relativeFrom="paragraph">
                  <wp:posOffset>547370</wp:posOffset>
                </wp:positionV>
                <wp:extent cx="2374265" cy="1403985"/>
                <wp:effectExtent l="0" t="0" r="26670" b="2857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726965">
                            <w:r>
                              <w:rPr>
                                <w:noProof/>
                                <w:lang w:eastAsia="en-IE"/>
                              </w:rPr>
                              <w:drawing>
                                <wp:inline distT="0" distB="0" distL="0" distR="0" wp14:anchorId="747103DE" wp14:editId="2EAE5C9A">
                                  <wp:extent cx="2314575" cy="274792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7370" cy="27512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3" type="#_x0000_t202" style="position:absolute;left:0;text-align:left;margin-left:294.45pt;margin-top:43.1pt;width:186.95pt;height:110.55pt;z-index:25172480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iYFJw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">
                <v:textbox style="mso-fit-shape-to-text:t">
                  <w:txbxContent>
                    <w:p w:rsidR="003F025C" w:rsidRDefault="003F025C" w:rsidP="00726965">
                      <w:r>
                        <w:rPr>
                          <w:noProof/>
                          <w:lang w:eastAsia="en-IE"/>
                        </w:rPr>
                        <w:drawing>
                          <wp:inline distT="0" distB="0" distL="0" distR="0" wp14:anchorId="747103DE" wp14:editId="2EAE5C9A">
                            <wp:extent cx="2314575" cy="274792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17370" cy="2751240"/>
                                    </a:xfrm>
                                    <a:prstGeom prst="rect">
                                      <a:avLst/>
                                    </a:prstGeom>
                                    <a:noFill/>
                                    <a:ln>
                                      <a:noFill/>
                                    </a:ln>
                                  </pic:spPr>
                                </pic:pic>
                              </a:graphicData>
                            </a:graphic>
                          </wp:inline>
                        </w:drawing>
                      </w:r>
                    </w:p>
                  </w:txbxContent>
                </v:textbox>
                <w10:wrap type="square"/>
              </v:shape>
            </w:pict>
          </mc:Fallback>
        </mc:AlternateContent>
      </w:r>
      <w:r w:rsidR="003255FA">
        <w:t xml:space="preserve">Reverting to the main QGIS window, right-click on the </w:t>
      </w:r>
      <w:proofErr w:type="spellStart"/>
      <w:r w:rsidR="00726965">
        <w:t>brexit_border_crossing_points</w:t>
      </w:r>
      <w:proofErr w:type="spellEnd"/>
      <w:r w:rsidR="003255FA">
        <w:t xml:space="preserve"> layer that was created by the previous step, select the ‘Properties’ option and change the </w:t>
      </w:r>
      <w:proofErr w:type="spellStart"/>
      <w:r w:rsidR="003255FA">
        <w:t>Color</w:t>
      </w:r>
      <w:proofErr w:type="spellEnd"/>
      <w:r w:rsidR="003255FA">
        <w:t xml:space="preserve"> setti</w:t>
      </w:r>
      <w:r>
        <w:t xml:space="preserve">ng in the </w:t>
      </w:r>
      <w:proofErr w:type="spellStart"/>
      <w:r>
        <w:t>Symbology</w:t>
      </w:r>
      <w:proofErr w:type="spellEnd"/>
      <w:r>
        <w:t xml:space="preserve"> tab to yellow, leaving the relevant section of the project’s mapping canvas looking like that in the screen shot below</w:t>
      </w:r>
      <w:r w:rsidR="003255FA">
        <w:t>.</w:t>
      </w:r>
    </w:p>
    <w:p w:rsidR="000B4345" w:rsidRDefault="000B4345" w:rsidP="000B4345">
      <w:r>
        <w:lastRenderedPageBreak/>
        <w:t>As the mapping layer created above shows all 327 crossing points, we will now create an additional layer to highlight the 210 key (main) crossing points as follows:</w:t>
      </w:r>
    </w:p>
    <w:p w:rsidR="007512C3" w:rsidRDefault="000B4345" w:rsidP="007512C3">
      <w:pPr>
        <w:pStyle w:val="ListParagraph"/>
        <w:numPr>
          <w:ilvl w:val="0"/>
          <w:numId w:val="30"/>
        </w:numPr>
      </w:pPr>
      <w:r>
        <w:t xml:space="preserve">Use </w:t>
      </w:r>
      <w:proofErr w:type="spellStart"/>
      <w:r>
        <w:t>PGAdmin’s</w:t>
      </w:r>
      <w:proofErr w:type="spellEnd"/>
      <w:r>
        <w:t xml:space="preserve"> Query tool to highlight and execute the following SQL statement in this project’s SQL file:</w:t>
      </w:r>
      <w:r w:rsidR="007512C3" w:rsidRPr="007512C3">
        <w:rPr>
          <w:noProof/>
          <w:lang w:eastAsia="en-IE"/>
        </w:rPr>
        <w:t xml:space="preserve"> </w:t>
      </w:r>
    </w:p>
    <w:p w:rsidR="000B4345" w:rsidRDefault="00B75058" w:rsidP="000B4345">
      <w:pPr>
        <w:pStyle w:val="ListParagraph"/>
        <w:numPr>
          <w:ilvl w:val="0"/>
          <w:numId w:val="30"/>
        </w:numPr>
      </w:pPr>
      <w:r>
        <w:rPr>
          <w:noProof/>
          <w:lang w:eastAsia="en-IE"/>
        </w:rPr>
        <mc:AlternateContent>
          <mc:Choice Requires="wps">
            <w:drawing>
              <wp:anchor distT="0" distB="0" distL="114300" distR="114300" simplePos="0" relativeHeight="251730944" behindDoc="0" locked="0" layoutInCell="1" allowOverlap="1" wp14:anchorId="2B3087B4" wp14:editId="7FD2DB27">
                <wp:simplePos x="0" y="0"/>
                <wp:positionH relativeFrom="column">
                  <wp:posOffset>3801745</wp:posOffset>
                </wp:positionH>
                <wp:positionV relativeFrom="paragraph">
                  <wp:posOffset>2586355</wp:posOffset>
                </wp:positionV>
                <wp:extent cx="2374265" cy="1403985"/>
                <wp:effectExtent l="0" t="0" r="17145" b="1397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7346E2C6" wp14:editId="0176BB92">
                                  <wp:extent cx="2324100" cy="1800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4" type="#_x0000_t202" style="position:absolute;left:0;text-align:left;margin-left:299.35pt;margin-top:203.65pt;width:186.95pt;height:110.55pt;z-index:25173094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6Dy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">
                <v:textbox style="mso-fit-shape-to-text:t">
                  <w:txbxContent>
                    <w:p w:rsidR="003F025C" w:rsidRDefault="003F025C">
                      <w:r>
                        <w:rPr>
                          <w:noProof/>
                          <w:lang w:eastAsia="en-IE"/>
                        </w:rPr>
                        <w:drawing>
                          <wp:inline distT="0" distB="0" distL="0" distR="0" wp14:anchorId="7346E2C6" wp14:editId="0176BB92">
                            <wp:extent cx="2324100" cy="1800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p>
                  </w:txbxContent>
                </v:textbox>
                <w10:wrap type="square"/>
              </v:shape>
            </w:pict>
          </mc:Fallback>
        </mc:AlternateContent>
      </w:r>
      <w:r w:rsidR="007512C3">
        <w:rPr>
          <w:noProof/>
          <w:lang w:eastAsia="en-IE"/>
        </w:rPr>
        <mc:AlternateContent>
          <mc:Choice Requires="wps">
            <w:drawing>
              <wp:anchor distT="0" distB="0" distL="114300" distR="114300" simplePos="0" relativeHeight="251728896" behindDoc="0" locked="0" layoutInCell="1" allowOverlap="1" wp14:anchorId="572E7468" wp14:editId="2C34A2C2">
                <wp:simplePos x="0" y="0"/>
                <wp:positionH relativeFrom="column">
                  <wp:posOffset>635</wp:posOffset>
                </wp:positionH>
                <wp:positionV relativeFrom="paragraph">
                  <wp:posOffset>76200</wp:posOffset>
                </wp:positionV>
                <wp:extent cx="6019800" cy="1403985"/>
                <wp:effectExtent l="0" t="0" r="25400" b="13970"/>
                <wp:wrapTopAndBottom/>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7512C3">
                            <w:r>
                              <w:rPr>
                                <w:noProof/>
                                <w:lang w:eastAsia="en-IE"/>
                              </w:rPr>
                              <w:drawing>
                                <wp:inline distT="0" distB="0" distL="0" distR="0" wp14:anchorId="19D45CEC" wp14:editId="02FD8C33">
                                  <wp:extent cx="6305550" cy="22383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left:0;text-align:left;margin-left:.05pt;margin-top:6pt;width:474pt;height:110.55pt;z-index:2517288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">
                <v:textbox style="mso-fit-shape-to-text:t">
                  <w:txbxContent>
                    <w:p w:rsidR="003F025C" w:rsidRPr="0044730A" w:rsidRDefault="003F025C" w:rsidP="007512C3">
                      <w:r>
                        <w:rPr>
                          <w:noProof/>
                          <w:lang w:eastAsia="en-IE"/>
                        </w:rPr>
                        <w:drawing>
                          <wp:inline distT="0" distB="0" distL="0" distR="0" wp14:anchorId="19D45CEC" wp14:editId="02FD8C33">
                            <wp:extent cx="6305550" cy="22383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txbxContent>
                </v:textbox>
                <w10:wrap type="topAndBottom"/>
              </v:shape>
            </w:pict>
          </mc:Fallback>
        </mc:AlternateContent>
      </w:r>
      <w:r w:rsidR="007512C3">
        <w:t xml:space="preserve">Reverting to QGIS’s DB Manager </w:t>
      </w:r>
      <w:proofErr w:type="gramStart"/>
      <w:r w:rsidR="007512C3">
        <w:t>window</w:t>
      </w:r>
      <w:proofErr w:type="gramEnd"/>
      <w:r w:rsidR="007512C3">
        <w:t xml:space="preserve">, </w:t>
      </w:r>
      <w:r w:rsidR="007014F2">
        <w:t xml:space="preserve">right-click on the project’s database in the Providers pane, select the </w:t>
      </w:r>
      <w:proofErr w:type="spellStart"/>
      <w:r w:rsidR="007014F2">
        <w:t>‘Re</w:t>
      </w:r>
      <w:proofErr w:type="spellEnd"/>
      <w:r w:rsidR="007014F2">
        <w:t>-connect’ option, and expand the project’s database schema.</w:t>
      </w:r>
    </w:p>
    <w:p w:rsidR="007014F2" w:rsidRDefault="007014F2" w:rsidP="000B4345">
      <w:pPr>
        <w:pStyle w:val="ListParagraph"/>
        <w:numPr>
          <w:ilvl w:val="0"/>
          <w:numId w:val="30"/>
        </w:numPr>
      </w:pPr>
      <w:r>
        <w:t xml:space="preserve">Right click on the database view called </w:t>
      </w:r>
      <w:proofErr w:type="spellStart"/>
      <w:r>
        <w:t>brexit_border_crossing_points</w:t>
      </w:r>
      <w:r w:rsidR="00E3459F">
        <w:t>_main</w:t>
      </w:r>
      <w:proofErr w:type="spellEnd"/>
      <w:r>
        <w:t xml:space="preserve"> (that was created by step 1 above) and select the ‘Add to Canvas’ option’ (as shown in the screen shot on the right).</w:t>
      </w:r>
    </w:p>
    <w:p w:rsidR="00B75058" w:rsidRPr="00B578C7" w:rsidRDefault="00B75058" w:rsidP="000B4345">
      <w:pPr>
        <w:pStyle w:val="ListParagraph"/>
        <w:numPr>
          <w:ilvl w:val="0"/>
          <w:numId w:val="30"/>
        </w:numPr>
      </w:pPr>
      <w:r>
        <w:t xml:space="preserve">In the Layers pane of the main QGIS window, select the newly-created </w:t>
      </w:r>
      <w:proofErr w:type="spellStart"/>
      <w:r>
        <w:t>brexit_border_crossing_points_main</w:t>
      </w:r>
      <w:proofErr w:type="spellEnd"/>
      <w:r>
        <w:t xml:space="preserve"> layer, select the Properties option and, in the </w:t>
      </w:r>
      <w:proofErr w:type="spellStart"/>
      <w:r>
        <w:t>Symbology</w:t>
      </w:r>
      <w:proofErr w:type="spellEnd"/>
      <w:r>
        <w:t xml:space="preserve"> tab, set the </w:t>
      </w:r>
      <w:proofErr w:type="spellStart"/>
      <w:r>
        <w:t>Color</w:t>
      </w:r>
      <w:proofErr w:type="spellEnd"/>
      <w:r>
        <w:t xml:space="preserve"> value to dark red and the Size to 4.00 - see the screen shot below for the results in the mapping canvas pane (having zoomed in). </w:t>
      </w:r>
    </w:p>
    <w:p w:rsidR="00ED65E8" w:rsidRDefault="00B75058" w:rsidP="00AD154A">
      <w:pPr>
        <w:pStyle w:val="Heading2"/>
      </w:pPr>
      <w:r>
        <w:rPr>
          <w:noProof/>
          <w:lang w:eastAsia="en-IE"/>
        </w:rPr>
        <mc:AlternateContent>
          <mc:Choice Requires="wps">
            <w:drawing>
              <wp:anchor distT="0" distB="0" distL="114300" distR="114300" simplePos="0" relativeHeight="251732992" behindDoc="0" locked="0" layoutInCell="1" allowOverlap="1" wp14:anchorId="7A54B24E" wp14:editId="1E4965A1">
                <wp:simplePos x="0" y="0"/>
                <wp:positionH relativeFrom="column">
                  <wp:posOffset>592455</wp:posOffset>
                </wp:positionH>
                <wp:positionV relativeFrom="paragraph">
                  <wp:posOffset>98425</wp:posOffset>
                </wp:positionV>
                <wp:extent cx="6019800" cy="1403985"/>
                <wp:effectExtent l="0" t="0" r="17145" b="13970"/>
                <wp:wrapTopAndBottom/>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75058">
                            <w:r>
                              <w:rPr>
                                <w:noProof/>
                                <w:lang w:eastAsia="en-IE"/>
                              </w:rPr>
                              <w:drawing>
                                <wp:inline distT="0" distB="0" distL="0" distR="0" wp14:anchorId="3E139D36" wp14:editId="1182FBF5">
                                  <wp:extent cx="5541645" cy="3231231"/>
                                  <wp:effectExtent l="0" t="0" r="1905"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8382" cy="322932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46.65pt;margin-top:7.75pt;width:474pt;height:110.55pt;z-index:25173299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">
                <v:textbox style="mso-fit-shape-to-text:t">
                  <w:txbxContent>
                    <w:p w:rsidR="003F025C" w:rsidRPr="0044730A" w:rsidRDefault="003F025C" w:rsidP="00B75058">
                      <w:r>
                        <w:rPr>
                          <w:noProof/>
                          <w:lang w:eastAsia="en-IE"/>
                        </w:rPr>
                        <w:drawing>
                          <wp:inline distT="0" distB="0" distL="0" distR="0" wp14:anchorId="3E139D36" wp14:editId="1182FBF5">
                            <wp:extent cx="5541645" cy="3231231"/>
                            <wp:effectExtent l="0" t="0" r="1905"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38382" cy="3229328"/>
                                    </a:xfrm>
                                    <a:prstGeom prst="rect">
                                      <a:avLst/>
                                    </a:prstGeom>
                                    <a:noFill/>
                                    <a:ln>
                                      <a:noFill/>
                                    </a:ln>
                                  </pic:spPr>
                                </pic:pic>
                              </a:graphicData>
                            </a:graphic>
                          </wp:inline>
                        </w:drawing>
                      </w:r>
                    </w:p>
                  </w:txbxContent>
                </v:textbox>
                <w10:wrap type="topAndBottom"/>
              </v:shape>
            </w:pict>
          </mc:Fallback>
        </mc:AlternateContent>
      </w:r>
      <w:r w:rsidR="00981691">
        <w:br w:type="page"/>
      </w:r>
      <w:r w:rsidR="00ED65E8">
        <w:lastRenderedPageBreak/>
        <w:t>Creating the Irish Times Border Crossing Point Map Layer</w:t>
      </w:r>
    </w:p>
    <w:p w:rsidR="00AD154A" w:rsidRDefault="007A23EE" w:rsidP="00AD154A">
      <w:r>
        <w:rPr>
          <w:noProof/>
          <w:lang w:eastAsia="en-IE"/>
        </w:rPr>
        <mc:AlternateContent>
          <mc:Choice Requires="wps">
            <w:drawing>
              <wp:anchor distT="0" distB="0" distL="114300" distR="114300" simplePos="0" relativeHeight="251738112" behindDoc="0" locked="0" layoutInCell="1" allowOverlap="1" wp14:anchorId="00CC9EBE" wp14:editId="44F29CEA">
                <wp:simplePos x="0" y="0"/>
                <wp:positionH relativeFrom="column">
                  <wp:posOffset>4078605</wp:posOffset>
                </wp:positionH>
                <wp:positionV relativeFrom="paragraph">
                  <wp:posOffset>-312420</wp:posOffset>
                </wp:positionV>
                <wp:extent cx="2118995" cy="2276475"/>
                <wp:effectExtent l="0" t="0" r="14605" b="28575"/>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276475"/>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2DCCCBF1" wp14:editId="24B8AE99">
                                  <wp:extent cx="1826895" cy="2169439"/>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0730" cy="2173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1.15pt;margin-top:-24.6pt;width:166.85pt;height:17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">
                <v:textbox>
                  <w:txbxContent>
                    <w:p w:rsidR="003F025C" w:rsidRDefault="003F025C" w:rsidP="007A23EE">
                      <w:r>
                        <w:rPr>
                          <w:noProof/>
                          <w:lang w:eastAsia="en-IE"/>
                        </w:rPr>
                        <w:drawing>
                          <wp:inline distT="0" distB="0" distL="0" distR="0" wp14:anchorId="2DCCCBF1" wp14:editId="24B8AE99">
                            <wp:extent cx="1826895" cy="2169439"/>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30730" cy="2173993"/>
                                    </a:xfrm>
                                    <a:prstGeom prst="rect">
                                      <a:avLst/>
                                    </a:prstGeom>
                                    <a:noFill/>
                                    <a:ln>
                                      <a:noFill/>
                                    </a:ln>
                                  </pic:spPr>
                                </pic:pic>
                              </a:graphicData>
                            </a:graphic>
                          </wp:inline>
                        </w:drawing>
                      </w:r>
                    </w:p>
                  </w:txbxContent>
                </v:textbox>
                <w10:wrap type="square"/>
              </v:shape>
            </w:pict>
          </mc:Fallback>
        </mc:AlternateContent>
      </w:r>
      <w:r w:rsidR="00C70268">
        <w:t xml:space="preserve">We </w:t>
      </w:r>
      <w:r w:rsidR="00AD154A">
        <w:t xml:space="preserve">will now overlay the </w:t>
      </w:r>
      <w:r w:rsidR="00C70268">
        <w:t>project’s border crossings map (as illustrated in the previous screen shot above) with those identified on the map published by the Irish Times (see the details provided earlier in this document) as follows:</w:t>
      </w:r>
    </w:p>
    <w:p w:rsidR="00C70268" w:rsidRDefault="00C70268" w:rsidP="00C70268">
      <w:pPr>
        <w:pStyle w:val="ListParagraph"/>
        <w:numPr>
          <w:ilvl w:val="0"/>
          <w:numId w:val="31"/>
        </w:numPr>
      </w:pPr>
      <w:r>
        <w:t>Switch to QGIS’s DB M</w:t>
      </w:r>
      <w:r w:rsidR="00EB3F9F">
        <w:t xml:space="preserve">anager </w:t>
      </w:r>
      <w:proofErr w:type="gramStart"/>
      <w:r>
        <w:t>window</w:t>
      </w:r>
      <w:proofErr w:type="gramEnd"/>
      <w:r>
        <w:t>.</w:t>
      </w:r>
    </w:p>
    <w:p w:rsidR="007A23EE" w:rsidRDefault="007A23EE" w:rsidP="007A23EE">
      <w:pPr>
        <w:pStyle w:val="ListParagraph"/>
        <w:numPr>
          <w:ilvl w:val="0"/>
          <w:numId w:val="31"/>
        </w:numPr>
      </w:pPr>
      <w:r>
        <w:t xml:space="preserve">For the ‘Input’ prompt use the … button to select the </w:t>
      </w:r>
      <w:proofErr w:type="spellStart"/>
      <w:r w:rsidRPr="007A23EE">
        <w:t>IrishTimesBorderCrossings</w:t>
      </w:r>
      <w:r w:rsidRPr="00321E17">
        <w:t>.shp</w:t>
      </w:r>
      <w:proofErr w:type="spellEnd"/>
      <w:r>
        <w:t xml:space="preserve"> file in the folder into which it was unzipped (extracted).</w:t>
      </w:r>
    </w:p>
    <w:p w:rsidR="007A23EE" w:rsidRDefault="007A23EE" w:rsidP="007A23EE">
      <w:pPr>
        <w:pStyle w:val="ListParagraph"/>
        <w:numPr>
          <w:ilvl w:val="0"/>
          <w:numId w:val="31"/>
        </w:numPr>
      </w:pPr>
      <w:r>
        <w:t>Set the Target SRID to 3857 (to match that of the OSM Standard background map layer).</w:t>
      </w:r>
    </w:p>
    <w:p w:rsidR="007A23EE" w:rsidRDefault="007A23EE" w:rsidP="007A23EE">
      <w:pPr>
        <w:pStyle w:val="ListParagraph"/>
        <w:numPr>
          <w:ilvl w:val="0"/>
          <w:numId w:val="31"/>
        </w:numPr>
      </w:pPr>
      <w:r>
        <w:t>Tick the ‘Create single-part geometries…’ tick box.</w:t>
      </w:r>
    </w:p>
    <w:p w:rsidR="007A23EE" w:rsidRDefault="007A23EE" w:rsidP="007A23EE">
      <w:pPr>
        <w:pStyle w:val="ListParagraph"/>
        <w:numPr>
          <w:ilvl w:val="0"/>
          <w:numId w:val="31"/>
        </w:numPr>
      </w:pPr>
      <w:r>
        <w:t>Tick the ‘Convert field names…’ tick box (just in case).</w:t>
      </w:r>
    </w:p>
    <w:p w:rsidR="007A23EE" w:rsidRDefault="007A23EE" w:rsidP="007A23EE">
      <w:pPr>
        <w:pStyle w:val="ListParagraph"/>
        <w:numPr>
          <w:ilvl w:val="0"/>
          <w:numId w:val="31"/>
        </w:numPr>
      </w:pPr>
      <w:r>
        <w:rPr>
          <w:noProof/>
          <w:lang w:eastAsia="en-IE"/>
        </w:rPr>
        <mc:AlternateContent>
          <mc:Choice Requires="wps">
            <w:drawing>
              <wp:anchor distT="0" distB="0" distL="114300" distR="114300" simplePos="0" relativeHeight="251735040" behindDoc="0" locked="0" layoutInCell="1" allowOverlap="1" wp14:anchorId="2A7A9833" wp14:editId="3C2D9DA4">
                <wp:simplePos x="0" y="0"/>
                <wp:positionH relativeFrom="column">
                  <wp:posOffset>4079240</wp:posOffset>
                </wp:positionH>
                <wp:positionV relativeFrom="paragraph">
                  <wp:posOffset>66040</wp:posOffset>
                </wp:positionV>
                <wp:extent cx="2118995" cy="1485900"/>
                <wp:effectExtent l="0" t="0" r="14605" b="1905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09B25678" wp14:editId="19ABF3F7">
                                  <wp:extent cx="1924050" cy="16478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16478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21.2pt;margin-top:5.2pt;width:166.85pt;height:117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">
                <v:textbox style="mso-fit-shape-to-text:t">
                  <w:txbxContent>
                    <w:p w:rsidR="003F025C" w:rsidRDefault="003F025C" w:rsidP="007A23EE">
                      <w:r>
                        <w:rPr>
                          <w:noProof/>
                          <w:lang w:eastAsia="en-IE"/>
                        </w:rPr>
                        <w:drawing>
                          <wp:inline distT="0" distB="0" distL="0" distR="0" wp14:anchorId="09B25678" wp14:editId="19ABF3F7">
                            <wp:extent cx="1924050" cy="16478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24050" cy="1647825"/>
                                    </a:xfrm>
                                    <a:prstGeom prst="rect">
                                      <a:avLst/>
                                    </a:prstGeom>
                                    <a:noFill/>
                                    <a:ln>
                                      <a:noFill/>
                                    </a:ln>
                                  </pic:spPr>
                                </pic:pic>
                              </a:graphicData>
                            </a:graphic>
                          </wp:inline>
                        </w:drawing>
                      </w:r>
                    </w:p>
                  </w:txbxContent>
                </v:textbox>
                <w10:wrap type="square"/>
              </v:shape>
            </w:pict>
          </mc:Fallback>
        </mc:AlternateContent>
      </w:r>
      <w:r>
        <w:t>Tick the ‘Create spatial index’ tick box.</w:t>
      </w:r>
    </w:p>
    <w:p w:rsidR="007A23EE" w:rsidRDefault="007A23EE" w:rsidP="007A23EE">
      <w:pPr>
        <w:pStyle w:val="ListParagraph"/>
        <w:numPr>
          <w:ilvl w:val="0"/>
          <w:numId w:val="31"/>
        </w:numPr>
      </w:pPr>
      <w:r>
        <w:t>Click on the ‘OK’ button (see the screen shot on the upper right).</w:t>
      </w:r>
    </w:p>
    <w:p w:rsidR="007A23EE" w:rsidRDefault="007A23EE" w:rsidP="007A23EE">
      <w:pPr>
        <w:pStyle w:val="ListParagraph"/>
        <w:numPr>
          <w:ilvl w:val="0"/>
          <w:numId w:val="31"/>
        </w:numPr>
      </w:pPr>
      <w:r>
        <w:t>Expand the project’s databases schema.</w:t>
      </w:r>
    </w:p>
    <w:p w:rsidR="007A23EE" w:rsidRDefault="007A23EE" w:rsidP="007A23EE">
      <w:pPr>
        <w:pStyle w:val="ListParagraph"/>
        <w:numPr>
          <w:ilvl w:val="0"/>
          <w:numId w:val="31"/>
        </w:numPr>
      </w:pPr>
      <w:r>
        <w:t>Right click on the database table that has just been created (</w:t>
      </w:r>
      <w:proofErr w:type="spellStart"/>
      <w:r w:rsidRPr="007A23EE">
        <w:t>IrishTimesBorderCrossings</w:t>
      </w:r>
      <w:proofErr w:type="spellEnd"/>
      <w:r>
        <w:t>).</w:t>
      </w:r>
    </w:p>
    <w:p w:rsidR="007A23EE" w:rsidRDefault="007A23EE" w:rsidP="007A23EE">
      <w:pPr>
        <w:pStyle w:val="ListParagraph"/>
        <w:numPr>
          <w:ilvl w:val="0"/>
          <w:numId w:val="31"/>
        </w:numPr>
      </w:pPr>
      <w:r>
        <w:t>Select the ‘Add to Canvas’ option (see screen shot on the lower right).</w:t>
      </w:r>
    </w:p>
    <w:p w:rsidR="00C70268" w:rsidRDefault="002031AF" w:rsidP="007A23EE">
      <w:pPr>
        <w:pStyle w:val="ListParagraph"/>
        <w:numPr>
          <w:ilvl w:val="0"/>
          <w:numId w:val="31"/>
        </w:numPr>
      </w:pPr>
      <w:r>
        <w:rPr>
          <w:noProof/>
          <w:lang w:eastAsia="en-IE"/>
        </w:rPr>
        <mc:AlternateContent>
          <mc:Choice Requires="wps">
            <w:drawing>
              <wp:anchor distT="0" distB="0" distL="114300" distR="114300" simplePos="0" relativeHeight="251736064" behindDoc="0" locked="0" layoutInCell="1" allowOverlap="1" wp14:anchorId="3D057080" wp14:editId="14B9A2C3">
                <wp:simplePos x="0" y="0"/>
                <wp:positionH relativeFrom="column">
                  <wp:posOffset>1270</wp:posOffset>
                </wp:positionH>
                <wp:positionV relativeFrom="paragraph">
                  <wp:posOffset>948055</wp:posOffset>
                </wp:positionV>
                <wp:extent cx="2374265" cy="1403985"/>
                <wp:effectExtent l="0" t="0" r="12700" b="1397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1501BFAF" wp14:editId="7F235E35">
                                  <wp:extent cx="6005439" cy="35198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9322" cy="352794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9" type="#_x0000_t202" style="position:absolute;left:0;text-align:left;margin-left:.1pt;margin-top:74.65pt;width:186.95pt;height:110.55pt;z-index:25173606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saJw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">
                <v:textbox style="mso-fit-shape-to-text:t">
                  <w:txbxContent>
                    <w:p w:rsidR="003F025C" w:rsidRDefault="003F025C" w:rsidP="007A23EE">
                      <w:r>
                        <w:rPr>
                          <w:noProof/>
                          <w:lang w:eastAsia="en-IE"/>
                        </w:rPr>
                        <w:drawing>
                          <wp:inline distT="0" distB="0" distL="0" distR="0" wp14:anchorId="1501BFAF" wp14:editId="7F235E35">
                            <wp:extent cx="6005439" cy="35198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19322" cy="3527942"/>
                                    </a:xfrm>
                                    <a:prstGeom prst="rect">
                                      <a:avLst/>
                                    </a:prstGeom>
                                    <a:noFill/>
                                    <a:ln>
                                      <a:noFill/>
                                    </a:ln>
                                  </pic:spPr>
                                </pic:pic>
                              </a:graphicData>
                            </a:graphic>
                          </wp:inline>
                        </w:drawing>
                      </w:r>
                    </w:p>
                  </w:txbxContent>
                </v:textbox>
                <w10:wrap type="square"/>
              </v:shape>
            </w:pict>
          </mc:Fallback>
        </mc:AlternateContent>
      </w:r>
      <w:r w:rsidR="007A23EE">
        <w:t xml:space="preserve">Return to the </w:t>
      </w:r>
      <w:r w:rsidR="00BC6961">
        <w:t xml:space="preserve">main </w:t>
      </w:r>
      <w:r w:rsidR="007A23EE">
        <w:t>QGIS project window, at which point the map of Ireland on your QGIS palette should look like that shown in the screen shot below</w:t>
      </w:r>
      <w:r w:rsidR="00575F7E">
        <w:t xml:space="preserve">, having selected the newly-created </w:t>
      </w:r>
      <w:proofErr w:type="spellStart"/>
      <w:r w:rsidR="00575F7E" w:rsidRPr="007A23EE">
        <w:t>IrishTimesBorderCrossings</w:t>
      </w:r>
      <w:proofErr w:type="spellEnd"/>
      <w:r w:rsidR="00575F7E">
        <w:t xml:space="preserve"> layer, </w:t>
      </w:r>
      <w:r w:rsidR="004913F0">
        <w:t xml:space="preserve">having </w:t>
      </w:r>
      <w:r w:rsidR="00575F7E">
        <w:t xml:space="preserve">selected the Properties option and set the </w:t>
      </w:r>
      <w:proofErr w:type="spellStart"/>
      <w:r w:rsidR="00575F7E">
        <w:t>Color</w:t>
      </w:r>
      <w:proofErr w:type="spellEnd"/>
      <w:r w:rsidR="00575F7E">
        <w:t xml:space="preserve"> </w:t>
      </w:r>
      <w:r w:rsidR="004913F0">
        <w:t>setting</w:t>
      </w:r>
      <w:r w:rsidR="00575F7E">
        <w:t xml:space="preserve"> to royal blue in the </w:t>
      </w:r>
      <w:proofErr w:type="spellStart"/>
      <w:r w:rsidR="00575F7E">
        <w:t>Symbology</w:t>
      </w:r>
      <w:proofErr w:type="spellEnd"/>
      <w:r w:rsidR="00575F7E">
        <w:t xml:space="preserve"> tab.</w:t>
      </w:r>
    </w:p>
    <w:p w:rsidR="00575F7E" w:rsidRPr="00AD154A" w:rsidRDefault="00575F7E" w:rsidP="00575F7E">
      <w:r>
        <w:t>Not</w:t>
      </w:r>
      <w:r w:rsidR="007E061D">
        <w:t xml:space="preserve">e how the screen shot above </w:t>
      </w:r>
      <w:r>
        <w:t>shows</w:t>
      </w:r>
      <w:r w:rsidR="007E061D">
        <w:t xml:space="preserve"> that there appears to be</w:t>
      </w:r>
      <w:r>
        <w:t xml:space="preserve"> an extremely high </w:t>
      </w:r>
      <w:r w:rsidR="007E061D">
        <w:t xml:space="preserve">level </w:t>
      </w:r>
      <w:r>
        <w:t xml:space="preserve">of </w:t>
      </w:r>
      <w:r w:rsidR="007E061D">
        <w:t>correspondence</w:t>
      </w:r>
      <w:r>
        <w:t xml:space="preserve"> between the Irish Time’s crossing points (in royal blue) and the key crossing points identified by this project</w:t>
      </w:r>
      <w:r w:rsidR="007E061D">
        <w:t xml:space="preserve"> (in dark red)</w:t>
      </w:r>
      <w:r>
        <w:t>.</w:t>
      </w:r>
    </w:p>
    <w:p w:rsidR="00ED65E8" w:rsidRDefault="007A23EE" w:rsidP="007E061D">
      <w:pPr>
        <w:pStyle w:val="Heading2"/>
      </w:pPr>
      <w:r>
        <w:br w:type="page"/>
      </w:r>
      <w:r w:rsidR="00ED65E8">
        <w:lastRenderedPageBreak/>
        <w:t>Creating the Difference (Novelty) Highlighting Map Layers</w:t>
      </w:r>
    </w:p>
    <w:p w:rsidR="007E061D" w:rsidRDefault="007E061D" w:rsidP="007E061D">
      <w:r>
        <w:t xml:space="preserve">We will now take a closer look at the apparent level of correspondence between the 2 sets of </w:t>
      </w:r>
      <w:r w:rsidR="00B742AA">
        <w:t>border crossing points referred to above by seeking to identify where any differences arise and highlighting them on the project’s map as follows:</w:t>
      </w:r>
    </w:p>
    <w:p w:rsidR="00B742AA" w:rsidRDefault="00B742AA" w:rsidP="00B742AA">
      <w:pPr>
        <w:pStyle w:val="ListParagraph"/>
        <w:numPr>
          <w:ilvl w:val="0"/>
          <w:numId w:val="32"/>
        </w:numPr>
      </w:pPr>
      <w:r>
        <w:rPr>
          <w:noProof/>
          <w:lang w:eastAsia="en-IE"/>
        </w:rPr>
        <mc:AlternateContent>
          <mc:Choice Requires="wps">
            <w:drawing>
              <wp:anchor distT="0" distB="0" distL="114300" distR="114300" simplePos="0" relativeHeight="251740160" behindDoc="0" locked="0" layoutInCell="1" allowOverlap="1" wp14:anchorId="30A5D886" wp14:editId="657063AB">
                <wp:simplePos x="0" y="0"/>
                <wp:positionH relativeFrom="column">
                  <wp:posOffset>314960</wp:posOffset>
                </wp:positionH>
                <wp:positionV relativeFrom="paragraph">
                  <wp:posOffset>231140</wp:posOffset>
                </wp:positionV>
                <wp:extent cx="6019800" cy="1403985"/>
                <wp:effectExtent l="0" t="0" r="17145" b="13970"/>
                <wp:wrapTopAndBottom/>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742AA">
                            <w:r>
                              <w:rPr>
                                <w:noProof/>
                                <w:lang w:eastAsia="en-IE"/>
                              </w:rPr>
                              <w:drawing>
                                <wp:inline distT="0" distB="0" distL="0" distR="0" wp14:anchorId="6E790A0C" wp14:editId="34834EF1">
                                  <wp:extent cx="5800725" cy="23336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left:0;text-align:left;margin-left:24.8pt;margin-top:18.2pt;width:474pt;height:110.55pt;z-index:25174016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a+Jg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">
                <v:textbox style="mso-fit-shape-to-text:t">
                  <w:txbxContent>
                    <w:p w:rsidR="003F025C" w:rsidRPr="0044730A" w:rsidRDefault="003F025C" w:rsidP="00B742AA">
                      <w:r>
                        <w:rPr>
                          <w:noProof/>
                          <w:lang w:eastAsia="en-IE"/>
                        </w:rPr>
                        <w:drawing>
                          <wp:inline distT="0" distB="0" distL="0" distR="0" wp14:anchorId="6E790A0C" wp14:editId="34834EF1">
                            <wp:extent cx="5800725" cy="23336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statements in this project’s SQL file:</w:t>
      </w:r>
      <w:r w:rsidRPr="007512C3">
        <w:rPr>
          <w:noProof/>
          <w:lang w:eastAsia="en-IE"/>
        </w:rPr>
        <w:t xml:space="preserve"> </w:t>
      </w:r>
    </w:p>
    <w:p w:rsidR="00B742AA" w:rsidRDefault="00B742AA" w:rsidP="00B742AA">
      <w:pPr>
        <w:pStyle w:val="ListParagraph"/>
        <w:numPr>
          <w:ilvl w:val="1"/>
          <w:numId w:val="32"/>
        </w:numPr>
      </w:pPr>
      <w:r>
        <w:t>The database view created by the above SQL statements identifies crossing points in the key (main) crossing points detected by this project which are not within 40 meters of at least one of the Irish Times’ crossing points.</w:t>
      </w:r>
      <w:r w:rsidR="002B1996">
        <w:t xml:space="preserve"> (Selecting that distance was done through a process of trial and error.)</w:t>
      </w:r>
    </w:p>
    <w:p w:rsidR="002B1996" w:rsidRDefault="002B1996" w:rsidP="002B1996">
      <w:pPr>
        <w:pStyle w:val="ListParagraph"/>
        <w:numPr>
          <w:ilvl w:val="0"/>
          <w:numId w:val="32"/>
        </w:numPr>
      </w:pPr>
      <w:r>
        <w:rPr>
          <w:noProof/>
          <w:lang w:eastAsia="en-IE"/>
        </w:rPr>
        <mc:AlternateContent>
          <mc:Choice Requires="wps">
            <w:drawing>
              <wp:anchor distT="0" distB="0" distL="114300" distR="114300" simplePos="0" relativeHeight="251743232" behindDoc="0" locked="0" layoutInCell="1" allowOverlap="1" wp14:anchorId="23AC92E8" wp14:editId="2E8C8475">
                <wp:simplePos x="0" y="0"/>
                <wp:positionH relativeFrom="column">
                  <wp:posOffset>314960</wp:posOffset>
                </wp:positionH>
                <wp:positionV relativeFrom="paragraph">
                  <wp:posOffset>231140</wp:posOffset>
                </wp:positionV>
                <wp:extent cx="6019800" cy="1403985"/>
                <wp:effectExtent l="0" t="0" r="17145" b="13970"/>
                <wp:wrapTopAndBottom/>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B1996">
                            <w:r>
                              <w:rPr>
                                <w:noProof/>
                                <w:lang w:eastAsia="en-IE"/>
                              </w:rPr>
                              <w:drawing>
                                <wp:inline distT="0" distB="0" distL="0" distR="0" wp14:anchorId="6A4918BC" wp14:editId="1146CCC0">
                                  <wp:extent cx="5819775" cy="21717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9775" cy="21717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left:0;text-align:left;margin-left:24.8pt;margin-top:18.2pt;width:474pt;height:110.55pt;z-index:25174323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DdS8Z7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2B1996">
                      <w:r>
                        <w:rPr>
                          <w:noProof/>
                          <w:lang w:eastAsia="en-IE"/>
                        </w:rPr>
                        <w:drawing>
                          <wp:inline distT="0" distB="0" distL="0" distR="0" wp14:anchorId="6A4918BC" wp14:editId="1146CCC0">
                            <wp:extent cx="5819775" cy="21717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19775" cy="2171700"/>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statements in this project’s SQL file:</w:t>
      </w:r>
      <w:r w:rsidRPr="007512C3">
        <w:rPr>
          <w:noProof/>
          <w:lang w:eastAsia="en-IE"/>
        </w:rPr>
        <w:t xml:space="preserve"> </w:t>
      </w:r>
    </w:p>
    <w:p w:rsidR="00E3459F" w:rsidRDefault="002B1996" w:rsidP="00E3459F">
      <w:pPr>
        <w:pStyle w:val="ListParagraph"/>
        <w:numPr>
          <w:ilvl w:val="1"/>
          <w:numId w:val="32"/>
        </w:numPr>
      </w:pPr>
      <w:r>
        <w:t>The database view created by the above SQL statements identifies Irish Times crossing points in the key (main) crossing points detected by this project which are not within 70 meters of at least one of main crossing points detected by this project. (Selecting that distance was done through a process of trial and error.)</w:t>
      </w:r>
    </w:p>
    <w:p w:rsidR="00B742AA" w:rsidRDefault="00B742AA" w:rsidP="00B742AA">
      <w:pPr>
        <w:pStyle w:val="ListParagraph"/>
        <w:numPr>
          <w:ilvl w:val="0"/>
          <w:numId w:val="32"/>
        </w:numPr>
      </w:pPr>
      <w:r>
        <w:t xml:space="preserve">Reverting to QGIS’s DB Manager </w:t>
      </w:r>
      <w:proofErr w:type="gramStart"/>
      <w:r>
        <w:t>window</w:t>
      </w:r>
      <w:proofErr w:type="gramEnd"/>
      <w:r>
        <w:t xml:space="preserve">, right-click on the project’s database in the Providers pane, select the </w:t>
      </w:r>
      <w:proofErr w:type="spellStart"/>
      <w:r>
        <w:t>‘Re</w:t>
      </w:r>
      <w:proofErr w:type="spellEnd"/>
      <w:r>
        <w:t>-connect’ option, and expand the project’s database schema.</w:t>
      </w:r>
    </w:p>
    <w:p w:rsidR="00E3459F" w:rsidRDefault="00E3459F" w:rsidP="00E3459F">
      <w:pPr>
        <w:pStyle w:val="ListParagraph"/>
        <w:numPr>
          <w:ilvl w:val="0"/>
          <w:numId w:val="32"/>
        </w:numPr>
      </w:pPr>
      <w:r>
        <w:t xml:space="preserve">In the Providers pane, right-click on the </w:t>
      </w:r>
      <w:proofErr w:type="spellStart"/>
      <w:r w:rsidRPr="00E3459F">
        <w:t>brexit_border_crossing_points_novelties</w:t>
      </w:r>
      <w:proofErr w:type="spellEnd"/>
      <w:r>
        <w:t xml:space="preserve"> view that was created in the project’s database schema by step 1 above and select the ‘Add to Canvas’ option.</w:t>
      </w:r>
    </w:p>
    <w:p w:rsidR="00E3459F" w:rsidRDefault="00E3459F" w:rsidP="00E3459F">
      <w:pPr>
        <w:pStyle w:val="ListParagraph"/>
        <w:numPr>
          <w:ilvl w:val="1"/>
          <w:numId w:val="32"/>
        </w:numPr>
      </w:pPr>
      <w:r>
        <w:t>Note how its geometry type icon indicates that it contains point data.</w:t>
      </w:r>
    </w:p>
    <w:p w:rsidR="00E3459F" w:rsidRDefault="00E3459F" w:rsidP="00BB02F1">
      <w:pPr>
        <w:pStyle w:val="ListParagraph"/>
        <w:numPr>
          <w:ilvl w:val="0"/>
          <w:numId w:val="32"/>
        </w:numPr>
        <w:spacing w:before="240"/>
      </w:pPr>
      <w:r>
        <w:t xml:space="preserve">Right-click on the </w:t>
      </w:r>
      <w:proofErr w:type="spellStart"/>
      <w:r w:rsidRPr="00E3459F">
        <w:t>IrishTimesBorderCrossingsNovelties</w:t>
      </w:r>
      <w:proofErr w:type="spellEnd"/>
      <w:r>
        <w:t xml:space="preserve"> view</w:t>
      </w:r>
      <w:r w:rsidR="00BB02F1">
        <w:t xml:space="preserve"> (</w:t>
      </w:r>
      <w:r>
        <w:t>that was created in the project’s database schema by step 2 above</w:t>
      </w:r>
      <w:r w:rsidR="00BB02F1">
        <w:t xml:space="preserve">) </w:t>
      </w:r>
      <w:r>
        <w:t>and select the ‘Add to Canvas’ option.</w:t>
      </w:r>
    </w:p>
    <w:p w:rsidR="00E3459F" w:rsidRDefault="00E3459F" w:rsidP="00E3459F">
      <w:pPr>
        <w:pStyle w:val="ListParagraph"/>
        <w:numPr>
          <w:ilvl w:val="1"/>
          <w:numId w:val="32"/>
        </w:numPr>
      </w:pPr>
      <w:r>
        <w:lastRenderedPageBreak/>
        <w:t>Note how its geometry type icon also indicates that it contains point data.</w:t>
      </w:r>
    </w:p>
    <w:p w:rsidR="00E3459F" w:rsidRDefault="00661DF0" w:rsidP="00B742AA">
      <w:pPr>
        <w:pStyle w:val="ListParagraph"/>
        <w:numPr>
          <w:ilvl w:val="0"/>
          <w:numId w:val="32"/>
        </w:numPr>
      </w:pPr>
      <w:r>
        <w:rPr>
          <w:noProof/>
          <w:lang w:eastAsia="en-IE"/>
        </w:rPr>
        <mc:AlternateContent>
          <mc:Choice Requires="wps">
            <w:drawing>
              <wp:anchor distT="0" distB="0" distL="114300" distR="114300" simplePos="0" relativeHeight="251745280" behindDoc="0" locked="0" layoutInCell="1" allowOverlap="1" wp14:anchorId="5FC23C7E" wp14:editId="39978C42">
                <wp:simplePos x="0" y="0"/>
                <wp:positionH relativeFrom="column">
                  <wp:posOffset>3768725</wp:posOffset>
                </wp:positionH>
                <wp:positionV relativeFrom="paragraph">
                  <wp:posOffset>81915</wp:posOffset>
                </wp:positionV>
                <wp:extent cx="2118995" cy="1485900"/>
                <wp:effectExtent l="0" t="0" r="15240" b="1397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BC6961">
                            <w:r>
                              <w:rPr>
                                <w:noProof/>
                                <w:lang w:eastAsia="en-IE"/>
                              </w:rPr>
                              <w:drawing>
                                <wp:inline distT="0" distB="0" distL="0" distR="0" wp14:anchorId="4F1461D3" wp14:editId="5BF9AB3A">
                                  <wp:extent cx="2287905" cy="135060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6823" cy="13558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96.75pt;margin-top:6.45pt;width:166.85pt;height:117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">
                <v:textbox style="mso-fit-shape-to-text:t">
                  <w:txbxContent>
                    <w:p w:rsidR="003F025C" w:rsidRDefault="003F025C" w:rsidP="00BC6961">
                      <w:r>
                        <w:rPr>
                          <w:noProof/>
                          <w:lang w:eastAsia="en-IE"/>
                        </w:rPr>
                        <w:drawing>
                          <wp:inline distT="0" distB="0" distL="0" distR="0" wp14:anchorId="4F1461D3" wp14:editId="5BF9AB3A">
                            <wp:extent cx="2287905" cy="135060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96823" cy="1355865"/>
                                    </a:xfrm>
                                    <a:prstGeom prst="rect">
                                      <a:avLst/>
                                    </a:prstGeom>
                                    <a:noFill/>
                                    <a:ln>
                                      <a:noFill/>
                                    </a:ln>
                                  </pic:spPr>
                                </pic:pic>
                              </a:graphicData>
                            </a:graphic>
                          </wp:inline>
                        </w:drawing>
                      </w:r>
                    </w:p>
                  </w:txbxContent>
                </v:textbox>
                <w10:wrap type="square"/>
              </v:shape>
            </w:pict>
          </mc:Fallback>
        </mc:AlternateContent>
      </w:r>
      <w:r w:rsidR="00BC6961">
        <w:t xml:space="preserve">Switch to the main QGIS project window whose Layers pane should now look like that shown in the </w:t>
      </w:r>
      <w:r w:rsidR="00F4354B">
        <w:t>1</w:t>
      </w:r>
      <w:r w:rsidR="00F4354B" w:rsidRPr="00F4354B">
        <w:rPr>
          <w:vertAlign w:val="superscript"/>
        </w:rPr>
        <w:t>st</w:t>
      </w:r>
      <w:r w:rsidR="00F4354B">
        <w:t xml:space="preserve"> </w:t>
      </w:r>
      <w:r w:rsidR="00BC6961">
        <w:t>screen shot on the right.</w:t>
      </w:r>
      <w:r w:rsidR="00BC6961" w:rsidRPr="00BC6961">
        <w:rPr>
          <w:noProof/>
          <w:lang w:eastAsia="en-IE"/>
        </w:rPr>
        <w:t xml:space="preserve"> </w:t>
      </w:r>
    </w:p>
    <w:p w:rsidR="00BC6961" w:rsidRDefault="00BC6961" w:rsidP="00B742AA">
      <w:pPr>
        <w:pStyle w:val="ListParagraph"/>
        <w:numPr>
          <w:ilvl w:val="0"/>
          <w:numId w:val="32"/>
        </w:numPr>
      </w:pPr>
      <w:r>
        <w:t>R</w:t>
      </w:r>
      <w:r w:rsidR="00661DF0">
        <w:t xml:space="preserve">ight click on the </w:t>
      </w:r>
      <w:proofErr w:type="spellStart"/>
      <w:r w:rsidR="00661DF0">
        <w:t>IrishTimesBorderCrossingsNovelties</w:t>
      </w:r>
      <w:proofErr w:type="spellEnd"/>
      <w:r w:rsidR="00661DF0">
        <w:t xml:space="preserve"> layer, select the Properties option and, in the </w:t>
      </w:r>
      <w:proofErr w:type="spellStart"/>
      <w:r w:rsidR="00661DF0">
        <w:t>Symbology</w:t>
      </w:r>
      <w:proofErr w:type="spellEnd"/>
      <w:r w:rsidR="00661DF0">
        <w:t xml:space="preserve"> tab, change its </w:t>
      </w:r>
      <w:proofErr w:type="spellStart"/>
      <w:r w:rsidR="00661DF0">
        <w:t>Color</w:t>
      </w:r>
      <w:proofErr w:type="spellEnd"/>
      <w:r w:rsidR="00661DF0">
        <w:t xml:space="preserve"> setting to light blue and its Size setting to 6.00, and then click on the ‘OK’ button.</w:t>
      </w:r>
    </w:p>
    <w:p w:rsidR="00661DF0" w:rsidRDefault="00B732F3" w:rsidP="00661DF0">
      <w:pPr>
        <w:pStyle w:val="ListParagraph"/>
        <w:numPr>
          <w:ilvl w:val="0"/>
          <w:numId w:val="32"/>
        </w:numPr>
      </w:pPr>
      <w:r>
        <w:rPr>
          <w:noProof/>
          <w:lang w:eastAsia="en-IE"/>
        </w:rPr>
        <mc:AlternateContent>
          <mc:Choice Requires="wps">
            <w:drawing>
              <wp:anchor distT="0" distB="0" distL="114300" distR="114300" simplePos="0" relativeHeight="251747328" behindDoc="0" locked="0" layoutInCell="1" allowOverlap="1" wp14:anchorId="05EC9BB1" wp14:editId="611D955D">
                <wp:simplePos x="0" y="0"/>
                <wp:positionH relativeFrom="column">
                  <wp:posOffset>3766820</wp:posOffset>
                </wp:positionH>
                <wp:positionV relativeFrom="paragraph">
                  <wp:posOffset>587375</wp:posOffset>
                </wp:positionV>
                <wp:extent cx="2118995" cy="1485900"/>
                <wp:effectExtent l="0" t="0" r="26670" b="1397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661DF0">
                            <w:r>
                              <w:rPr>
                                <w:noProof/>
                                <w:lang w:eastAsia="en-IE"/>
                              </w:rPr>
                              <w:drawing>
                                <wp:inline distT="0" distB="0" distL="0" distR="0" wp14:anchorId="72DB4B48" wp14:editId="61E3EB03">
                                  <wp:extent cx="2276475" cy="1367363"/>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7133" cy="136775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96.6pt;margin-top:46.25pt;width:166.85pt;height:117pt;z-index:251747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">
                <v:textbox style="mso-fit-shape-to-text:t">
                  <w:txbxContent>
                    <w:p w:rsidR="003F025C" w:rsidRDefault="003F025C" w:rsidP="00661DF0">
                      <w:r>
                        <w:rPr>
                          <w:noProof/>
                          <w:lang w:eastAsia="en-IE"/>
                        </w:rPr>
                        <w:drawing>
                          <wp:inline distT="0" distB="0" distL="0" distR="0" wp14:anchorId="72DB4B48" wp14:editId="61E3EB03">
                            <wp:extent cx="2276475" cy="1367363"/>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7133" cy="1367758"/>
                                    </a:xfrm>
                                    <a:prstGeom prst="rect">
                                      <a:avLst/>
                                    </a:prstGeom>
                                    <a:noFill/>
                                    <a:ln>
                                      <a:noFill/>
                                    </a:ln>
                                  </pic:spPr>
                                </pic:pic>
                              </a:graphicData>
                            </a:graphic>
                          </wp:inline>
                        </w:drawing>
                      </w:r>
                    </w:p>
                  </w:txbxContent>
                </v:textbox>
                <w10:wrap type="square"/>
              </v:shape>
            </w:pict>
          </mc:Fallback>
        </mc:AlternateContent>
      </w:r>
      <w:r w:rsidR="00661DF0">
        <w:t xml:space="preserve">Right click on the </w:t>
      </w:r>
      <w:proofErr w:type="spellStart"/>
      <w:r w:rsidR="00661DF0">
        <w:t>brexit_border_crossing_points_novelties</w:t>
      </w:r>
      <w:proofErr w:type="spellEnd"/>
      <w:r w:rsidR="00661DF0">
        <w:t xml:space="preserve"> layer, select the Properties option and, in the </w:t>
      </w:r>
      <w:proofErr w:type="spellStart"/>
      <w:r w:rsidR="00661DF0">
        <w:t>Symbology</w:t>
      </w:r>
      <w:proofErr w:type="spellEnd"/>
      <w:r w:rsidR="00661DF0">
        <w:t xml:space="preserve"> tab, change its </w:t>
      </w:r>
      <w:proofErr w:type="spellStart"/>
      <w:r w:rsidR="00661DF0">
        <w:t>Color</w:t>
      </w:r>
      <w:proofErr w:type="spellEnd"/>
      <w:r w:rsidR="00661DF0">
        <w:t xml:space="preserve"> setting to pink and its Size setting to 6.00, and then click on the ‘OK’ button.</w:t>
      </w:r>
    </w:p>
    <w:p w:rsidR="00661DF0" w:rsidRDefault="00661DF0" w:rsidP="00B742AA">
      <w:pPr>
        <w:pStyle w:val="ListParagraph"/>
        <w:numPr>
          <w:ilvl w:val="0"/>
          <w:numId w:val="32"/>
        </w:numPr>
      </w:pPr>
      <w:r>
        <w:t xml:space="preserve">Drag </w:t>
      </w:r>
      <w:r w:rsidR="00F4354B">
        <w:t>both</w:t>
      </w:r>
      <w:r>
        <w:t xml:space="preserve"> </w:t>
      </w:r>
      <w:r w:rsidR="00F4354B">
        <w:t>‘</w:t>
      </w:r>
      <w:r>
        <w:t>novelties</w:t>
      </w:r>
      <w:r w:rsidR="00F4354B">
        <w:t>’</w:t>
      </w:r>
      <w:r>
        <w:t xml:space="preserve"> layers to reposition th</w:t>
      </w:r>
      <w:r w:rsidR="00F4354B">
        <w:t xml:space="preserve">em immediately </w:t>
      </w:r>
      <w:r w:rsidR="00BB02F1">
        <w:t>beneath</w:t>
      </w:r>
      <w:r w:rsidR="00F4354B">
        <w:t xml:space="preserve"> the layer</w:t>
      </w:r>
      <w:r>
        <w:t xml:space="preserve"> to which they refer (see the </w:t>
      </w:r>
      <w:r w:rsidR="00F4354B">
        <w:t>2</w:t>
      </w:r>
      <w:r w:rsidR="00F4354B" w:rsidRPr="00F4354B">
        <w:rPr>
          <w:vertAlign w:val="superscript"/>
        </w:rPr>
        <w:t>nd</w:t>
      </w:r>
      <w:r w:rsidR="00F4354B">
        <w:t xml:space="preserve"> </w:t>
      </w:r>
      <w:r>
        <w:t>screen shot on the right for the required end result).</w:t>
      </w:r>
      <w:r w:rsidR="00F4354B" w:rsidRPr="00F4354B">
        <w:rPr>
          <w:noProof/>
          <w:lang w:eastAsia="en-IE"/>
        </w:rPr>
        <w:t xml:space="preserve"> </w:t>
      </w:r>
    </w:p>
    <w:p w:rsidR="00F4354B" w:rsidRDefault="00F4354B" w:rsidP="00F4354B">
      <w:r>
        <w:t>At this stage, the QGIS mapping pane should look like that in the screen shot below</w:t>
      </w:r>
      <w:r w:rsidR="00B732F3">
        <w:t xml:space="preserve"> in which you should be able to see:</w:t>
      </w:r>
    </w:p>
    <w:p w:rsidR="00B732F3" w:rsidRDefault="00B732F3" w:rsidP="00B732F3">
      <w:pPr>
        <w:pStyle w:val="ListParagraph"/>
        <w:numPr>
          <w:ilvl w:val="0"/>
          <w:numId w:val="33"/>
        </w:numPr>
      </w:pPr>
      <w:r>
        <w:t>Minor crossing points identified by this project (in yellow).</w:t>
      </w:r>
    </w:p>
    <w:p w:rsidR="00B732F3" w:rsidRDefault="00B732F3" w:rsidP="00B732F3">
      <w:pPr>
        <w:pStyle w:val="ListParagraph"/>
        <w:numPr>
          <w:ilvl w:val="0"/>
          <w:numId w:val="33"/>
        </w:numPr>
      </w:pPr>
      <w:r>
        <w:t>Matching crossing points (in dark red with royal blue centre)</w:t>
      </w:r>
    </w:p>
    <w:p w:rsidR="00B732F3" w:rsidRDefault="00B732F3" w:rsidP="00B732F3">
      <w:pPr>
        <w:pStyle w:val="ListParagraph"/>
        <w:numPr>
          <w:ilvl w:val="0"/>
          <w:numId w:val="33"/>
        </w:numPr>
      </w:pPr>
      <w:r>
        <w:t>Irish Times novelty crossing points (in royal blue with a light blue halo).</w:t>
      </w:r>
    </w:p>
    <w:p w:rsidR="00B732F3" w:rsidRDefault="00B732F3" w:rsidP="00B732F3">
      <w:pPr>
        <w:pStyle w:val="ListParagraph"/>
        <w:numPr>
          <w:ilvl w:val="0"/>
          <w:numId w:val="33"/>
        </w:numPr>
      </w:pPr>
      <w:r>
        <w:t xml:space="preserve">This project’s novelty (main) crossing points (in dark red with a pink halo). </w:t>
      </w:r>
    </w:p>
    <w:p w:rsidR="00ED65E8" w:rsidRDefault="00F4354B" w:rsidP="00F4354B">
      <w:pPr>
        <w:pStyle w:val="Heading2"/>
      </w:pPr>
      <w:r>
        <w:rPr>
          <w:noProof/>
          <w:lang w:eastAsia="en-IE"/>
        </w:rPr>
        <mc:AlternateContent>
          <mc:Choice Requires="wps">
            <w:drawing>
              <wp:anchor distT="0" distB="0" distL="114300" distR="114300" simplePos="0" relativeHeight="251749376" behindDoc="0" locked="0" layoutInCell="1" allowOverlap="1" wp14:anchorId="46F7F63D" wp14:editId="31AE59C1">
                <wp:simplePos x="0" y="0"/>
                <wp:positionH relativeFrom="column">
                  <wp:posOffset>-66675</wp:posOffset>
                </wp:positionH>
                <wp:positionV relativeFrom="paragraph">
                  <wp:posOffset>54610</wp:posOffset>
                </wp:positionV>
                <wp:extent cx="2374265" cy="1403985"/>
                <wp:effectExtent l="0" t="0" r="25400" b="13970"/>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F4354B">
                            <w:r>
                              <w:rPr>
                                <w:noProof/>
                                <w:lang w:eastAsia="en-IE"/>
                              </w:rPr>
                              <w:drawing>
                                <wp:inline distT="0" distB="0" distL="0" distR="0" wp14:anchorId="12973C36" wp14:editId="4EED9E83">
                                  <wp:extent cx="6305550" cy="38957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5550" cy="38957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4" type="#_x0000_t202" style="position:absolute;margin-left:-5.25pt;margin-top:4.3pt;width:186.95pt;height:110.55pt;z-index:25174937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">
                <v:textbox style="mso-fit-shape-to-text:t">
                  <w:txbxContent>
                    <w:p w:rsidR="003F025C" w:rsidRDefault="003F025C" w:rsidP="00F4354B">
                      <w:r>
                        <w:rPr>
                          <w:noProof/>
                          <w:lang w:eastAsia="en-IE"/>
                        </w:rPr>
                        <w:drawing>
                          <wp:inline distT="0" distB="0" distL="0" distR="0" wp14:anchorId="12973C36" wp14:editId="4EED9E83">
                            <wp:extent cx="6305550" cy="38957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5550" cy="3895725"/>
                                    </a:xfrm>
                                    <a:prstGeom prst="rect">
                                      <a:avLst/>
                                    </a:prstGeom>
                                    <a:noFill/>
                                    <a:ln>
                                      <a:noFill/>
                                    </a:ln>
                                  </pic:spPr>
                                </pic:pic>
                              </a:graphicData>
                            </a:graphic>
                          </wp:inline>
                        </w:drawing>
                      </w:r>
                    </w:p>
                  </w:txbxContent>
                </v:textbox>
                <w10:wrap type="square"/>
              </v:shape>
            </w:pict>
          </mc:Fallback>
        </mc:AlternateContent>
      </w:r>
      <w:r>
        <w:br w:type="page"/>
      </w:r>
      <w:r w:rsidR="00ED65E8">
        <w:lastRenderedPageBreak/>
        <w:t>Analysing the Border Crossing Point Differences (Novelties)</w:t>
      </w:r>
    </w:p>
    <w:p w:rsidR="00106322" w:rsidRDefault="00106322" w:rsidP="00106322">
      <w:r>
        <w:t xml:space="preserve">It the following 2 subsections we will take a closer look at the differences </w:t>
      </w:r>
      <w:r w:rsidR="0099401E">
        <w:t xml:space="preserve">(novelties) </w:t>
      </w:r>
      <w:r>
        <w:t xml:space="preserve">between the border crossing points </w:t>
      </w:r>
      <w:r w:rsidR="0099401E">
        <w:t>identified by both the Irish T</w:t>
      </w:r>
      <w:r w:rsidR="00271A71">
        <w:t xml:space="preserve">imes map and </w:t>
      </w:r>
      <w:r w:rsidR="0099401E">
        <w:t>the main crossing points identified by this ‘Brexit’ project.</w:t>
      </w:r>
    </w:p>
    <w:p w:rsidR="0099401E" w:rsidRDefault="0099401E" w:rsidP="0099401E">
      <w:pPr>
        <w:pStyle w:val="Heading3"/>
      </w:pPr>
      <w:r>
        <w:t>Irish Times Novelties</w:t>
      </w:r>
    </w:p>
    <w:p w:rsidR="0099401E" w:rsidRDefault="0099401E" w:rsidP="00106322">
      <w:r>
        <w:t>These are the border crossing points identified by the Irish Time’s mapping exercise that were not identified during this project’s mapping exercise. We will now take a closer look at them as follows:</w:t>
      </w:r>
    </w:p>
    <w:p w:rsidR="0099401E" w:rsidRDefault="0099401E" w:rsidP="0099401E">
      <w:pPr>
        <w:pStyle w:val="ListParagraph"/>
        <w:numPr>
          <w:ilvl w:val="0"/>
          <w:numId w:val="34"/>
        </w:numPr>
      </w:pPr>
      <w:r>
        <w:rPr>
          <w:noProof/>
          <w:lang w:eastAsia="en-IE"/>
        </w:rPr>
        <mc:AlternateContent>
          <mc:Choice Requires="wps">
            <w:drawing>
              <wp:anchor distT="0" distB="0" distL="114300" distR="114300" simplePos="0" relativeHeight="251751424" behindDoc="0" locked="0" layoutInCell="1" allowOverlap="1" wp14:anchorId="08B6018E" wp14:editId="49666027">
                <wp:simplePos x="0" y="0"/>
                <wp:positionH relativeFrom="column">
                  <wp:posOffset>314960</wp:posOffset>
                </wp:positionH>
                <wp:positionV relativeFrom="paragraph">
                  <wp:posOffset>231140</wp:posOffset>
                </wp:positionV>
                <wp:extent cx="6019800" cy="1403985"/>
                <wp:effectExtent l="0" t="0" r="17145" b="13970"/>
                <wp:wrapTopAndBottom/>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9401E">
                            <w:r>
                              <w:rPr>
                                <w:noProof/>
                                <w:lang w:eastAsia="en-IE"/>
                              </w:rPr>
                              <w:drawing>
                                <wp:inline distT="0" distB="0" distL="0" distR="0" wp14:anchorId="6E26F324" wp14:editId="674A9AD2">
                                  <wp:extent cx="3219450" cy="628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9450" cy="628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left:0;text-align:left;margin-left:24.8pt;margin-top:18.2pt;width:474pt;height:110.55pt;z-index:25175142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BZeifk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99401E">
                      <w:r>
                        <w:rPr>
                          <w:noProof/>
                          <w:lang w:eastAsia="en-IE"/>
                        </w:rPr>
                        <w:drawing>
                          <wp:inline distT="0" distB="0" distL="0" distR="0" wp14:anchorId="6E26F324" wp14:editId="674A9AD2">
                            <wp:extent cx="3219450" cy="628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19450" cy="628650"/>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w:t>
      </w:r>
      <w:r w:rsidR="00371F8F">
        <w:t xml:space="preserve"> in this project’s SQL file</w:t>
      </w:r>
      <w:r>
        <w:t>:</w:t>
      </w:r>
    </w:p>
    <w:p w:rsidR="0099401E" w:rsidRDefault="00371F8F" w:rsidP="0099401E">
      <w:pPr>
        <w:pStyle w:val="ListParagraph"/>
        <w:numPr>
          <w:ilvl w:val="0"/>
          <w:numId w:val="34"/>
        </w:numPr>
      </w:pPr>
      <w:r>
        <w:rPr>
          <w:noProof/>
          <w:lang w:eastAsia="en-IE"/>
        </w:rPr>
        <mc:AlternateContent>
          <mc:Choice Requires="wps">
            <w:drawing>
              <wp:anchor distT="0" distB="0" distL="114300" distR="114300" simplePos="0" relativeHeight="251755520" behindDoc="0" locked="0" layoutInCell="1" allowOverlap="1" wp14:anchorId="7783A184" wp14:editId="0FD82DA2">
                <wp:simplePos x="0" y="0"/>
                <wp:positionH relativeFrom="column">
                  <wp:posOffset>349250</wp:posOffset>
                </wp:positionH>
                <wp:positionV relativeFrom="paragraph">
                  <wp:posOffset>1310005</wp:posOffset>
                </wp:positionV>
                <wp:extent cx="6019800" cy="1403985"/>
                <wp:effectExtent l="0" t="0" r="17145" b="13970"/>
                <wp:wrapTopAndBottom/>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6CAAAD8A" wp14:editId="6AD088E8">
                                  <wp:extent cx="2667000" cy="9810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00" cy="9810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27.5pt;margin-top:103.15pt;width:474pt;height:110.55pt;z-index:25175552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">
                <v:textbox style="mso-fit-shape-to-text:t">
                  <w:txbxContent>
                    <w:p w:rsidR="003F025C" w:rsidRPr="0044730A" w:rsidRDefault="003F025C" w:rsidP="00371F8F">
                      <w:r>
                        <w:rPr>
                          <w:noProof/>
                          <w:lang w:eastAsia="en-IE"/>
                        </w:rPr>
                        <w:drawing>
                          <wp:inline distT="0" distB="0" distL="0" distR="0" wp14:anchorId="6CAAAD8A" wp14:editId="6AD088E8">
                            <wp:extent cx="2667000" cy="9810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00" cy="981075"/>
                                    </a:xfrm>
                                    <a:prstGeom prst="rect">
                                      <a:avLst/>
                                    </a:prstGeom>
                                    <a:noFill/>
                                    <a:ln>
                                      <a:noFill/>
                                    </a:ln>
                                  </pic:spPr>
                                </pic:pic>
                              </a:graphicData>
                            </a:graphic>
                          </wp:inline>
                        </w:drawing>
                      </w:r>
                    </w:p>
                  </w:txbxContent>
                </v:textbox>
                <w10:wrap type="topAndBottom"/>
              </v:shape>
            </w:pict>
          </mc:Fallback>
        </mc:AlternateContent>
      </w:r>
      <w:r>
        <w:rPr>
          <w:noProof/>
          <w:lang w:eastAsia="en-IE"/>
        </w:rPr>
        <mc:AlternateContent>
          <mc:Choice Requires="wps">
            <w:drawing>
              <wp:anchor distT="0" distB="0" distL="114300" distR="114300" simplePos="0" relativeHeight="251753472" behindDoc="0" locked="0" layoutInCell="1" allowOverlap="1" wp14:anchorId="735B49E2" wp14:editId="102E5F7C">
                <wp:simplePos x="0" y="0"/>
                <wp:positionH relativeFrom="column">
                  <wp:posOffset>360680</wp:posOffset>
                </wp:positionH>
                <wp:positionV relativeFrom="paragraph">
                  <wp:posOffset>2790825</wp:posOffset>
                </wp:positionV>
                <wp:extent cx="6019800" cy="1403985"/>
                <wp:effectExtent l="0" t="0" r="17145" b="13970"/>
                <wp:wrapTopAndBottom/>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2F228469" wp14:editId="5A3E7A8C">
                                  <wp:extent cx="28003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0350" cy="7524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left:0;text-align:left;margin-left:28.4pt;margin-top:219.75pt;width:474pt;height:110.55pt;z-index:25175347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">
                <v:textbox style="mso-fit-shape-to-text:t">
                  <w:txbxContent>
                    <w:p w:rsidR="003F025C" w:rsidRPr="0044730A" w:rsidRDefault="003F025C" w:rsidP="00371F8F">
                      <w:r>
                        <w:rPr>
                          <w:noProof/>
                          <w:lang w:eastAsia="en-IE"/>
                        </w:rPr>
                        <w:drawing>
                          <wp:inline distT="0" distB="0" distL="0" distR="0" wp14:anchorId="2F228469" wp14:editId="5A3E7A8C">
                            <wp:extent cx="28003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0350" cy="752475"/>
                                    </a:xfrm>
                                    <a:prstGeom prst="rect">
                                      <a:avLst/>
                                    </a:prstGeom>
                                    <a:noFill/>
                                    <a:ln>
                                      <a:noFill/>
                                    </a:ln>
                                  </pic:spPr>
                                </pic:pic>
                              </a:graphicData>
                            </a:graphic>
                          </wp:inline>
                        </w:drawing>
                      </w:r>
                    </w:p>
                  </w:txbxContent>
                </v:textbox>
                <w10:wrap type="topAndBottom"/>
              </v:shape>
            </w:pict>
          </mc:Fallback>
        </mc:AlternateContent>
      </w:r>
      <w:r w:rsidR="0099401E">
        <w:t>As shown the in the following screen shot, the results of this SQL statement tell us that a total of 208 border crossing points have been identified:</w:t>
      </w:r>
    </w:p>
    <w:p w:rsidR="0099401E" w:rsidRDefault="00371F8F" w:rsidP="00371F8F">
      <w:pPr>
        <w:pStyle w:val="ListParagraph"/>
        <w:numPr>
          <w:ilvl w:val="0"/>
          <w:numId w:val="34"/>
        </w:numPr>
      </w:pPr>
      <w:r>
        <w:t>Highlight and execute the following SQL statement in this project’s SQL file:</w:t>
      </w:r>
    </w:p>
    <w:p w:rsidR="00371F8F" w:rsidRDefault="00371F8F" w:rsidP="00371F8F">
      <w:pPr>
        <w:pStyle w:val="ListParagraph"/>
        <w:numPr>
          <w:ilvl w:val="0"/>
          <w:numId w:val="34"/>
        </w:numPr>
      </w:pPr>
      <w:r>
        <w:rPr>
          <w:noProof/>
          <w:lang w:eastAsia="en-IE"/>
        </w:rPr>
        <mc:AlternateContent>
          <mc:Choice Requires="wps">
            <w:drawing>
              <wp:anchor distT="0" distB="0" distL="114300" distR="114300" simplePos="0" relativeHeight="251758592" behindDoc="0" locked="0" layoutInCell="1" allowOverlap="1" wp14:anchorId="5E11DF9A" wp14:editId="6EBC02B1">
                <wp:simplePos x="0" y="0"/>
                <wp:positionH relativeFrom="column">
                  <wp:posOffset>334645</wp:posOffset>
                </wp:positionH>
                <wp:positionV relativeFrom="paragraph">
                  <wp:posOffset>1461135</wp:posOffset>
                </wp:positionV>
                <wp:extent cx="6410325" cy="1403985"/>
                <wp:effectExtent l="0" t="0" r="28575" b="13970"/>
                <wp:wrapTopAndBottom/>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587E43C0" wp14:editId="7EFA0B91">
                                  <wp:extent cx="6305550" cy="1047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5550" cy="10477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left:0;text-align:left;margin-left:26.35pt;margin-top:115.05pt;width:504.75pt;height:110.5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">
                <v:textbox style="mso-fit-shape-to-text:t">
                  <w:txbxContent>
                    <w:p w:rsidR="003F025C" w:rsidRPr="0044730A" w:rsidRDefault="003F025C" w:rsidP="00371F8F">
                      <w:r>
                        <w:rPr>
                          <w:noProof/>
                          <w:lang w:eastAsia="en-IE"/>
                        </w:rPr>
                        <w:drawing>
                          <wp:inline distT="0" distB="0" distL="0" distR="0" wp14:anchorId="587E43C0" wp14:editId="7EFA0B91">
                            <wp:extent cx="6305550" cy="1047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05550" cy="1047750"/>
                                    </a:xfrm>
                                    <a:prstGeom prst="rect">
                                      <a:avLst/>
                                    </a:prstGeom>
                                    <a:noFill/>
                                    <a:ln>
                                      <a:noFill/>
                                    </a:ln>
                                  </pic:spPr>
                                </pic:pic>
                              </a:graphicData>
                            </a:graphic>
                          </wp:inline>
                        </w:drawing>
                      </w:r>
                    </w:p>
                  </w:txbxContent>
                </v:textbox>
                <w10:wrap type="topAndBottom"/>
              </v:shape>
            </w:pict>
          </mc:Fallback>
        </mc:AlternateContent>
      </w:r>
      <w:r>
        <w:t xml:space="preserve">As shown the in the following screen shot, the results of this SQL statement </w:t>
      </w:r>
      <w:r w:rsidR="00DE5CFF">
        <w:t>tell us that 5 such discrepancies exist</w:t>
      </w:r>
      <w:r>
        <w:t>:</w:t>
      </w:r>
    </w:p>
    <w:p w:rsidR="001F5402" w:rsidRDefault="008D7003" w:rsidP="008D7003">
      <w:pPr>
        <w:pStyle w:val="ListParagraph"/>
        <w:numPr>
          <w:ilvl w:val="1"/>
          <w:numId w:val="34"/>
        </w:numPr>
      </w:pPr>
      <w:r>
        <w:t>Note the comments in the today column above, in which at least one of them (the first one) is flagged as no longer being a</w:t>
      </w:r>
      <w:r w:rsidR="00BB02F1">
        <w:t xml:space="preserve"> usable</w:t>
      </w:r>
      <w:r>
        <w:t xml:space="preserve"> border crossing.</w:t>
      </w:r>
    </w:p>
    <w:p w:rsidR="001F5402" w:rsidRDefault="001F5402" w:rsidP="001F5402">
      <w:r>
        <w:br w:type="page"/>
      </w:r>
    </w:p>
    <w:p w:rsidR="00DF0D79" w:rsidRDefault="008D7003" w:rsidP="00DF0D79">
      <w:pPr>
        <w:pStyle w:val="ListParagraph"/>
        <w:numPr>
          <w:ilvl w:val="0"/>
          <w:numId w:val="34"/>
        </w:numPr>
      </w:pPr>
      <w:r>
        <w:lastRenderedPageBreak/>
        <w:t>The following screen shots provide a zoomed-in view of each of those anomalous crossing points (i.e. those in royal blue with a light blue halo) in this project’s map:</w:t>
      </w:r>
    </w:p>
    <w:tbl>
      <w:tblPr>
        <w:tblStyle w:val="TableGrid"/>
        <w:tblW w:w="0" w:type="auto"/>
        <w:tblLook w:val="04A0" w:firstRow="1" w:lastRow="0" w:firstColumn="1" w:lastColumn="0" w:noHBand="0" w:noVBand="1"/>
      </w:tblPr>
      <w:tblGrid>
        <w:gridCol w:w="3303"/>
        <w:gridCol w:w="3243"/>
        <w:gridCol w:w="3273"/>
      </w:tblGrid>
      <w:tr w:rsidR="00DF0D79" w:rsidTr="003F025C">
        <w:tc>
          <w:tcPr>
            <w:tcW w:w="3384" w:type="dxa"/>
          </w:tcPr>
          <w:p w:rsidR="00DF0D79" w:rsidRDefault="00DF0D79" w:rsidP="003F025C">
            <w:pPr>
              <w:jc w:val="center"/>
            </w:pPr>
            <w:r>
              <w:rPr>
                <w:noProof/>
                <w:lang w:eastAsia="en-IE"/>
              </w:rPr>
              <w:drawing>
                <wp:inline distT="0" distB="0" distL="0" distR="0" wp14:anchorId="3DC021C8" wp14:editId="0EDCDBA3">
                  <wp:extent cx="1981200" cy="21717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rsidR="00DF0D79" w:rsidRDefault="00DF0D79" w:rsidP="003F025C">
            <w:pPr>
              <w:pStyle w:val="ListParagraph"/>
              <w:numPr>
                <w:ilvl w:val="0"/>
                <w:numId w:val="37"/>
              </w:numPr>
            </w:pPr>
            <w:r>
              <w:t>id=1 (Muff, Co. Donegal)</w:t>
            </w:r>
          </w:p>
        </w:tc>
        <w:tc>
          <w:tcPr>
            <w:tcW w:w="3384" w:type="dxa"/>
          </w:tcPr>
          <w:p w:rsidR="00DF0D79" w:rsidRDefault="00DF0D79" w:rsidP="003F025C">
            <w:pPr>
              <w:jc w:val="center"/>
            </w:pPr>
            <w:r>
              <w:rPr>
                <w:noProof/>
                <w:lang w:eastAsia="en-IE"/>
              </w:rPr>
              <w:drawing>
                <wp:inline distT="0" distB="0" distL="0" distR="0" wp14:anchorId="49E2B7DC" wp14:editId="19B43CE1">
                  <wp:extent cx="1935480" cy="1662975"/>
                  <wp:effectExtent l="0" t="0" r="762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37178" cy="1664434"/>
                          </a:xfrm>
                          <a:prstGeom prst="rect">
                            <a:avLst/>
                          </a:prstGeom>
                          <a:noFill/>
                          <a:ln>
                            <a:noFill/>
                          </a:ln>
                        </pic:spPr>
                      </pic:pic>
                    </a:graphicData>
                  </a:graphic>
                </wp:inline>
              </w:drawing>
            </w:r>
          </w:p>
          <w:p w:rsidR="00DF0D79" w:rsidRDefault="00DF0D79" w:rsidP="003F025C">
            <w:pPr>
              <w:pStyle w:val="ListParagraph"/>
              <w:numPr>
                <w:ilvl w:val="0"/>
                <w:numId w:val="37"/>
              </w:numPr>
            </w:pPr>
            <w:r>
              <w:t>id=136 (Middletown, Co. Armagh)</w:t>
            </w:r>
          </w:p>
        </w:tc>
        <w:tc>
          <w:tcPr>
            <w:tcW w:w="3384" w:type="dxa"/>
          </w:tcPr>
          <w:p w:rsidR="00DF0D79" w:rsidRDefault="00DF0D79" w:rsidP="003F025C">
            <w:pPr>
              <w:jc w:val="center"/>
            </w:pPr>
            <w:r>
              <w:rPr>
                <w:noProof/>
                <w:lang w:eastAsia="en-IE"/>
              </w:rPr>
              <w:drawing>
                <wp:inline distT="0" distB="0" distL="0" distR="0" wp14:anchorId="329041EE" wp14:editId="633E1828">
                  <wp:extent cx="1960245" cy="1968024"/>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60668" cy="1968449"/>
                          </a:xfrm>
                          <a:prstGeom prst="rect">
                            <a:avLst/>
                          </a:prstGeom>
                          <a:noFill/>
                          <a:ln>
                            <a:noFill/>
                          </a:ln>
                        </pic:spPr>
                      </pic:pic>
                    </a:graphicData>
                  </a:graphic>
                </wp:inline>
              </w:drawing>
            </w:r>
          </w:p>
          <w:p w:rsidR="00DF0D79" w:rsidRDefault="00DF0D79" w:rsidP="003F025C">
            <w:pPr>
              <w:pStyle w:val="ListParagraph"/>
              <w:numPr>
                <w:ilvl w:val="0"/>
                <w:numId w:val="37"/>
              </w:numPr>
            </w:pPr>
            <w:r>
              <w:t>id=188 (</w:t>
            </w:r>
            <w:proofErr w:type="spellStart"/>
            <w:r>
              <w:t>Carewamean</w:t>
            </w:r>
            <w:proofErr w:type="spellEnd"/>
            <w:r>
              <w:t xml:space="preserve"> Rd., Co. Armagh)</w:t>
            </w:r>
          </w:p>
        </w:tc>
      </w:tr>
      <w:tr w:rsidR="00DF0D79" w:rsidTr="003F025C">
        <w:tc>
          <w:tcPr>
            <w:tcW w:w="3384" w:type="dxa"/>
          </w:tcPr>
          <w:p w:rsidR="00DF0D79" w:rsidRDefault="00DF0D79" w:rsidP="003F025C">
            <w:pPr>
              <w:jc w:val="center"/>
            </w:pPr>
            <w:r>
              <w:rPr>
                <w:noProof/>
                <w:lang w:eastAsia="en-IE"/>
              </w:rPr>
              <w:drawing>
                <wp:inline distT="0" distB="0" distL="0" distR="0" wp14:anchorId="6031A86C" wp14:editId="6C1714AB">
                  <wp:extent cx="1981200" cy="1956624"/>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85906" cy="1961271"/>
                          </a:xfrm>
                          <a:prstGeom prst="rect">
                            <a:avLst/>
                          </a:prstGeom>
                          <a:noFill/>
                          <a:ln>
                            <a:noFill/>
                          </a:ln>
                        </pic:spPr>
                      </pic:pic>
                    </a:graphicData>
                  </a:graphic>
                </wp:inline>
              </w:drawing>
            </w:r>
          </w:p>
          <w:p w:rsidR="00DF0D79" w:rsidRDefault="00DF0D79" w:rsidP="003F025C">
            <w:pPr>
              <w:pStyle w:val="ListParagraph"/>
              <w:numPr>
                <w:ilvl w:val="0"/>
                <w:numId w:val="37"/>
              </w:numPr>
            </w:pPr>
            <w:r>
              <w:t>id=189 (</w:t>
            </w:r>
            <w:proofErr w:type="spellStart"/>
            <w:r>
              <w:t>Carrickaneena</w:t>
            </w:r>
            <w:proofErr w:type="spellEnd"/>
            <w:r>
              <w:t>, Co. Armagh)</w:t>
            </w:r>
          </w:p>
        </w:tc>
        <w:tc>
          <w:tcPr>
            <w:tcW w:w="3384" w:type="dxa"/>
          </w:tcPr>
          <w:p w:rsidR="00DF0D79" w:rsidRDefault="00DF0D79" w:rsidP="003F025C">
            <w:pPr>
              <w:ind w:left="360"/>
              <w:jc w:val="center"/>
            </w:pPr>
          </w:p>
        </w:tc>
        <w:tc>
          <w:tcPr>
            <w:tcW w:w="3384" w:type="dxa"/>
          </w:tcPr>
          <w:p w:rsidR="00DF0D79" w:rsidRDefault="00DF0D79" w:rsidP="003F025C">
            <w:pPr>
              <w:jc w:val="center"/>
            </w:pPr>
            <w:r>
              <w:rPr>
                <w:noProof/>
                <w:lang w:eastAsia="en-IE"/>
              </w:rPr>
              <w:drawing>
                <wp:inline distT="0" distB="0" distL="0" distR="0" wp14:anchorId="4C80D15E" wp14:editId="04ECD6B3">
                  <wp:extent cx="1933575" cy="2178809"/>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33575" cy="2178809"/>
                          </a:xfrm>
                          <a:prstGeom prst="rect">
                            <a:avLst/>
                          </a:prstGeom>
                          <a:noFill/>
                          <a:ln>
                            <a:noFill/>
                          </a:ln>
                        </pic:spPr>
                      </pic:pic>
                    </a:graphicData>
                  </a:graphic>
                </wp:inline>
              </w:drawing>
            </w:r>
          </w:p>
          <w:p w:rsidR="00DF0D79" w:rsidRDefault="00DF0D79" w:rsidP="003F025C">
            <w:pPr>
              <w:pStyle w:val="ListParagraph"/>
              <w:numPr>
                <w:ilvl w:val="0"/>
                <w:numId w:val="37"/>
              </w:numPr>
            </w:pPr>
            <w:r>
              <w:t>id=192 (Jonesborough, Co. Armagh)</w:t>
            </w:r>
          </w:p>
        </w:tc>
      </w:tr>
    </w:tbl>
    <w:p w:rsidR="003C2628" w:rsidRDefault="003C2628" w:rsidP="007307B4">
      <w:pPr>
        <w:rPr>
          <w:noProof/>
          <w:lang w:eastAsia="en-IE"/>
        </w:rPr>
      </w:pPr>
    </w:p>
    <w:p w:rsidR="000F5A7F" w:rsidRDefault="000F5A7F" w:rsidP="000F5A7F">
      <w:pPr>
        <w:rPr>
          <w:noProof/>
          <w:lang w:eastAsia="en-IE"/>
        </w:rPr>
      </w:pPr>
      <w:r>
        <w:rPr>
          <w:noProof/>
          <w:lang w:eastAsia="en-IE"/>
        </w:rPr>
        <w:t>Of the 5 anomalies ill</w:t>
      </w:r>
      <w:r w:rsidR="00BB02F1">
        <w:rPr>
          <w:noProof/>
          <w:lang w:eastAsia="en-IE"/>
        </w:rPr>
        <w:t>ustrated above</w:t>
      </w:r>
      <w:r>
        <w:rPr>
          <w:noProof/>
          <w:lang w:eastAsia="en-IE"/>
        </w:rPr>
        <w:t>:</w:t>
      </w:r>
    </w:p>
    <w:p w:rsidR="003C2628" w:rsidRDefault="007307B4" w:rsidP="003C2628">
      <w:pPr>
        <w:pStyle w:val="ListParagraph"/>
        <w:numPr>
          <w:ilvl w:val="0"/>
          <w:numId w:val="36"/>
        </w:numPr>
        <w:rPr>
          <w:noProof/>
          <w:lang w:eastAsia="en-IE"/>
        </w:rPr>
      </w:pPr>
      <w:r>
        <w:rPr>
          <w:noProof/>
          <w:lang w:eastAsia="en-IE"/>
        </w:rPr>
        <w:t>the first one (id=1) is no longer a border crossing and should not be included in any list of b</w:t>
      </w:r>
      <w:r w:rsidR="003C2628">
        <w:rPr>
          <w:noProof/>
          <w:lang w:eastAsia="en-IE"/>
        </w:rPr>
        <w:t>order crossing</w:t>
      </w:r>
      <w:r w:rsidR="001F5402">
        <w:rPr>
          <w:noProof/>
          <w:lang w:eastAsia="en-IE"/>
        </w:rPr>
        <w:t>s</w:t>
      </w:r>
      <w:r w:rsidR="003C2628">
        <w:rPr>
          <w:noProof/>
          <w:lang w:eastAsia="en-IE"/>
        </w:rPr>
        <w:t>;</w:t>
      </w:r>
    </w:p>
    <w:p w:rsidR="001B39C0" w:rsidRDefault="003C2628" w:rsidP="007307B4">
      <w:pPr>
        <w:pStyle w:val="ListParagraph"/>
        <w:numPr>
          <w:ilvl w:val="0"/>
          <w:numId w:val="36"/>
        </w:numPr>
        <w:rPr>
          <w:noProof/>
          <w:lang w:eastAsia="en-IE"/>
        </w:rPr>
      </w:pPr>
      <w:r>
        <w:rPr>
          <w:noProof/>
          <w:lang w:eastAsia="en-IE"/>
        </w:rPr>
        <w:t xml:space="preserve">the </w:t>
      </w:r>
      <w:r w:rsidR="004C5881">
        <w:rPr>
          <w:noProof/>
          <w:lang w:eastAsia="en-IE"/>
        </w:rPr>
        <w:t xml:space="preserve">second </w:t>
      </w:r>
      <w:r w:rsidR="00BB02F1">
        <w:rPr>
          <w:noProof/>
          <w:lang w:eastAsia="en-IE"/>
        </w:rPr>
        <w:t>novelty</w:t>
      </w:r>
      <w:r w:rsidR="004C5881">
        <w:rPr>
          <w:noProof/>
          <w:lang w:eastAsia="en-IE"/>
        </w:rPr>
        <w:t xml:space="preserve"> crossing (id=136) was not picked up by this project because the road in question appears to straddle the border line at the location in question</w:t>
      </w:r>
      <w:r w:rsidR="001B39C0">
        <w:rPr>
          <w:noProof/>
          <w:lang w:eastAsia="en-IE"/>
        </w:rPr>
        <w:t>;</w:t>
      </w:r>
    </w:p>
    <w:p w:rsidR="007307B4" w:rsidRDefault="007307B4" w:rsidP="007307B4">
      <w:pPr>
        <w:pStyle w:val="ListParagraph"/>
        <w:numPr>
          <w:ilvl w:val="0"/>
          <w:numId w:val="36"/>
        </w:numPr>
        <w:rPr>
          <w:noProof/>
          <w:lang w:eastAsia="en-IE"/>
        </w:rPr>
      </w:pPr>
      <w:r>
        <w:rPr>
          <w:noProof/>
          <w:lang w:eastAsia="en-IE"/>
        </w:rPr>
        <w:t xml:space="preserve">the remaining </w:t>
      </w:r>
      <w:r w:rsidR="00BB02F1">
        <w:rPr>
          <w:noProof/>
          <w:lang w:eastAsia="en-IE"/>
        </w:rPr>
        <w:t>novelties</w:t>
      </w:r>
      <w:r>
        <w:rPr>
          <w:noProof/>
          <w:lang w:eastAsia="en-IE"/>
        </w:rPr>
        <w:t xml:space="preserve"> (id=188, 189 &amp; 192) </w:t>
      </w:r>
      <w:r w:rsidR="009420DD">
        <w:rPr>
          <w:noProof/>
          <w:lang w:eastAsia="en-IE"/>
        </w:rPr>
        <w:t>appear to be caused</w:t>
      </w:r>
      <w:r>
        <w:rPr>
          <w:noProof/>
          <w:lang w:eastAsia="en-IE"/>
        </w:rPr>
        <w:t xml:space="preserve"> </w:t>
      </w:r>
      <w:r w:rsidR="009420DD">
        <w:rPr>
          <w:noProof/>
          <w:lang w:eastAsia="en-IE"/>
        </w:rPr>
        <w:t>by</w:t>
      </w:r>
      <w:r>
        <w:rPr>
          <w:noProof/>
          <w:lang w:eastAsia="en-IE"/>
        </w:rPr>
        <w:t xml:space="preserve"> the Irish Times data having a different view</w:t>
      </w:r>
      <w:r w:rsidR="00BB02F1">
        <w:rPr>
          <w:noProof/>
          <w:lang w:eastAsia="en-IE"/>
        </w:rPr>
        <w:t xml:space="preserve"> - relative to </w:t>
      </w:r>
      <w:r w:rsidR="009420DD">
        <w:rPr>
          <w:noProof/>
          <w:lang w:eastAsia="en-IE"/>
        </w:rPr>
        <w:t xml:space="preserve">OpenStreetMap - </w:t>
      </w:r>
      <w:r>
        <w:rPr>
          <w:noProof/>
          <w:lang w:eastAsia="en-IE"/>
        </w:rPr>
        <w:t xml:space="preserve"> as to </w:t>
      </w:r>
      <w:r w:rsidR="009420DD">
        <w:rPr>
          <w:noProof/>
          <w:lang w:eastAsia="en-IE"/>
        </w:rPr>
        <w:t xml:space="preserve">where exactly the border line </w:t>
      </w:r>
      <w:r w:rsidR="00BB02F1">
        <w:rPr>
          <w:noProof/>
          <w:lang w:eastAsia="en-IE"/>
        </w:rPr>
        <w:t>is situated</w:t>
      </w:r>
      <w:r>
        <w:rPr>
          <w:noProof/>
          <w:lang w:eastAsia="en-IE"/>
        </w:rPr>
        <w:t xml:space="preserve"> at the locations in question</w:t>
      </w:r>
      <w:r w:rsidR="009420DD">
        <w:rPr>
          <w:noProof/>
          <w:lang w:eastAsia="en-IE"/>
        </w:rPr>
        <w:t>.</w:t>
      </w:r>
    </w:p>
    <w:p w:rsidR="00271A71" w:rsidRDefault="00271A71">
      <w:pPr>
        <w:spacing w:before="0" w:after="200" w:line="276" w:lineRule="auto"/>
        <w:rPr>
          <w:rFonts w:eastAsiaTheme="majorEastAsia" w:cstheme="majorBidi"/>
          <w:b/>
          <w:sz w:val="36"/>
          <w:szCs w:val="26"/>
        </w:rPr>
      </w:pPr>
      <w:r>
        <w:br w:type="page"/>
      </w:r>
    </w:p>
    <w:p w:rsidR="00271A71" w:rsidRDefault="00271A71" w:rsidP="00271A71">
      <w:pPr>
        <w:pStyle w:val="Heading3"/>
      </w:pPr>
      <w:r>
        <w:lastRenderedPageBreak/>
        <w:t>This Project’s (‘Brexit’) Novelties</w:t>
      </w:r>
    </w:p>
    <w:p w:rsidR="00271A71" w:rsidRDefault="00271A71" w:rsidP="00271A71">
      <w:r>
        <w:t>These are the main border crossing points identified by this project  that were not identified included in the Irish Time’s border crossing mapping data. We will now take a closer look at them as follows:</w:t>
      </w:r>
    </w:p>
    <w:p w:rsidR="00271A71" w:rsidRDefault="00271A71" w:rsidP="00271A71">
      <w:pPr>
        <w:pStyle w:val="ListParagraph"/>
        <w:numPr>
          <w:ilvl w:val="0"/>
          <w:numId w:val="35"/>
        </w:numPr>
      </w:pPr>
      <w:r>
        <w:rPr>
          <w:noProof/>
          <w:lang w:eastAsia="en-IE"/>
        </w:rPr>
        <mc:AlternateContent>
          <mc:Choice Requires="wps">
            <w:drawing>
              <wp:anchor distT="0" distB="0" distL="114300" distR="114300" simplePos="0" relativeHeight="251769856" behindDoc="0" locked="0" layoutInCell="1" allowOverlap="1" wp14:anchorId="0CF53273" wp14:editId="359D19B4">
                <wp:simplePos x="0" y="0"/>
                <wp:positionH relativeFrom="column">
                  <wp:posOffset>314960</wp:posOffset>
                </wp:positionH>
                <wp:positionV relativeFrom="paragraph">
                  <wp:posOffset>231140</wp:posOffset>
                </wp:positionV>
                <wp:extent cx="6019800" cy="1403985"/>
                <wp:effectExtent l="0" t="0" r="17145" b="13970"/>
                <wp:wrapTopAndBottom/>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07A77D12" wp14:editId="3F75C413">
                                  <wp:extent cx="4562475" cy="6762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left:0;text-align:left;margin-left:24.8pt;margin-top:18.2pt;width:474pt;height:110.55pt;z-index:25176985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C9gNEx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271A71">
                      <w:r>
                        <w:rPr>
                          <w:noProof/>
                          <w:lang w:eastAsia="en-IE"/>
                        </w:rPr>
                        <w:drawing>
                          <wp:inline distT="0" distB="0" distL="0" distR="0" wp14:anchorId="07A77D12" wp14:editId="3F75C413">
                            <wp:extent cx="4562475" cy="6762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 in this project’s SQL file:</w:t>
      </w:r>
    </w:p>
    <w:p w:rsidR="00271A71" w:rsidRDefault="00271A71" w:rsidP="00271A71">
      <w:pPr>
        <w:pStyle w:val="ListParagraph"/>
        <w:numPr>
          <w:ilvl w:val="0"/>
          <w:numId w:val="35"/>
        </w:numPr>
      </w:pPr>
      <w:r>
        <w:rPr>
          <w:noProof/>
          <w:lang w:eastAsia="en-IE"/>
        </w:rPr>
        <mc:AlternateContent>
          <mc:Choice Requires="wps">
            <w:drawing>
              <wp:anchor distT="0" distB="0" distL="114300" distR="114300" simplePos="0" relativeHeight="251771904" behindDoc="0" locked="0" layoutInCell="1" allowOverlap="1" wp14:anchorId="66EFE382" wp14:editId="1BF7D941">
                <wp:simplePos x="0" y="0"/>
                <wp:positionH relativeFrom="column">
                  <wp:posOffset>349250</wp:posOffset>
                </wp:positionH>
                <wp:positionV relativeFrom="paragraph">
                  <wp:posOffset>1310005</wp:posOffset>
                </wp:positionV>
                <wp:extent cx="6019800" cy="1403985"/>
                <wp:effectExtent l="0" t="0" r="17145" b="13970"/>
                <wp:wrapTopAndBottom/>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0BFBA914" wp14:editId="50921917">
                                  <wp:extent cx="2695575" cy="971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5575" cy="9715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27.5pt;margin-top:103.15pt;width:474pt;height:110.55pt;z-index:25177190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">
                <v:textbox style="mso-fit-shape-to-text:t">
                  <w:txbxContent>
                    <w:p w:rsidR="003F025C" w:rsidRPr="0044730A" w:rsidRDefault="003F025C" w:rsidP="00271A71">
                      <w:r>
                        <w:rPr>
                          <w:noProof/>
                          <w:lang w:eastAsia="en-IE"/>
                        </w:rPr>
                        <w:drawing>
                          <wp:inline distT="0" distB="0" distL="0" distR="0" wp14:anchorId="0BFBA914" wp14:editId="50921917">
                            <wp:extent cx="2695575" cy="971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95575" cy="971550"/>
                                    </a:xfrm>
                                    <a:prstGeom prst="rect">
                                      <a:avLst/>
                                    </a:prstGeom>
                                    <a:noFill/>
                                    <a:ln>
                                      <a:noFill/>
                                    </a:ln>
                                  </pic:spPr>
                                </pic:pic>
                              </a:graphicData>
                            </a:graphic>
                          </wp:inline>
                        </w:drawing>
                      </w:r>
                    </w:p>
                  </w:txbxContent>
                </v:textbox>
                <w10:wrap type="topAndBottom"/>
              </v:shape>
            </w:pict>
          </mc:Fallback>
        </mc:AlternateContent>
      </w:r>
      <w:r>
        <w:t xml:space="preserve">As shown the in the following screen shot, the results of this SQL statement tell us that a total of 212 </w:t>
      </w:r>
      <w:r w:rsidR="00292B11">
        <w:t xml:space="preserve">(main) </w:t>
      </w:r>
      <w:r>
        <w:t>border crossing points have been identified:</w:t>
      </w:r>
    </w:p>
    <w:p w:rsidR="00271A71" w:rsidRDefault="00271A71" w:rsidP="00271A71">
      <w:pPr>
        <w:pStyle w:val="ListParagraph"/>
        <w:numPr>
          <w:ilvl w:val="0"/>
          <w:numId w:val="35"/>
        </w:numPr>
      </w:pPr>
      <w:r>
        <w:t>Highlight and execute the following SQL statement in this project’s SQL file:</w:t>
      </w:r>
    </w:p>
    <w:p w:rsidR="00271A71" w:rsidRDefault="00292B11" w:rsidP="00271A71">
      <w:pPr>
        <w:pStyle w:val="ListParagraph"/>
        <w:numPr>
          <w:ilvl w:val="0"/>
          <w:numId w:val="35"/>
        </w:numPr>
      </w:pPr>
      <w:r>
        <w:rPr>
          <w:noProof/>
          <w:lang w:eastAsia="en-IE"/>
        </w:rPr>
        <mc:AlternateContent>
          <mc:Choice Requires="wps">
            <w:drawing>
              <wp:anchor distT="0" distB="0" distL="114300" distR="114300" simplePos="0" relativeHeight="251770880" behindDoc="0" locked="0" layoutInCell="1" allowOverlap="1" wp14:anchorId="0E566317" wp14:editId="23241FFB">
                <wp:simplePos x="0" y="0"/>
                <wp:positionH relativeFrom="column">
                  <wp:posOffset>339725</wp:posOffset>
                </wp:positionH>
                <wp:positionV relativeFrom="paragraph">
                  <wp:posOffset>2540</wp:posOffset>
                </wp:positionV>
                <wp:extent cx="6019800" cy="1403985"/>
                <wp:effectExtent l="0" t="0" r="17145" b="13970"/>
                <wp:wrapTopAndBottom/>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408BC5F6" wp14:editId="4D364775">
                                  <wp:extent cx="3095625" cy="742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95625" cy="742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26.75pt;margin-top:.2pt;width:474pt;height:110.55pt;z-index:25177088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">
                <v:textbox style="mso-fit-shape-to-text:t">
                  <w:txbxContent>
                    <w:p w:rsidR="003F025C" w:rsidRPr="0044730A" w:rsidRDefault="003F025C" w:rsidP="00271A71">
                      <w:r>
                        <w:rPr>
                          <w:noProof/>
                          <w:lang w:eastAsia="en-IE"/>
                        </w:rPr>
                        <w:drawing>
                          <wp:inline distT="0" distB="0" distL="0" distR="0" wp14:anchorId="408BC5F6" wp14:editId="4D364775">
                            <wp:extent cx="3095625" cy="742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95625" cy="742950"/>
                                    </a:xfrm>
                                    <a:prstGeom prst="rect">
                                      <a:avLst/>
                                    </a:prstGeom>
                                    <a:noFill/>
                                    <a:ln>
                                      <a:noFill/>
                                    </a:ln>
                                  </pic:spPr>
                                </pic:pic>
                              </a:graphicData>
                            </a:graphic>
                          </wp:inline>
                        </w:drawing>
                      </w:r>
                    </w:p>
                  </w:txbxContent>
                </v:textbox>
                <w10:wrap type="topAndBottom"/>
              </v:shape>
            </w:pict>
          </mc:Fallback>
        </mc:AlternateContent>
      </w:r>
      <w:r w:rsidR="00271A71">
        <w:t xml:space="preserve">As shown the in the following screen shot, the results of this SQL statement tell us that </w:t>
      </w:r>
      <w:r w:rsidR="00715CBD">
        <w:t>9</w:t>
      </w:r>
      <w:r w:rsidR="00271A71">
        <w:t xml:space="preserve"> such discrepancies exist:</w:t>
      </w:r>
    </w:p>
    <w:p w:rsidR="00271A71" w:rsidRDefault="00292B11" w:rsidP="00271A71">
      <w:pPr>
        <w:pStyle w:val="ListParagraph"/>
        <w:numPr>
          <w:ilvl w:val="1"/>
          <w:numId w:val="35"/>
        </w:numPr>
      </w:pPr>
      <w:r>
        <w:rPr>
          <w:noProof/>
          <w:lang w:eastAsia="en-IE"/>
        </w:rPr>
        <mc:AlternateContent>
          <mc:Choice Requires="wps">
            <w:drawing>
              <wp:anchor distT="0" distB="0" distL="114300" distR="114300" simplePos="0" relativeHeight="251772928" behindDoc="0" locked="0" layoutInCell="1" allowOverlap="1" wp14:anchorId="3BEBA39F" wp14:editId="59F0D085">
                <wp:simplePos x="0" y="0"/>
                <wp:positionH relativeFrom="column">
                  <wp:posOffset>344170</wp:posOffset>
                </wp:positionH>
                <wp:positionV relativeFrom="paragraph">
                  <wp:posOffset>17780</wp:posOffset>
                </wp:positionV>
                <wp:extent cx="6410325" cy="1403985"/>
                <wp:effectExtent l="0" t="0" r="28575" b="13970"/>
                <wp:wrapTopAndBottom/>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1F59EA9C" wp14:editId="578A2B47">
                                  <wp:extent cx="6219825" cy="17049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9825" cy="17049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left:0;text-align:left;margin-left:27.1pt;margin-top:1.4pt;width:504.75pt;height:110.55pt;z-index:25177292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">
                <v:textbox style="mso-fit-shape-to-text:t">
                  <w:txbxContent>
                    <w:p w:rsidR="003F025C" w:rsidRPr="0044730A" w:rsidRDefault="003F025C" w:rsidP="00271A71">
                      <w:r>
                        <w:rPr>
                          <w:noProof/>
                          <w:lang w:eastAsia="en-IE"/>
                        </w:rPr>
                        <w:drawing>
                          <wp:inline distT="0" distB="0" distL="0" distR="0" wp14:anchorId="1F59EA9C" wp14:editId="578A2B47">
                            <wp:extent cx="6219825" cy="17049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19825" cy="1704975"/>
                                    </a:xfrm>
                                    <a:prstGeom prst="rect">
                                      <a:avLst/>
                                    </a:prstGeom>
                                    <a:noFill/>
                                    <a:ln>
                                      <a:noFill/>
                                    </a:ln>
                                  </pic:spPr>
                                </pic:pic>
                              </a:graphicData>
                            </a:graphic>
                          </wp:inline>
                        </w:drawing>
                      </w:r>
                    </w:p>
                  </w:txbxContent>
                </v:textbox>
                <w10:wrap type="topAndBottom"/>
              </v:shape>
            </w:pict>
          </mc:Fallback>
        </mc:AlternateContent>
      </w:r>
      <w:r w:rsidR="00271A71">
        <w:t xml:space="preserve">Note </w:t>
      </w:r>
      <w:r w:rsidR="00715CBD">
        <w:t>that 3 of the 9 anomalies are service roads which have been deliberately reclassified as main crossings</w:t>
      </w:r>
      <w:r w:rsidR="00F37935">
        <w:t>, based on the route they take on the map,</w:t>
      </w:r>
      <w:r w:rsidR="00715CBD">
        <w:t xml:space="preserve"> during this project</w:t>
      </w:r>
      <w:r w:rsidR="00271A71">
        <w:t>.</w:t>
      </w:r>
    </w:p>
    <w:p w:rsidR="007F2D10" w:rsidRDefault="007F2D10">
      <w:pPr>
        <w:spacing w:before="0" w:after="200" w:line="276" w:lineRule="auto"/>
      </w:pPr>
      <w:r>
        <w:br w:type="page"/>
      </w:r>
    </w:p>
    <w:p w:rsidR="007F2D10" w:rsidRDefault="00271A71" w:rsidP="007F2D10">
      <w:pPr>
        <w:pStyle w:val="ListParagraph"/>
        <w:numPr>
          <w:ilvl w:val="0"/>
          <w:numId w:val="35"/>
        </w:numPr>
      </w:pPr>
      <w:r>
        <w:lastRenderedPageBreak/>
        <w:t xml:space="preserve">The following screen shots provide a zoomed-in view of each of those anomalous crossing points (i.e. those in </w:t>
      </w:r>
      <w:r w:rsidR="00F37935">
        <w:t>dark red</w:t>
      </w:r>
      <w:r>
        <w:t xml:space="preserve"> with a </w:t>
      </w:r>
      <w:r w:rsidR="00F37935">
        <w:t>pink</w:t>
      </w:r>
      <w:r>
        <w:t xml:space="preserve"> halo) in this project’</w:t>
      </w:r>
      <w:r w:rsidR="003C2628">
        <w:t>s map:</w:t>
      </w:r>
      <w:r w:rsidR="00CE2231" w:rsidRPr="00CE2231">
        <w:t xml:space="preserve"> </w:t>
      </w:r>
    </w:p>
    <w:tbl>
      <w:tblPr>
        <w:tblStyle w:val="TableGrid"/>
        <w:tblW w:w="0" w:type="auto"/>
        <w:tblLook w:val="04A0" w:firstRow="1" w:lastRow="0" w:firstColumn="1" w:lastColumn="0" w:noHBand="0" w:noVBand="1"/>
      </w:tblPr>
      <w:tblGrid>
        <w:gridCol w:w="3189"/>
        <w:gridCol w:w="3488"/>
        <w:gridCol w:w="3142"/>
      </w:tblGrid>
      <w:tr w:rsidR="00DF0D79" w:rsidTr="003F025C">
        <w:tc>
          <w:tcPr>
            <w:tcW w:w="3384" w:type="dxa"/>
          </w:tcPr>
          <w:p w:rsidR="00DF0D79" w:rsidRDefault="00AC4B63" w:rsidP="003F025C">
            <w:pPr>
              <w:jc w:val="center"/>
            </w:pPr>
            <w:r>
              <w:rPr>
                <w:noProof/>
                <w:lang w:eastAsia="en-IE"/>
              </w:rPr>
              <w:drawing>
                <wp:inline distT="0" distB="0" distL="0" distR="0" wp14:anchorId="067C5C48" wp14:editId="6BECE116">
                  <wp:extent cx="1558090" cy="2200275"/>
                  <wp:effectExtent l="0" t="0" r="444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56224" cy="2197640"/>
                          </a:xfrm>
                          <a:prstGeom prst="rect">
                            <a:avLst/>
                          </a:prstGeom>
                          <a:noFill/>
                          <a:ln>
                            <a:noFill/>
                          </a:ln>
                        </pic:spPr>
                      </pic:pic>
                    </a:graphicData>
                  </a:graphic>
                </wp:inline>
              </w:drawing>
            </w:r>
          </w:p>
          <w:p w:rsidR="00DF0D79" w:rsidRDefault="00DF0D79" w:rsidP="00DF0D79">
            <w:pPr>
              <w:pStyle w:val="ListParagraph"/>
              <w:numPr>
                <w:ilvl w:val="0"/>
                <w:numId w:val="38"/>
              </w:numPr>
            </w:pPr>
            <w:r>
              <w:t>id=39 (</w:t>
            </w:r>
            <w:proofErr w:type="spellStart"/>
            <w:r>
              <w:t>Carrickbroad</w:t>
            </w:r>
            <w:proofErr w:type="spellEnd"/>
            <w:r>
              <w:t xml:space="preserve"> Road, Co. Louth)</w:t>
            </w:r>
          </w:p>
        </w:tc>
        <w:tc>
          <w:tcPr>
            <w:tcW w:w="3384" w:type="dxa"/>
          </w:tcPr>
          <w:p w:rsidR="00DF0D79" w:rsidRDefault="00AC4B63" w:rsidP="003F025C">
            <w:pPr>
              <w:jc w:val="center"/>
            </w:pPr>
            <w:r>
              <w:rPr>
                <w:noProof/>
                <w:lang w:eastAsia="en-IE"/>
              </w:rPr>
              <w:drawing>
                <wp:inline distT="0" distB="0" distL="0" distR="0" wp14:anchorId="79840C43" wp14:editId="59D76F88">
                  <wp:extent cx="2077469" cy="140017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96625" cy="1413086"/>
                          </a:xfrm>
                          <a:prstGeom prst="rect">
                            <a:avLst/>
                          </a:prstGeom>
                          <a:noFill/>
                          <a:ln>
                            <a:noFill/>
                          </a:ln>
                        </pic:spPr>
                      </pic:pic>
                    </a:graphicData>
                  </a:graphic>
                </wp:inline>
              </w:drawing>
            </w:r>
          </w:p>
          <w:p w:rsidR="00DF0D79" w:rsidRDefault="00AC4B63" w:rsidP="00DF0D79">
            <w:pPr>
              <w:pStyle w:val="ListParagraph"/>
              <w:numPr>
                <w:ilvl w:val="0"/>
                <w:numId w:val="38"/>
              </w:numPr>
            </w:pPr>
            <w:r>
              <w:t>id=109 (Clay, Co. Armagh)</w:t>
            </w:r>
          </w:p>
        </w:tc>
        <w:tc>
          <w:tcPr>
            <w:tcW w:w="3384" w:type="dxa"/>
          </w:tcPr>
          <w:p w:rsidR="00DF0D79" w:rsidRDefault="00AC4B63" w:rsidP="003F025C">
            <w:pPr>
              <w:jc w:val="center"/>
            </w:pPr>
            <w:r>
              <w:rPr>
                <w:noProof/>
                <w:lang w:eastAsia="en-IE"/>
              </w:rPr>
              <w:drawing>
                <wp:inline distT="0" distB="0" distL="0" distR="0" wp14:anchorId="38DEA4B9" wp14:editId="506231C3">
                  <wp:extent cx="2044065" cy="1747124"/>
                  <wp:effectExtent l="0" t="0" r="0" b="57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53298" cy="1755016"/>
                          </a:xfrm>
                          <a:prstGeom prst="rect">
                            <a:avLst/>
                          </a:prstGeom>
                          <a:noFill/>
                          <a:ln>
                            <a:noFill/>
                          </a:ln>
                        </pic:spPr>
                      </pic:pic>
                    </a:graphicData>
                  </a:graphic>
                </wp:inline>
              </w:drawing>
            </w:r>
          </w:p>
          <w:p w:rsidR="00DF0D79" w:rsidRDefault="00AC4B63" w:rsidP="00DF0D79">
            <w:pPr>
              <w:pStyle w:val="ListParagraph"/>
              <w:numPr>
                <w:ilvl w:val="0"/>
                <w:numId w:val="38"/>
              </w:numPr>
            </w:pPr>
            <w:r>
              <w:t>id=157 (Rowan Road, Co. Armagh)</w:t>
            </w:r>
          </w:p>
        </w:tc>
      </w:tr>
      <w:tr w:rsidR="00DF0D79" w:rsidTr="003F025C">
        <w:tc>
          <w:tcPr>
            <w:tcW w:w="3384" w:type="dxa"/>
          </w:tcPr>
          <w:p w:rsidR="00DF0D79" w:rsidRDefault="00AC4B63" w:rsidP="003F025C">
            <w:pPr>
              <w:jc w:val="center"/>
            </w:pPr>
            <w:r>
              <w:rPr>
                <w:noProof/>
                <w:lang w:eastAsia="en-IE"/>
              </w:rPr>
              <w:drawing>
                <wp:inline distT="0" distB="0" distL="0" distR="0" wp14:anchorId="621BD689" wp14:editId="610237A9">
                  <wp:extent cx="1933575" cy="1981200"/>
                  <wp:effectExtent l="0" t="0" r="952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33575" cy="1981200"/>
                          </a:xfrm>
                          <a:prstGeom prst="rect">
                            <a:avLst/>
                          </a:prstGeom>
                          <a:noFill/>
                          <a:ln>
                            <a:noFill/>
                          </a:ln>
                        </pic:spPr>
                      </pic:pic>
                    </a:graphicData>
                  </a:graphic>
                </wp:inline>
              </w:drawing>
            </w:r>
          </w:p>
          <w:p w:rsidR="00DF0D79" w:rsidRDefault="00AC4B63" w:rsidP="00DF0D79">
            <w:pPr>
              <w:pStyle w:val="ListParagraph"/>
              <w:numPr>
                <w:ilvl w:val="0"/>
                <w:numId w:val="38"/>
              </w:numPr>
            </w:pPr>
            <w:r>
              <w:t>id=204 (Fitzpatrick Hardware, Co. Monaghan)</w:t>
            </w:r>
          </w:p>
        </w:tc>
        <w:tc>
          <w:tcPr>
            <w:tcW w:w="3384" w:type="dxa"/>
          </w:tcPr>
          <w:p w:rsidR="00DF0D79" w:rsidRDefault="00AC4B63" w:rsidP="003F025C">
            <w:pPr>
              <w:ind w:left="360"/>
              <w:jc w:val="center"/>
            </w:pPr>
            <w:r>
              <w:rPr>
                <w:noProof/>
                <w:lang w:eastAsia="en-IE"/>
              </w:rPr>
              <w:drawing>
                <wp:inline distT="0" distB="0" distL="0" distR="0" wp14:anchorId="2D1E2BD5" wp14:editId="79845142">
                  <wp:extent cx="2057400" cy="15906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57400" cy="1590675"/>
                          </a:xfrm>
                          <a:prstGeom prst="rect">
                            <a:avLst/>
                          </a:prstGeom>
                          <a:noFill/>
                          <a:ln>
                            <a:noFill/>
                          </a:ln>
                        </pic:spPr>
                      </pic:pic>
                    </a:graphicData>
                  </a:graphic>
                </wp:inline>
              </w:drawing>
            </w:r>
          </w:p>
          <w:p w:rsidR="00DF0D79" w:rsidRDefault="00AC4B63" w:rsidP="00DF0D79">
            <w:pPr>
              <w:pStyle w:val="ListParagraph"/>
              <w:numPr>
                <w:ilvl w:val="0"/>
                <w:numId w:val="38"/>
              </w:numPr>
            </w:pPr>
            <w:r>
              <w:t>id=220 (</w:t>
            </w:r>
            <w:proofErr w:type="spellStart"/>
            <w:r>
              <w:t>Clonnestin</w:t>
            </w:r>
            <w:proofErr w:type="spellEnd"/>
            <w:r>
              <w:t>, Co. Monaghan)</w:t>
            </w:r>
          </w:p>
        </w:tc>
        <w:tc>
          <w:tcPr>
            <w:tcW w:w="3384" w:type="dxa"/>
          </w:tcPr>
          <w:p w:rsidR="00DF0D79" w:rsidRDefault="00AC4B63" w:rsidP="003F025C">
            <w:pPr>
              <w:jc w:val="center"/>
            </w:pPr>
            <w:r>
              <w:rPr>
                <w:noProof/>
                <w:lang w:eastAsia="en-IE"/>
              </w:rPr>
              <w:drawing>
                <wp:inline distT="0" distB="0" distL="0" distR="0" wp14:anchorId="642E4ABC" wp14:editId="5EF5EE94">
                  <wp:extent cx="1664970" cy="2230582"/>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64970" cy="2230582"/>
                          </a:xfrm>
                          <a:prstGeom prst="rect">
                            <a:avLst/>
                          </a:prstGeom>
                          <a:noFill/>
                          <a:ln>
                            <a:noFill/>
                          </a:ln>
                        </pic:spPr>
                      </pic:pic>
                    </a:graphicData>
                  </a:graphic>
                </wp:inline>
              </w:drawing>
            </w:r>
          </w:p>
          <w:p w:rsidR="00DF0D79" w:rsidRDefault="00AC4B63" w:rsidP="00DF0D79">
            <w:pPr>
              <w:pStyle w:val="ListParagraph"/>
              <w:numPr>
                <w:ilvl w:val="0"/>
                <w:numId w:val="38"/>
              </w:numPr>
            </w:pPr>
            <w:r>
              <w:t>id=339 (</w:t>
            </w:r>
            <w:proofErr w:type="spellStart"/>
            <w:r>
              <w:t>Swanlinbar</w:t>
            </w:r>
            <w:proofErr w:type="spellEnd"/>
            <w:r>
              <w:t>, Co. Cavan)</w:t>
            </w:r>
          </w:p>
        </w:tc>
      </w:tr>
      <w:tr w:rsidR="00DF0D79" w:rsidTr="003F025C">
        <w:tc>
          <w:tcPr>
            <w:tcW w:w="3384" w:type="dxa"/>
          </w:tcPr>
          <w:p w:rsidR="00DF0D79" w:rsidRDefault="00AC4B63" w:rsidP="003F025C">
            <w:pPr>
              <w:jc w:val="center"/>
              <w:rPr>
                <w:noProof/>
                <w:lang w:eastAsia="en-IE"/>
              </w:rPr>
            </w:pPr>
            <w:r>
              <w:rPr>
                <w:noProof/>
                <w:lang w:eastAsia="en-IE"/>
              </w:rPr>
              <w:drawing>
                <wp:inline distT="0" distB="0" distL="0" distR="0" wp14:anchorId="1BCE8D44" wp14:editId="5E0E39F3">
                  <wp:extent cx="2066925" cy="174307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66925" cy="1743075"/>
                          </a:xfrm>
                          <a:prstGeom prst="rect">
                            <a:avLst/>
                          </a:prstGeom>
                          <a:noFill/>
                          <a:ln>
                            <a:noFill/>
                          </a:ln>
                        </pic:spPr>
                      </pic:pic>
                    </a:graphicData>
                  </a:graphic>
                </wp:inline>
              </w:drawing>
            </w:r>
          </w:p>
          <w:p w:rsidR="00DF0D79" w:rsidRDefault="00AC4B63" w:rsidP="00DF0D79">
            <w:pPr>
              <w:pStyle w:val="ListParagraph"/>
              <w:numPr>
                <w:ilvl w:val="0"/>
                <w:numId w:val="38"/>
              </w:numPr>
              <w:rPr>
                <w:noProof/>
                <w:lang w:eastAsia="en-IE"/>
              </w:rPr>
            </w:pPr>
            <w:r>
              <w:t>id=394 (Boa Island Road, Belleek, Co. Fermanagh)</w:t>
            </w:r>
          </w:p>
        </w:tc>
        <w:tc>
          <w:tcPr>
            <w:tcW w:w="3384" w:type="dxa"/>
          </w:tcPr>
          <w:p w:rsidR="00DF0D79" w:rsidRDefault="00DF0D79" w:rsidP="003F025C">
            <w:pPr>
              <w:ind w:left="360"/>
              <w:jc w:val="center"/>
            </w:pPr>
          </w:p>
          <w:p w:rsidR="00DF0D79" w:rsidRDefault="00DF0D79" w:rsidP="00DF0D79">
            <w:pPr>
              <w:ind w:left="360"/>
            </w:pPr>
          </w:p>
        </w:tc>
        <w:tc>
          <w:tcPr>
            <w:tcW w:w="3384" w:type="dxa"/>
          </w:tcPr>
          <w:p w:rsidR="00DF0D79" w:rsidRDefault="0064326A" w:rsidP="003F025C">
            <w:pPr>
              <w:jc w:val="center"/>
              <w:rPr>
                <w:noProof/>
                <w:lang w:eastAsia="en-IE"/>
              </w:rPr>
            </w:pPr>
            <w:r>
              <w:rPr>
                <w:noProof/>
                <w:lang w:eastAsia="en-IE"/>
              </w:rPr>
              <w:drawing>
                <wp:inline distT="0" distB="0" distL="0" distR="0" wp14:anchorId="62D20DB8" wp14:editId="2F654202">
                  <wp:extent cx="1990725" cy="174307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90725" cy="1743075"/>
                          </a:xfrm>
                          <a:prstGeom prst="rect">
                            <a:avLst/>
                          </a:prstGeom>
                          <a:noFill/>
                          <a:ln>
                            <a:noFill/>
                          </a:ln>
                        </pic:spPr>
                      </pic:pic>
                    </a:graphicData>
                  </a:graphic>
                </wp:inline>
              </w:drawing>
            </w:r>
          </w:p>
          <w:p w:rsidR="00DF0D79" w:rsidRDefault="0064326A" w:rsidP="00DF0D79">
            <w:pPr>
              <w:pStyle w:val="ListParagraph"/>
              <w:numPr>
                <w:ilvl w:val="0"/>
                <w:numId w:val="38"/>
              </w:numPr>
              <w:rPr>
                <w:noProof/>
                <w:lang w:eastAsia="en-IE"/>
              </w:rPr>
            </w:pPr>
            <w:r>
              <w:t>id=400 &amp; 401 (Lough Shore Road, Belleek, Co. Fermanagh)</w:t>
            </w:r>
          </w:p>
        </w:tc>
      </w:tr>
    </w:tbl>
    <w:p w:rsidR="00DF0D79" w:rsidRDefault="00DF0D79" w:rsidP="00DF0D79"/>
    <w:p w:rsidR="001F5402" w:rsidRDefault="001F5402">
      <w:pPr>
        <w:spacing w:before="0" w:after="200" w:line="276" w:lineRule="auto"/>
        <w:rPr>
          <w:noProof/>
          <w:lang w:eastAsia="en-IE"/>
        </w:rPr>
      </w:pPr>
      <w:r>
        <w:rPr>
          <w:noProof/>
          <w:lang w:eastAsia="en-IE"/>
        </w:rPr>
        <w:br w:type="page"/>
      </w:r>
    </w:p>
    <w:p w:rsidR="001F5402" w:rsidRDefault="001F5402" w:rsidP="001F5402">
      <w:pPr>
        <w:rPr>
          <w:noProof/>
          <w:lang w:eastAsia="en-IE"/>
        </w:rPr>
      </w:pPr>
      <w:r>
        <w:rPr>
          <w:noProof/>
          <w:lang w:eastAsia="en-IE"/>
        </w:rPr>
        <w:lastRenderedPageBreak/>
        <w:t>Of the 9 anomalies illustrated above:</w:t>
      </w:r>
    </w:p>
    <w:p w:rsidR="001F5402" w:rsidRDefault="004F3C35" w:rsidP="001F5402">
      <w:pPr>
        <w:pStyle w:val="ListParagraph"/>
        <w:numPr>
          <w:ilvl w:val="0"/>
          <w:numId w:val="39"/>
        </w:numPr>
        <w:rPr>
          <w:noProof/>
          <w:lang w:eastAsia="en-IE"/>
        </w:rPr>
      </w:pPr>
      <w:r>
        <w:rPr>
          <w:noProof/>
          <w:lang w:eastAsia="en-IE"/>
        </w:rPr>
        <w:t>2 of them</w:t>
      </w:r>
      <w:r w:rsidR="001F5402">
        <w:rPr>
          <w:noProof/>
          <w:lang w:eastAsia="en-IE"/>
        </w:rPr>
        <w:t xml:space="preserve"> (</w:t>
      </w:r>
      <w:r>
        <w:rPr>
          <w:noProof/>
          <w:lang w:eastAsia="en-IE"/>
        </w:rPr>
        <w:t>id=39 &amp; 157</w:t>
      </w:r>
      <w:r w:rsidR="001F5402">
        <w:rPr>
          <w:noProof/>
          <w:lang w:eastAsia="en-IE"/>
        </w:rPr>
        <w:t xml:space="preserve">) </w:t>
      </w:r>
      <w:r>
        <w:rPr>
          <w:noProof/>
          <w:lang w:eastAsia="en-IE"/>
        </w:rPr>
        <w:t>have appear to have tenuous cla</w:t>
      </w:r>
      <w:r w:rsidR="00BB02F1">
        <w:rPr>
          <w:noProof/>
          <w:lang w:eastAsia="en-IE"/>
        </w:rPr>
        <w:t>ims of being genuine border cros</w:t>
      </w:r>
      <w:r>
        <w:rPr>
          <w:noProof/>
          <w:lang w:eastAsia="en-IE"/>
        </w:rPr>
        <w:t>sings</w:t>
      </w:r>
      <w:r w:rsidR="00E51F3E">
        <w:rPr>
          <w:noProof/>
          <w:lang w:eastAsia="en-IE"/>
        </w:rPr>
        <w:t xml:space="preserve"> and, therefore, can be discounted</w:t>
      </w:r>
      <w:r w:rsidR="001F5402">
        <w:rPr>
          <w:noProof/>
          <w:lang w:eastAsia="en-IE"/>
        </w:rPr>
        <w:t>;</w:t>
      </w:r>
    </w:p>
    <w:p w:rsidR="001F5402" w:rsidRDefault="004F3C35" w:rsidP="001F5402">
      <w:pPr>
        <w:pStyle w:val="ListParagraph"/>
        <w:numPr>
          <w:ilvl w:val="0"/>
          <w:numId w:val="39"/>
        </w:numPr>
        <w:rPr>
          <w:noProof/>
          <w:lang w:eastAsia="en-IE"/>
        </w:rPr>
      </w:pPr>
      <w:r>
        <w:rPr>
          <w:noProof/>
          <w:lang w:eastAsia="en-IE"/>
        </w:rPr>
        <w:t>the remaining 7 appear to be viable border crossings.</w:t>
      </w:r>
    </w:p>
    <w:p w:rsidR="0087605E" w:rsidRDefault="00ED65E8" w:rsidP="007A1206">
      <w:pPr>
        <w:pStyle w:val="Heading2"/>
      </w:pPr>
      <w:r>
        <w:t>Summarising the Findings of this Project</w:t>
      </w:r>
    </w:p>
    <w:p w:rsidR="004F3C35" w:rsidRDefault="004F3C35" w:rsidP="004F3C35">
      <w:r>
        <w:t>T</w:t>
      </w:r>
      <w:r w:rsidR="00F15C78">
        <w:t xml:space="preserve">he </w:t>
      </w:r>
      <w:r>
        <w:t>findings of this project can be summarised by the following points:</w:t>
      </w:r>
    </w:p>
    <w:p w:rsidR="004F3C35" w:rsidRDefault="004F3C35" w:rsidP="004F3C35">
      <w:pPr>
        <w:pStyle w:val="ListParagraph"/>
        <w:numPr>
          <w:ilvl w:val="0"/>
          <w:numId w:val="40"/>
        </w:numPr>
      </w:pPr>
      <w:r>
        <w:t xml:space="preserve">This project has identified a total of 327 border crossings of which 212 have </w:t>
      </w:r>
      <w:r w:rsidR="00E51F3E">
        <w:t>are classed as being key (main) ones;</w:t>
      </w:r>
    </w:p>
    <w:p w:rsidR="00E51F3E" w:rsidRDefault="00E51F3E" w:rsidP="004F3C35">
      <w:pPr>
        <w:pStyle w:val="ListParagraph"/>
        <w:numPr>
          <w:ilvl w:val="0"/>
          <w:numId w:val="40"/>
        </w:numPr>
      </w:pPr>
      <w:r>
        <w:t>2 of those 212 main crossings have been discounted (see above), leaving a total of 325 of which 210 are the main ones;</w:t>
      </w:r>
    </w:p>
    <w:p w:rsidR="00E51F3E" w:rsidRDefault="00E51F3E" w:rsidP="004F3C35">
      <w:pPr>
        <w:pStyle w:val="ListParagraph"/>
        <w:numPr>
          <w:ilvl w:val="0"/>
          <w:numId w:val="40"/>
        </w:numPr>
      </w:pPr>
      <w:r>
        <w:t>The remaining 115 crossings can be categorised as service roads (e.g. driveways, cul-de-sacs etc.), paths, tracks etc.</w:t>
      </w:r>
    </w:p>
    <w:p w:rsidR="00033D58" w:rsidRDefault="00033D58" w:rsidP="00033D58">
      <w:pPr>
        <w:pStyle w:val="ListParagraph"/>
        <w:numPr>
          <w:ilvl w:val="0"/>
          <w:numId w:val="40"/>
        </w:numPr>
      </w:pPr>
      <w:r>
        <w:t>Post Brexit, at least some of those 115 minor crossings identified by this project (represented by the yellow crossing points on the map) would need to be factored in by smuggling interdiction operations.</w:t>
      </w:r>
    </w:p>
    <w:p w:rsidR="00E51F3E" w:rsidRDefault="00E51F3E" w:rsidP="004F3C35">
      <w:pPr>
        <w:pStyle w:val="ListParagraph"/>
        <w:numPr>
          <w:ilvl w:val="0"/>
          <w:numId w:val="40"/>
        </w:numPr>
      </w:pPr>
      <w:r>
        <w:t>The Irish Times map identifies 208 crossings (al</w:t>
      </w:r>
      <w:r w:rsidR="00711B6A">
        <w:t>most of which fall into the ‘main’ category used by this project</w:t>
      </w:r>
      <w:r>
        <w:t>).</w:t>
      </w:r>
    </w:p>
    <w:p w:rsidR="00711B6A" w:rsidRDefault="00711B6A" w:rsidP="004F3C35">
      <w:pPr>
        <w:pStyle w:val="ListParagraph"/>
        <w:numPr>
          <w:ilvl w:val="0"/>
          <w:numId w:val="40"/>
        </w:numPr>
      </w:pPr>
      <w:r>
        <w:t>Of those 208 crossings, 1 has been discounted because it has been permanently closed (near Muff, Co. Donegal), leaving a total of 207 crossings.</w:t>
      </w:r>
    </w:p>
    <w:p w:rsidR="00711B6A" w:rsidRDefault="00711B6A" w:rsidP="004F3C35">
      <w:pPr>
        <w:pStyle w:val="ListParagraph"/>
        <w:numPr>
          <w:ilvl w:val="0"/>
          <w:numId w:val="40"/>
        </w:numPr>
      </w:pPr>
      <w:r>
        <w:t>Of those 207, 4 others are dubious</w:t>
      </w:r>
      <w:r w:rsidR="00F15C78">
        <w:t xml:space="preserve"> ones</w:t>
      </w:r>
      <w:r>
        <w:t xml:space="preserve"> if </w:t>
      </w:r>
      <w:proofErr w:type="spellStart"/>
      <w:r>
        <w:t>OpenStreetMap’s</w:t>
      </w:r>
      <w:proofErr w:type="spellEnd"/>
      <w:r>
        <w:t xml:space="preserve"> positioning of the border is accurate – but, erring on the side of caution, we cannot discount them at this stage.</w:t>
      </w:r>
    </w:p>
    <w:p w:rsidR="00711B6A" w:rsidRDefault="00711B6A" w:rsidP="004F3C35">
      <w:pPr>
        <w:pStyle w:val="ListParagraph"/>
        <w:numPr>
          <w:ilvl w:val="0"/>
          <w:numId w:val="40"/>
        </w:numPr>
      </w:pPr>
      <w:r>
        <w:t>Therefore, the delta in the count of main crossings between this project’s map and that published by the Irish Times is 3 (210-207).</w:t>
      </w:r>
    </w:p>
    <w:p w:rsidR="00711B6A" w:rsidRDefault="00711B6A" w:rsidP="004F3C35">
      <w:pPr>
        <w:pStyle w:val="ListParagraph"/>
        <w:numPr>
          <w:ilvl w:val="0"/>
          <w:numId w:val="40"/>
        </w:numPr>
      </w:pPr>
      <w:r>
        <w:t>That delta is due to 4 novelties in the Irish Time crossing point data and 7 novelties identified by this project (7-4=3).</w:t>
      </w:r>
    </w:p>
    <w:p w:rsidR="00D24DCD" w:rsidRDefault="00711B6A" w:rsidP="004F3C35">
      <w:pPr>
        <w:pStyle w:val="ListParagraph"/>
        <w:numPr>
          <w:ilvl w:val="0"/>
          <w:numId w:val="40"/>
        </w:numPr>
      </w:pPr>
      <w:r>
        <w:t xml:space="preserve">The previous point means that </w:t>
      </w:r>
      <w:r w:rsidR="00D24DCD">
        <w:t>both maps are in agreement for 203 of their 210/207 border crossings which lends credibility to the contents of both maps.</w:t>
      </w:r>
    </w:p>
    <w:p w:rsidR="00CA616B" w:rsidRPr="00CA616B" w:rsidRDefault="00F15C78" w:rsidP="00CA616B">
      <w:pPr>
        <w:pStyle w:val="ListParagraph"/>
        <w:numPr>
          <w:ilvl w:val="0"/>
          <w:numId w:val="40"/>
        </w:numPr>
      </w:pPr>
      <w:r>
        <w:rPr>
          <w:noProof/>
          <w:lang w:eastAsia="en-IE"/>
        </w:rPr>
        <mc:AlternateContent>
          <mc:Choice Requires="wps">
            <w:drawing>
              <wp:anchor distT="0" distB="0" distL="114300" distR="114300" simplePos="0" relativeHeight="251774976" behindDoc="0" locked="0" layoutInCell="1" allowOverlap="1" wp14:anchorId="5AA20B5C" wp14:editId="159AB0F3">
                <wp:simplePos x="0" y="0"/>
                <wp:positionH relativeFrom="column">
                  <wp:posOffset>1870075</wp:posOffset>
                </wp:positionH>
                <wp:positionV relativeFrom="paragraph">
                  <wp:posOffset>394335</wp:posOffset>
                </wp:positionV>
                <wp:extent cx="2374265" cy="1403985"/>
                <wp:effectExtent l="0" t="0" r="10160" b="11430"/>
                <wp:wrapTopAndBottom/>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188FB386" wp14:editId="5BE6EBC7">
                                  <wp:extent cx="2305050" cy="17145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5050" cy="17145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3" type="#_x0000_t202" style="position:absolute;left:0;text-align:left;margin-left:147.25pt;margin-top:31.05pt;width:186.95pt;height:110.55pt;z-index:25177497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3ixKA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">
                <v:textbox style="mso-fit-shape-to-text:t">
                  <w:txbxContent>
                    <w:p w:rsidR="003F025C" w:rsidRDefault="003F025C">
                      <w:r>
                        <w:rPr>
                          <w:noProof/>
                          <w:lang w:eastAsia="en-IE"/>
                        </w:rPr>
                        <w:drawing>
                          <wp:inline distT="0" distB="0" distL="0" distR="0" wp14:anchorId="188FB386" wp14:editId="5BE6EBC7">
                            <wp:extent cx="2305050" cy="17145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05050" cy="1714500"/>
                                    </a:xfrm>
                                    <a:prstGeom prst="rect">
                                      <a:avLst/>
                                    </a:prstGeom>
                                    <a:noFill/>
                                    <a:ln>
                                      <a:noFill/>
                                    </a:ln>
                                  </pic:spPr>
                                </pic:pic>
                              </a:graphicData>
                            </a:graphic>
                          </wp:inline>
                        </w:drawing>
                      </w:r>
                    </w:p>
                  </w:txbxContent>
                </v:textbox>
                <w10:wrap type="topAndBottom"/>
              </v:shape>
            </w:pict>
          </mc:Fallback>
        </mc:AlternateContent>
      </w:r>
      <w:r w:rsidR="00D24DCD">
        <w:t xml:space="preserve">The previous point is further underlined by the fact that it is clear that both maps are based on </w:t>
      </w:r>
      <w:r w:rsidR="00033D58">
        <w:t xml:space="preserve">independently-acquired, and slightly </w:t>
      </w:r>
      <w:r w:rsidR="00D24DCD">
        <w:t>different</w:t>
      </w:r>
      <w:r w:rsidR="00033D58">
        <w:t>,</w:t>
      </w:r>
      <w:r w:rsidR="00D24DCD">
        <w:t xml:space="preserve"> spatial data sets as illustrated by the screen shot below.</w:t>
      </w:r>
    </w:p>
    <w:sectPr w:rsidR="00CA616B" w:rsidRPr="00CA616B" w:rsidSect="00393564">
      <w:footerReference w:type="default" r:id="rId92"/>
      <w:pgSz w:w="11907" w:h="16839"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25C" w:rsidRDefault="003F025C">
      <w:r>
        <w:separator/>
      </w:r>
    </w:p>
    <w:p w:rsidR="003F025C" w:rsidRDefault="003F025C"/>
  </w:endnote>
  <w:endnote w:type="continuationSeparator" w:id="0">
    <w:p w:rsidR="003F025C" w:rsidRDefault="003F025C">
      <w:r>
        <w:continuationSeparator/>
      </w:r>
    </w:p>
    <w:p w:rsidR="003F025C" w:rsidRDefault="003F02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25C" w:rsidRDefault="003F025C">
    <w:pPr>
      <w:pStyle w:val="Footer"/>
      <w:jc w:val="center"/>
    </w:pPr>
  </w:p>
  <w:p w:rsidR="003F025C" w:rsidRDefault="003F02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819542"/>
      <w:docPartObj>
        <w:docPartGallery w:val="Page Numbers (Bottom of Page)"/>
        <w:docPartUnique/>
      </w:docPartObj>
    </w:sdtPr>
    <w:sdtEndPr>
      <w:rPr>
        <w:noProof/>
      </w:rPr>
    </w:sdtEndPr>
    <w:sdtContent>
      <w:p w:rsidR="003F025C" w:rsidRDefault="003F025C">
        <w:pPr>
          <w:pStyle w:val="Footer"/>
          <w:jc w:val="center"/>
        </w:pPr>
        <w:r>
          <w:fldChar w:fldCharType="begin"/>
        </w:r>
        <w:r>
          <w:instrText xml:space="preserve"> PAGE   \* MERGEFORMAT </w:instrText>
        </w:r>
        <w:r>
          <w:fldChar w:fldCharType="separate"/>
        </w:r>
        <w:r w:rsidR="000C0505">
          <w:rPr>
            <w:noProof/>
          </w:rPr>
          <w:t>1</w:t>
        </w:r>
        <w:r>
          <w:rPr>
            <w:noProof/>
          </w:rPr>
          <w:fldChar w:fldCharType="end"/>
        </w:r>
      </w:p>
    </w:sdtContent>
  </w:sdt>
  <w:p w:rsidR="003F025C" w:rsidRDefault="003F0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25C" w:rsidRDefault="003F025C">
      <w:r>
        <w:separator/>
      </w:r>
    </w:p>
    <w:p w:rsidR="003F025C" w:rsidRDefault="003F025C"/>
  </w:footnote>
  <w:footnote w:type="continuationSeparator" w:id="0">
    <w:p w:rsidR="003F025C" w:rsidRDefault="003F025C">
      <w:r>
        <w:continuationSeparator/>
      </w:r>
    </w:p>
    <w:p w:rsidR="003F025C" w:rsidRDefault="003F02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F025C" w:rsidTr="00D077E9">
      <w:trPr>
        <w:trHeight w:val="978"/>
      </w:trPr>
      <w:tc>
        <w:tcPr>
          <w:tcW w:w="9990" w:type="dxa"/>
          <w:tcBorders>
            <w:top w:val="nil"/>
            <w:left w:val="nil"/>
            <w:bottom w:val="single" w:sz="36" w:space="0" w:color="34ABA2" w:themeColor="accent3"/>
            <w:right w:val="nil"/>
          </w:tcBorders>
        </w:tcPr>
        <w:p w:rsidR="003F025C" w:rsidRDefault="003F025C">
          <w:pPr>
            <w:pStyle w:val="Header"/>
          </w:pPr>
        </w:p>
      </w:tc>
    </w:tr>
  </w:tbl>
  <w:p w:rsidR="003F025C" w:rsidRDefault="003F025C"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03784"/>
    <w:multiLevelType w:val="hybridMultilevel"/>
    <w:tmpl w:val="913400D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05BC2409"/>
    <w:multiLevelType w:val="hybridMultilevel"/>
    <w:tmpl w:val="5D807FD6"/>
    <w:lvl w:ilvl="0" w:tplc="1809000F">
      <w:start w:val="1"/>
      <w:numFmt w:val="decimal"/>
      <w:lvlText w:val="%1."/>
      <w:lvlJc w:val="left"/>
      <w:pPr>
        <w:ind w:left="720" w:hanging="360"/>
      </w:pPr>
    </w:lvl>
    <w:lvl w:ilvl="1" w:tplc="573C2640">
      <w:numFmt w:val="bullet"/>
      <w:lvlText w:val="-"/>
      <w:lvlJc w:val="left"/>
      <w:pPr>
        <w:ind w:left="1440" w:hanging="360"/>
      </w:pPr>
      <w:rPr>
        <w:rFonts w:ascii="Arial" w:eastAsiaTheme="majorEastAsia" w:hAnsi="Arial" w:cs="Aria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6A763AC"/>
    <w:multiLevelType w:val="hybridMultilevel"/>
    <w:tmpl w:val="20D88358"/>
    <w:lvl w:ilvl="0" w:tplc="1809000F">
      <w:start w:val="1"/>
      <w:numFmt w:val="decimal"/>
      <w:lvlText w:val="%1."/>
      <w:lvlJc w:val="left"/>
      <w:pPr>
        <w:ind w:left="780" w:hanging="360"/>
      </w:p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3">
    <w:nsid w:val="06A92475"/>
    <w:multiLevelType w:val="hybridMultilevel"/>
    <w:tmpl w:val="5B30C538"/>
    <w:lvl w:ilvl="0" w:tplc="1809000F">
      <w:start w:val="1"/>
      <w:numFmt w:val="decimal"/>
      <w:lvlText w:val="%1."/>
      <w:lvlJc w:val="left"/>
      <w:pPr>
        <w:ind w:left="1080" w:hanging="360"/>
      </w:pPr>
    </w:lvl>
    <w:lvl w:ilvl="1" w:tplc="18090001">
      <w:start w:val="1"/>
      <w:numFmt w:val="bullet"/>
      <w:lvlText w:val=""/>
      <w:lvlJc w:val="left"/>
      <w:pPr>
        <w:ind w:left="1800" w:hanging="360"/>
      </w:pPr>
      <w:rPr>
        <w:rFonts w:ascii="Symbol" w:hAnsi="Symbol" w:hint="default"/>
      </w:r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09147CB7"/>
    <w:multiLevelType w:val="hybridMultilevel"/>
    <w:tmpl w:val="6F6E544C"/>
    <w:lvl w:ilvl="0" w:tplc="573C2640">
      <w:numFmt w:val="bullet"/>
      <w:lvlText w:val="-"/>
      <w:lvlJc w:val="left"/>
      <w:pPr>
        <w:ind w:left="720" w:hanging="360"/>
      </w:pPr>
      <w:rPr>
        <w:rFonts w:ascii="Arial" w:eastAsiaTheme="majorEastAsia"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F0B494A"/>
    <w:multiLevelType w:val="hybridMultilevel"/>
    <w:tmpl w:val="E51ABD2A"/>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10BF1808"/>
    <w:multiLevelType w:val="hybridMultilevel"/>
    <w:tmpl w:val="60F0628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17A01496"/>
    <w:multiLevelType w:val="hybridMultilevel"/>
    <w:tmpl w:val="3D10F0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25252D1C"/>
    <w:multiLevelType w:val="hybridMultilevel"/>
    <w:tmpl w:val="2424E20C"/>
    <w:lvl w:ilvl="0" w:tplc="1809000F">
      <w:start w:val="1"/>
      <w:numFmt w:val="decimal"/>
      <w:lvlText w:val="%1."/>
      <w:lvlJc w:val="left"/>
      <w:pPr>
        <w:ind w:left="720" w:hanging="360"/>
      </w:pPr>
    </w:lvl>
    <w:lvl w:ilvl="1" w:tplc="18090019">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254A46A4"/>
    <w:multiLevelType w:val="hybridMultilevel"/>
    <w:tmpl w:val="6A2EF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70D460C"/>
    <w:multiLevelType w:val="hybridMultilevel"/>
    <w:tmpl w:val="3F202AFA"/>
    <w:lvl w:ilvl="0" w:tplc="1809000F">
      <w:start w:val="1"/>
      <w:numFmt w:val="decimal"/>
      <w:lvlText w:val="%1."/>
      <w:lvlJc w:val="left"/>
      <w:pPr>
        <w:ind w:left="720" w:hanging="360"/>
      </w:pPr>
    </w:lvl>
    <w:lvl w:ilvl="1" w:tplc="573C2640">
      <w:numFmt w:val="bullet"/>
      <w:lvlText w:val="-"/>
      <w:lvlJc w:val="left"/>
      <w:pPr>
        <w:ind w:left="1440" w:hanging="360"/>
      </w:pPr>
      <w:rPr>
        <w:rFonts w:ascii="Arial" w:eastAsiaTheme="majorEastAsia" w:hAnsi="Arial" w:cs="Aria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A7D25EF"/>
    <w:multiLevelType w:val="hybridMultilevel"/>
    <w:tmpl w:val="CC6856E2"/>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CE1860"/>
    <w:multiLevelType w:val="hybridMultilevel"/>
    <w:tmpl w:val="8648EDF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2D097865"/>
    <w:multiLevelType w:val="hybridMultilevel"/>
    <w:tmpl w:val="05A4D8E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2F8D6F64"/>
    <w:multiLevelType w:val="hybridMultilevel"/>
    <w:tmpl w:val="4ABC6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7271205"/>
    <w:multiLevelType w:val="hybridMultilevel"/>
    <w:tmpl w:val="F35E1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93D1027"/>
    <w:multiLevelType w:val="hybridMultilevel"/>
    <w:tmpl w:val="45B46E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AA03E8E"/>
    <w:multiLevelType w:val="hybridMultilevel"/>
    <w:tmpl w:val="35A445F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BA024C9"/>
    <w:multiLevelType w:val="hybridMultilevel"/>
    <w:tmpl w:val="EADCBE90"/>
    <w:lvl w:ilvl="0" w:tplc="18090015">
      <w:start w:val="1"/>
      <w:numFmt w:val="upp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D995A7F"/>
    <w:multiLevelType w:val="hybridMultilevel"/>
    <w:tmpl w:val="193457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4157690C"/>
    <w:multiLevelType w:val="hybridMultilevel"/>
    <w:tmpl w:val="9E2EC7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4274311D"/>
    <w:multiLevelType w:val="hybridMultilevel"/>
    <w:tmpl w:val="2B861FF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49A1AD6"/>
    <w:multiLevelType w:val="hybridMultilevel"/>
    <w:tmpl w:val="65EEBFC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50519D9"/>
    <w:multiLevelType w:val="hybridMultilevel"/>
    <w:tmpl w:val="7AF0C52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53F323A"/>
    <w:multiLevelType w:val="hybridMultilevel"/>
    <w:tmpl w:val="363AC0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5412446"/>
    <w:multiLevelType w:val="hybridMultilevel"/>
    <w:tmpl w:val="84AE7A58"/>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46FC7A82"/>
    <w:multiLevelType w:val="hybridMultilevel"/>
    <w:tmpl w:val="45B46E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D464C20"/>
    <w:multiLevelType w:val="hybridMultilevel"/>
    <w:tmpl w:val="05085A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50951E43"/>
    <w:multiLevelType w:val="hybridMultilevel"/>
    <w:tmpl w:val="DBDADF18"/>
    <w:lvl w:ilvl="0" w:tplc="A4085088">
      <w:start w:val="1"/>
      <w:numFmt w:val="upperLetter"/>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1DB0A8B"/>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E86038D"/>
    <w:multiLevelType w:val="hybridMultilevel"/>
    <w:tmpl w:val="9A3A3D3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0FB52F6"/>
    <w:multiLevelType w:val="hybridMultilevel"/>
    <w:tmpl w:val="D0C6F1D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6241251B"/>
    <w:multiLevelType w:val="hybridMultilevel"/>
    <w:tmpl w:val="576C5BCA"/>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6575183B"/>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6FE04293"/>
    <w:multiLevelType w:val="hybridMultilevel"/>
    <w:tmpl w:val="AAD66EC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77344D42"/>
    <w:multiLevelType w:val="hybridMultilevel"/>
    <w:tmpl w:val="3514948E"/>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36">
    <w:nsid w:val="79DA0370"/>
    <w:multiLevelType w:val="hybridMultilevel"/>
    <w:tmpl w:val="14F6A2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7C546A7A"/>
    <w:multiLevelType w:val="hybridMultilevel"/>
    <w:tmpl w:val="505E89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nsid w:val="7E3879C4"/>
    <w:multiLevelType w:val="hybridMultilevel"/>
    <w:tmpl w:val="3D2886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7E487297"/>
    <w:multiLevelType w:val="hybridMultilevel"/>
    <w:tmpl w:val="CE58992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nsid w:val="7F8141F8"/>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1"/>
  </w:num>
  <w:num w:numId="2">
    <w:abstractNumId w:val="2"/>
  </w:num>
  <w:num w:numId="3">
    <w:abstractNumId w:val="34"/>
  </w:num>
  <w:num w:numId="4">
    <w:abstractNumId w:val="7"/>
  </w:num>
  <w:num w:numId="5">
    <w:abstractNumId w:val="31"/>
  </w:num>
  <w:num w:numId="6">
    <w:abstractNumId w:val="14"/>
  </w:num>
  <w:num w:numId="7">
    <w:abstractNumId w:val="28"/>
  </w:num>
  <w:num w:numId="8">
    <w:abstractNumId w:val="18"/>
  </w:num>
  <w:num w:numId="9">
    <w:abstractNumId w:val="11"/>
  </w:num>
  <w:num w:numId="10">
    <w:abstractNumId w:val="32"/>
  </w:num>
  <w:num w:numId="11">
    <w:abstractNumId w:val="25"/>
  </w:num>
  <w:num w:numId="12">
    <w:abstractNumId w:val="5"/>
  </w:num>
  <w:num w:numId="13">
    <w:abstractNumId w:val="1"/>
  </w:num>
  <w:num w:numId="14">
    <w:abstractNumId w:val="10"/>
  </w:num>
  <w:num w:numId="15">
    <w:abstractNumId w:val="4"/>
  </w:num>
  <w:num w:numId="16">
    <w:abstractNumId w:val="35"/>
  </w:num>
  <w:num w:numId="17">
    <w:abstractNumId w:val="15"/>
  </w:num>
  <w:num w:numId="18">
    <w:abstractNumId w:val="24"/>
  </w:num>
  <w:num w:numId="19">
    <w:abstractNumId w:val="9"/>
  </w:num>
  <w:num w:numId="20">
    <w:abstractNumId w:val="13"/>
  </w:num>
  <w:num w:numId="21">
    <w:abstractNumId w:val="27"/>
  </w:num>
  <w:num w:numId="22">
    <w:abstractNumId w:val="6"/>
  </w:num>
  <w:num w:numId="23">
    <w:abstractNumId w:val="17"/>
  </w:num>
  <w:num w:numId="24">
    <w:abstractNumId w:val="36"/>
  </w:num>
  <w:num w:numId="25">
    <w:abstractNumId w:val="8"/>
  </w:num>
  <w:num w:numId="26">
    <w:abstractNumId w:val="38"/>
  </w:num>
  <w:num w:numId="27">
    <w:abstractNumId w:val="3"/>
  </w:num>
  <w:num w:numId="28">
    <w:abstractNumId w:val="22"/>
  </w:num>
  <w:num w:numId="29">
    <w:abstractNumId w:val="30"/>
  </w:num>
  <w:num w:numId="30">
    <w:abstractNumId w:val="37"/>
  </w:num>
  <w:num w:numId="31">
    <w:abstractNumId w:val="19"/>
  </w:num>
  <w:num w:numId="32">
    <w:abstractNumId w:val="29"/>
  </w:num>
  <w:num w:numId="33">
    <w:abstractNumId w:val="23"/>
  </w:num>
  <w:num w:numId="34">
    <w:abstractNumId w:val="33"/>
  </w:num>
  <w:num w:numId="35">
    <w:abstractNumId w:val="40"/>
  </w:num>
  <w:num w:numId="36">
    <w:abstractNumId w:val="26"/>
  </w:num>
  <w:num w:numId="37">
    <w:abstractNumId w:val="12"/>
  </w:num>
  <w:num w:numId="38">
    <w:abstractNumId w:val="0"/>
  </w:num>
  <w:num w:numId="39">
    <w:abstractNumId w:val="16"/>
  </w:num>
  <w:num w:numId="40">
    <w:abstractNumId w:val="39"/>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568"/>
    <w:rsid w:val="00020D53"/>
    <w:rsid w:val="0002482E"/>
    <w:rsid w:val="00033D58"/>
    <w:rsid w:val="00050324"/>
    <w:rsid w:val="00056369"/>
    <w:rsid w:val="000747B5"/>
    <w:rsid w:val="00082647"/>
    <w:rsid w:val="0008415A"/>
    <w:rsid w:val="00093F4D"/>
    <w:rsid w:val="000A0150"/>
    <w:rsid w:val="000B4345"/>
    <w:rsid w:val="000C0505"/>
    <w:rsid w:val="000D1C3F"/>
    <w:rsid w:val="000E63C9"/>
    <w:rsid w:val="000F5A7F"/>
    <w:rsid w:val="00106322"/>
    <w:rsid w:val="00112B96"/>
    <w:rsid w:val="00114F29"/>
    <w:rsid w:val="001300D5"/>
    <w:rsid w:val="00130D88"/>
    <w:rsid w:val="00130E9D"/>
    <w:rsid w:val="00150A6D"/>
    <w:rsid w:val="001546E7"/>
    <w:rsid w:val="00185B35"/>
    <w:rsid w:val="00187F5D"/>
    <w:rsid w:val="001952B9"/>
    <w:rsid w:val="00195DE4"/>
    <w:rsid w:val="001B39C0"/>
    <w:rsid w:val="001C1E4F"/>
    <w:rsid w:val="001C6631"/>
    <w:rsid w:val="001F2BC8"/>
    <w:rsid w:val="001F5402"/>
    <w:rsid w:val="001F5F6B"/>
    <w:rsid w:val="002031AF"/>
    <w:rsid w:val="00243EBC"/>
    <w:rsid w:val="00246A35"/>
    <w:rsid w:val="00271A71"/>
    <w:rsid w:val="00281166"/>
    <w:rsid w:val="00284348"/>
    <w:rsid w:val="00292B11"/>
    <w:rsid w:val="00293EA9"/>
    <w:rsid w:val="002B1996"/>
    <w:rsid w:val="002B6A1A"/>
    <w:rsid w:val="002C176B"/>
    <w:rsid w:val="002E1BB1"/>
    <w:rsid w:val="002F06B4"/>
    <w:rsid w:val="002F3576"/>
    <w:rsid w:val="002F51F5"/>
    <w:rsid w:val="00312137"/>
    <w:rsid w:val="003255FA"/>
    <w:rsid w:val="00330359"/>
    <w:rsid w:val="0033762F"/>
    <w:rsid w:val="00340D54"/>
    <w:rsid w:val="003613F6"/>
    <w:rsid w:val="003640C7"/>
    <w:rsid w:val="00366C7E"/>
    <w:rsid w:val="00371F8F"/>
    <w:rsid w:val="00373EB5"/>
    <w:rsid w:val="00376EC0"/>
    <w:rsid w:val="003803E6"/>
    <w:rsid w:val="00384EA3"/>
    <w:rsid w:val="00384EF9"/>
    <w:rsid w:val="00393564"/>
    <w:rsid w:val="00394892"/>
    <w:rsid w:val="003A39A1"/>
    <w:rsid w:val="003A496A"/>
    <w:rsid w:val="003C2191"/>
    <w:rsid w:val="003C2628"/>
    <w:rsid w:val="003C2A60"/>
    <w:rsid w:val="003D3863"/>
    <w:rsid w:val="003F025C"/>
    <w:rsid w:val="0040397C"/>
    <w:rsid w:val="00403A37"/>
    <w:rsid w:val="004056C1"/>
    <w:rsid w:val="004110DE"/>
    <w:rsid w:val="0044085A"/>
    <w:rsid w:val="0044730A"/>
    <w:rsid w:val="00453D2C"/>
    <w:rsid w:val="00460860"/>
    <w:rsid w:val="0047111F"/>
    <w:rsid w:val="0047192B"/>
    <w:rsid w:val="004913F0"/>
    <w:rsid w:val="0049485C"/>
    <w:rsid w:val="004B21A5"/>
    <w:rsid w:val="004C5881"/>
    <w:rsid w:val="004C6E3A"/>
    <w:rsid w:val="004F3C35"/>
    <w:rsid w:val="005037F0"/>
    <w:rsid w:val="0051433C"/>
    <w:rsid w:val="00516A86"/>
    <w:rsid w:val="005275F6"/>
    <w:rsid w:val="00532314"/>
    <w:rsid w:val="00543561"/>
    <w:rsid w:val="005528B9"/>
    <w:rsid w:val="00572102"/>
    <w:rsid w:val="00574296"/>
    <w:rsid w:val="00575F7E"/>
    <w:rsid w:val="00584E22"/>
    <w:rsid w:val="005B4C49"/>
    <w:rsid w:val="005D71A9"/>
    <w:rsid w:val="005F1BB0"/>
    <w:rsid w:val="005F2D49"/>
    <w:rsid w:val="00601D61"/>
    <w:rsid w:val="00622466"/>
    <w:rsid w:val="00630049"/>
    <w:rsid w:val="00633E62"/>
    <w:rsid w:val="0064326A"/>
    <w:rsid w:val="00654318"/>
    <w:rsid w:val="00656C4D"/>
    <w:rsid w:val="00661DF0"/>
    <w:rsid w:val="006660CE"/>
    <w:rsid w:val="00673E41"/>
    <w:rsid w:val="00696568"/>
    <w:rsid w:val="006B6417"/>
    <w:rsid w:val="006D00BB"/>
    <w:rsid w:val="006D458B"/>
    <w:rsid w:val="006E0A49"/>
    <w:rsid w:val="006E5716"/>
    <w:rsid w:val="007014F2"/>
    <w:rsid w:val="00711B6A"/>
    <w:rsid w:val="00715CBD"/>
    <w:rsid w:val="00726965"/>
    <w:rsid w:val="007302B3"/>
    <w:rsid w:val="00730733"/>
    <w:rsid w:val="007307B4"/>
    <w:rsid w:val="00730E3A"/>
    <w:rsid w:val="00736AAF"/>
    <w:rsid w:val="00747E2B"/>
    <w:rsid w:val="007512C3"/>
    <w:rsid w:val="00765B2A"/>
    <w:rsid w:val="00765D24"/>
    <w:rsid w:val="00780EAA"/>
    <w:rsid w:val="00783A34"/>
    <w:rsid w:val="007A1206"/>
    <w:rsid w:val="007A23EE"/>
    <w:rsid w:val="007A72FD"/>
    <w:rsid w:val="007C6B52"/>
    <w:rsid w:val="007D16C5"/>
    <w:rsid w:val="007D799F"/>
    <w:rsid w:val="007E061D"/>
    <w:rsid w:val="007E110B"/>
    <w:rsid w:val="007E245A"/>
    <w:rsid w:val="007F2D10"/>
    <w:rsid w:val="00837079"/>
    <w:rsid w:val="00845ED7"/>
    <w:rsid w:val="008503AD"/>
    <w:rsid w:val="00862FE4"/>
    <w:rsid w:val="0086389A"/>
    <w:rsid w:val="0087605E"/>
    <w:rsid w:val="00886EFB"/>
    <w:rsid w:val="008A1590"/>
    <w:rsid w:val="008A2580"/>
    <w:rsid w:val="008A2611"/>
    <w:rsid w:val="008B1FEE"/>
    <w:rsid w:val="008B2351"/>
    <w:rsid w:val="008D683A"/>
    <w:rsid w:val="008D7003"/>
    <w:rsid w:val="008F35D8"/>
    <w:rsid w:val="008F4F12"/>
    <w:rsid w:val="00903C32"/>
    <w:rsid w:val="00915D1E"/>
    <w:rsid w:val="00916B16"/>
    <w:rsid w:val="009173B9"/>
    <w:rsid w:val="0093335D"/>
    <w:rsid w:val="0093613E"/>
    <w:rsid w:val="009420DD"/>
    <w:rsid w:val="00943026"/>
    <w:rsid w:val="00944DED"/>
    <w:rsid w:val="00966B81"/>
    <w:rsid w:val="00967797"/>
    <w:rsid w:val="00975847"/>
    <w:rsid w:val="00981691"/>
    <w:rsid w:val="0099401E"/>
    <w:rsid w:val="009A5BFA"/>
    <w:rsid w:val="009C14E0"/>
    <w:rsid w:val="009C7720"/>
    <w:rsid w:val="009E7AA0"/>
    <w:rsid w:val="00A04427"/>
    <w:rsid w:val="00A05870"/>
    <w:rsid w:val="00A23AFA"/>
    <w:rsid w:val="00A31B3E"/>
    <w:rsid w:val="00A4152A"/>
    <w:rsid w:val="00A532F3"/>
    <w:rsid w:val="00A63AB7"/>
    <w:rsid w:val="00A65A46"/>
    <w:rsid w:val="00A82610"/>
    <w:rsid w:val="00A8489E"/>
    <w:rsid w:val="00A859DE"/>
    <w:rsid w:val="00AA37DA"/>
    <w:rsid w:val="00AA3DB3"/>
    <w:rsid w:val="00AB14C4"/>
    <w:rsid w:val="00AC29F3"/>
    <w:rsid w:val="00AC4B63"/>
    <w:rsid w:val="00AC5C5C"/>
    <w:rsid w:val="00AD154A"/>
    <w:rsid w:val="00B231E5"/>
    <w:rsid w:val="00B2347F"/>
    <w:rsid w:val="00B24849"/>
    <w:rsid w:val="00B40169"/>
    <w:rsid w:val="00B40254"/>
    <w:rsid w:val="00B509D1"/>
    <w:rsid w:val="00B5434A"/>
    <w:rsid w:val="00B54471"/>
    <w:rsid w:val="00B578C7"/>
    <w:rsid w:val="00B732F3"/>
    <w:rsid w:val="00B742AA"/>
    <w:rsid w:val="00B75058"/>
    <w:rsid w:val="00B85488"/>
    <w:rsid w:val="00B87F68"/>
    <w:rsid w:val="00BB02F1"/>
    <w:rsid w:val="00BB6901"/>
    <w:rsid w:val="00BC6961"/>
    <w:rsid w:val="00BE50B9"/>
    <w:rsid w:val="00BF578B"/>
    <w:rsid w:val="00C01926"/>
    <w:rsid w:val="00C02B87"/>
    <w:rsid w:val="00C034C3"/>
    <w:rsid w:val="00C04273"/>
    <w:rsid w:val="00C066F7"/>
    <w:rsid w:val="00C10F90"/>
    <w:rsid w:val="00C2130A"/>
    <w:rsid w:val="00C4086D"/>
    <w:rsid w:val="00C41460"/>
    <w:rsid w:val="00C41886"/>
    <w:rsid w:val="00C70268"/>
    <w:rsid w:val="00CA034B"/>
    <w:rsid w:val="00CA1896"/>
    <w:rsid w:val="00CA477B"/>
    <w:rsid w:val="00CA616B"/>
    <w:rsid w:val="00CB5B28"/>
    <w:rsid w:val="00CD5B17"/>
    <w:rsid w:val="00CE2231"/>
    <w:rsid w:val="00CE367E"/>
    <w:rsid w:val="00CF5371"/>
    <w:rsid w:val="00D007AA"/>
    <w:rsid w:val="00D0323A"/>
    <w:rsid w:val="00D0559F"/>
    <w:rsid w:val="00D077E9"/>
    <w:rsid w:val="00D24DCD"/>
    <w:rsid w:val="00D41F5A"/>
    <w:rsid w:val="00D42CB7"/>
    <w:rsid w:val="00D5413D"/>
    <w:rsid w:val="00D570A9"/>
    <w:rsid w:val="00D625A5"/>
    <w:rsid w:val="00D70D02"/>
    <w:rsid w:val="00D770C7"/>
    <w:rsid w:val="00D85664"/>
    <w:rsid w:val="00D86945"/>
    <w:rsid w:val="00D90290"/>
    <w:rsid w:val="00DA0B0A"/>
    <w:rsid w:val="00DA74C5"/>
    <w:rsid w:val="00DD152F"/>
    <w:rsid w:val="00DD1C2C"/>
    <w:rsid w:val="00DD639B"/>
    <w:rsid w:val="00DD72B3"/>
    <w:rsid w:val="00DE0C47"/>
    <w:rsid w:val="00DE213F"/>
    <w:rsid w:val="00DE4B9C"/>
    <w:rsid w:val="00DE5CFF"/>
    <w:rsid w:val="00DE7FC2"/>
    <w:rsid w:val="00DF027C"/>
    <w:rsid w:val="00DF0D79"/>
    <w:rsid w:val="00DF683E"/>
    <w:rsid w:val="00E0045E"/>
    <w:rsid w:val="00E00A32"/>
    <w:rsid w:val="00E111B8"/>
    <w:rsid w:val="00E22ACD"/>
    <w:rsid w:val="00E3459F"/>
    <w:rsid w:val="00E51F3E"/>
    <w:rsid w:val="00E5583B"/>
    <w:rsid w:val="00E620B0"/>
    <w:rsid w:val="00E6365B"/>
    <w:rsid w:val="00E81B40"/>
    <w:rsid w:val="00E93A29"/>
    <w:rsid w:val="00EB3F9F"/>
    <w:rsid w:val="00EB52EC"/>
    <w:rsid w:val="00ED65E8"/>
    <w:rsid w:val="00EF555B"/>
    <w:rsid w:val="00F027BB"/>
    <w:rsid w:val="00F11D9A"/>
    <w:rsid w:val="00F11DCF"/>
    <w:rsid w:val="00F15C78"/>
    <w:rsid w:val="00F162EA"/>
    <w:rsid w:val="00F319F3"/>
    <w:rsid w:val="00F337A5"/>
    <w:rsid w:val="00F37935"/>
    <w:rsid w:val="00F4354B"/>
    <w:rsid w:val="00F52D27"/>
    <w:rsid w:val="00F83527"/>
    <w:rsid w:val="00FC0246"/>
    <w:rsid w:val="00FC52A0"/>
    <w:rsid w:val="00FD583F"/>
    <w:rsid w:val="00FD7488"/>
    <w:rsid w:val="00FF16B4"/>
    <w:rsid w:val="00FF3BCD"/>
    <w:rsid w:val="00FF72CC"/>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9C14E0"/>
    <w:pPr>
      <w:spacing w:before="60" w:after="60" w:line="240" w:lineRule="auto"/>
    </w:pPr>
    <w:rPr>
      <w:rFonts w:eastAsiaTheme="minorEastAsia"/>
      <w:color w:val="082A75" w:themeColor="text2"/>
      <w:sz w:val="20"/>
      <w:szCs w:val="22"/>
      <w:lang w:val="en-IE"/>
    </w:rPr>
  </w:style>
  <w:style w:type="paragraph" w:styleId="Heading1">
    <w:name w:val="heading 1"/>
    <w:basedOn w:val="Normal"/>
    <w:next w:val="Normal"/>
    <w:link w:val="Heading1Char"/>
    <w:uiPriority w:val="4"/>
    <w:qFormat/>
    <w:rsid w:val="00D077E9"/>
    <w:pPr>
      <w:keepNext/>
      <w:spacing w:before="24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187F5D"/>
    <w:pPr>
      <w:keepNext/>
      <w:spacing w:before="12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975847"/>
    <w:pPr>
      <w:keepNext/>
      <w:keepLines/>
      <w:spacing w:before="200"/>
      <w:outlineLvl w:val="2"/>
    </w:pPr>
    <w:rPr>
      <w:rFonts w:asciiTheme="majorHAnsi" w:eastAsiaTheme="majorEastAsia" w:hAnsiTheme="majorHAnsi" w:cstheme="majorBidi"/>
      <w:b/>
      <w:bCs/>
      <w:color w:val="024F7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187F5D"/>
    <w:rPr>
      <w:rFonts w:eastAsiaTheme="majorEastAsia" w:cstheme="majorBidi"/>
      <w:b/>
      <w:color w:val="082A75" w:themeColor="text2"/>
      <w:sz w:val="36"/>
      <w:szCs w:val="26"/>
      <w:lang w:val="en-IE"/>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C6E3A"/>
    <w:rPr>
      <w:color w:val="3592CF" w:themeColor="hyperlink"/>
      <w:u w:val="single"/>
    </w:rPr>
  </w:style>
  <w:style w:type="character" w:customStyle="1" w:styleId="Heading3Char">
    <w:name w:val="Heading 3 Char"/>
    <w:basedOn w:val="DefaultParagraphFont"/>
    <w:link w:val="Heading3"/>
    <w:uiPriority w:val="5"/>
    <w:rsid w:val="00975847"/>
    <w:rPr>
      <w:rFonts w:asciiTheme="majorHAnsi" w:eastAsiaTheme="majorEastAsia" w:hAnsiTheme="majorHAnsi" w:cstheme="majorBidi"/>
      <w:b/>
      <w:bCs/>
      <w:color w:val="024F75" w:themeColor="accent1"/>
      <w:sz w:val="20"/>
      <w:szCs w:val="22"/>
      <w:lang w:val="en-IE"/>
    </w:rPr>
  </w:style>
  <w:style w:type="paragraph" w:styleId="ListParagraph">
    <w:name w:val="List Paragraph"/>
    <w:basedOn w:val="Normal"/>
    <w:uiPriority w:val="34"/>
    <w:unhideWhenUsed/>
    <w:qFormat/>
    <w:rsid w:val="0051433C"/>
    <w:pPr>
      <w:ind w:left="720"/>
      <w:contextualSpacing/>
    </w:pPr>
  </w:style>
  <w:style w:type="paragraph" w:styleId="Caption">
    <w:name w:val="caption"/>
    <w:basedOn w:val="Normal"/>
    <w:next w:val="Normal"/>
    <w:uiPriority w:val="99"/>
    <w:unhideWhenUsed/>
    <w:rsid w:val="008A2580"/>
    <w:pPr>
      <w:spacing w:before="0" w:after="200"/>
    </w:pPr>
    <w:rPr>
      <w:b/>
      <w:bCs/>
      <w:color w:val="024F7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9C14E0"/>
    <w:pPr>
      <w:spacing w:before="60" w:after="60" w:line="240" w:lineRule="auto"/>
    </w:pPr>
    <w:rPr>
      <w:rFonts w:eastAsiaTheme="minorEastAsia"/>
      <w:color w:val="082A75" w:themeColor="text2"/>
      <w:sz w:val="20"/>
      <w:szCs w:val="22"/>
      <w:lang w:val="en-IE"/>
    </w:rPr>
  </w:style>
  <w:style w:type="paragraph" w:styleId="Heading1">
    <w:name w:val="heading 1"/>
    <w:basedOn w:val="Normal"/>
    <w:next w:val="Normal"/>
    <w:link w:val="Heading1Char"/>
    <w:uiPriority w:val="4"/>
    <w:qFormat/>
    <w:rsid w:val="00D077E9"/>
    <w:pPr>
      <w:keepNext/>
      <w:spacing w:before="24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187F5D"/>
    <w:pPr>
      <w:keepNext/>
      <w:spacing w:before="12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975847"/>
    <w:pPr>
      <w:keepNext/>
      <w:keepLines/>
      <w:spacing w:before="200"/>
      <w:outlineLvl w:val="2"/>
    </w:pPr>
    <w:rPr>
      <w:rFonts w:asciiTheme="majorHAnsi" w:eastAsiaTheme="majorEastAsia" w:hAnsiTheme="majorHAnsi" w:cstheme="majorBidi"/>
      <w:b/>
      <w:bCs/>
      <w:color w:val="024F7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187F5D"/>
    <w:rPr>
      <w:rFonts w:eastAsiaTheme="majorEastAsia" w:cstheme="majorBidi"/>
      <w:b/>
      <w:color w:val="082A75" w:themeColor="text2"/>
      <w:sz w:val="36"/>
      <w:szCs w:val="26"/>
      <w:lang w:val="en-IE"/>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C6E3A"/>
    <w:rPr>
      <w:color w:val="3592CF" w:themeColor="hyperlink"/>
      <w:u w:val="single"/>
    </w:rPr>
  </w:style>
  <w:style w:type="character" w:customStyle="1" w:styleId="Heading3Char">
    <w:name w:val="Heading 3 Char"/>
    <w:basedOn w:val="DefaultParagraphFont"/>
    <w:link w:val="Heading3"/>
    <w:uiPriority w:val="5"/>
    <w:rsid w:val="00975847"/>
    <w:rPr>
      <w:rFonts w:asciiTheme="majorHAnsi" w:eastAsiaTheme="majorEastAsia" w:hAnsiTheme="majorHAnsi" w:cstheme="majorBidi"/>
      <w:b/>
      <w:bCs/>
      <w:color w:val="024F75" w:themeColor="accent1"/>
      <w:sz w:val="20"/>
      <w:szCs w:val="22"/>
      <w:lang w:val="en-IE"/>
    </w:rPr>
  </w:style>
  <w:style w:type="paragraph" w:styleId="ListParagraph">
    <w:name w:val="List Paragraph"/>
    <w:basedOn w:val="Normal"/>
    <w:uiPriority w:val="34"/>
    <w:unhideWhenUsed/>
    <w:qFormat/>
    <w:rsid w:val="0051433C"/>
    <w:pPr>
      <w:ind w:left="720"/>
      <w:contextualSpacing/>
    </w:pPr>
  </w:style>
  <w:style w:type="paragraph" w:styleId="Caption">
    <w:name w:val="caption"/>
    <w:basedOn w:val="Normal"/>
    <w:next w:val="Normal"/>
    <w:uiPriority w:val="99"/>
    <w:unhideWhenUsed/>
    <w:rsid w:val="008A2580"/>
    <w:pPr>
      <w:spacing w:before="0" w:after="200"/>
    </w:pPr>
    <w:rPr>
      <w:b/>
      <w:bCs/>
      <w:color w:val="024F7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yperlink" Target="https://wambachers-osm.website/boundaries/" TargetMode="External"/><Relationship Id="rId26" Type="http://schemas.openxmlformats.org/officeDocument/2006/relationships/image" Target="media/image8.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70.png"/><Relationship Id="rId7" Type="http://schemas.openxmlformats.org/officeDocument/2006/relationships/webSettings" Target="webSettings.xml"/><Relationship Id="rId71" Type="http://schemas.openxmlformats.org/officeDocument/2006/relationships/image" Target="media/image52.png"/><Relationship Id="rId9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github.com/oriogain/Identifying-Irish-Land-Border-Crossing-Points-Using-OpenStreetMap-Spatial-Data-Sets" TargetMode="External"/><Relationship Id="rId29" Type="http://schemas.openxmlformats.org/officeDocument/2006/relationships/image" Target="media/image11.png"/><Relationship Id="rId11" Type="http://schemas.openxmlformats.org/officeDocument/2006/relationships/oleObject" Target="embeddings/oleObject1.bin"/><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microsoft.com/office/2007/relationships/stylesWithEffects" Target="stylesWithEffect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19" Type="http://schemas.openxmlformats.org/officeDocument/2006/relationships/hyperlink" Target="https://github.com/oriogain/Identifying-Irish-Land-Border-Crossing-Points-Using-OpenStreetMap-Spatial-Data-Sets" TargetMode="External"/><Relationship Id="rId14" Type="http://schemas.openxmlformats.org/officeDocument/2006/relationships/hyperlink" Target="https://www.irishtimes.com/news/world/brexit/borderlands/the-border"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github.com/oriogain/Identifying-Irish-Land-Border-Crossing-Points-Using-OpenStreetMap-Spatial-Data-Sets"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footnotes" Target="foot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download.geofabrik.de/europe/ireland-and-northern-ireland-latest-free.shp.zip"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borderroadmemorie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P:\Maynooth\Spacial%20Databases\Project\TF1639285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Sean O’Riogain (18145426)</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2B8EAB3-5531-4052-A471-DDFB9F22D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TF16392850</Template>
  <TotalTime>5607</TotalTime>
  <Pages>23</Pages>
  <Words>4319</Words>
  <Characters>24621</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28883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O'Riogain</dc:creator>
  <cp:lastModifiedBy>Sean O'Riogain</cp:lastModifiedBy>
  <cp:revision>20</cp:revision>
  <cp:lastPrinted>2019-09-03T13:16:00Z</cp:lastPrinted>
  <dcterms:created xsi:type="dcterms:W3CDTF">2019-08-30T16:32:00Z</dcterms:created>
  <dcterms:modified xsi:type="dcterms:W3CDTF">2019-09-03T14:25:00Z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